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9107C" w14:textId="5B5DC6D1" w:rsidR="00C54438" w:rsidRPr="00E14BA7" w:rsidRDefault="007C18E4" w:rsidP="007C18E4">
      <w:pPr>
        <w:jc w:val="center"/>
        <w:rPr>
          <w:rFonts w:ascii="Times New Roman" w:hAnsi="Times New Roman" w:cs="Times New Roman"/>
          <w:b/>
          <w:bCs/>
        </w:rPr>
      </w:pPr>
      <w:r w:rsidRPr="00E14BA7">
        <w:rPr>
          <w:rFonts w:ascii="Times New Roman" w:hAnsi="Times New Roman" w:cs="Times New Roman"/>
          <w:b/>
          <w:bCs/>
          <w:noProof/>
        </w:rPr>
        <w:drawing>
          <wp:inline distT="0" distB="0" distL="0" distR="0" wp14:anchorId="4DCE506C" wp14:editId="7EF014E0">
            <wp:extent cx="3009900" cy="1070830"/>
            <wp:effectExtent l="0" t="0" r="0" b="0"/>
            <wp:docPr id="3" name="Picture 3" descr="G:\CIS 340 Spring 2017\Assignments\WPC HeaderLogo 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IS 340 Spring 2017\Assignments\WPC HeaderLogo 201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4126" cy="1075891"/>
                    </a:xfrm>
                    <a:prstGeom prst="rect">
                      <a:avLst/>
                    </a:prstGeom>
                    <a:noFill/>
                    <a:ln>
                      <a:noFill/>
                    </a:ln>
                  </pic:spPr>
                </pic:pic>
              </a:graphicData>
            </a:graphic>
          </wp:inline>
        </w:drawing>
      </w:r>
      <w:r w:rsidR="00C54438" w:rsidRPr="00E14BA7">
        <w:rPr>
          <w:rFonts w:ascii="Times New Roman" w:hAnsi="Times New Roman" w:cs="Times New Roman"/>
        </w:rPr>
        <w:br/>
      </w:r>
      <w:r w:rsidR="00C54438" w:rsidRPr="00E14BA7">
        <w:rPr>
          <w:rFonts w:ascii="Times New Roman" w:hAnsi="Times New Roman" w:cs="Times New Roman"/>
          <w:b/>
          <w:bCs/>
        </w:rPr>
        <w:t>CIS 3</w:t>
      </w:r>
      <w:r w:rsidR="005E35DE" w:rsidRPr="00E14BA7">
        <w:rPr>
          <w:rFonts w:ascii="Times New Roman" w:hAnsi="Times New Roman" w:cs="Times New Roman"/>
          <w:b/>
          <w:bCs/>
        </w:rPr>
        <w:t>45</w:t>
      </w:r>
      <w:r w:rsidR="00C54438" w:rsidRPr="00E14BA7">
        <w:rPr>
          <w:rFonts w:ascii="Times New Roman" w:hAnsi="Times New Roman" w:cs="Times New Roman"/>
          <w:b/>
          <w:bCs/>
        </w:rPr>
        <w:t xml:space="preserve"> – </w:t>
      </w:r>
      <w:r w:rsidR="009404AC" w:rsidRPr="00E14BA7">
        <w:rPr>
          <w:rFonts w:ascii="Times New Roman" w:hAnsi="Times New Roman" w:cs="Times New Roman"/>
          <w:b/>
          <w:bCs/>
        </w:rPr>
        <w:t xml:space="preserve">Business Information Systems Development </w:t>
      </w:r>
      <w:r w:rsidR="00020BFC" w:rsidRPr="00E14BA7">
        <w:rPr>
          <w:rFonts w:ascii="Times New Roman" w:hAnsi="Times New Roman" w:cs="Times New Roman"/>
          <w:b/>
          <w:bCs/>
        </w:rPr>
        <w:t>- I</w:t>
      </w:r>
      <w:r w:rsidR="009C7088" w:rsidRPr="00E14BA7">
        <w:rPr>
          <w:rFonts w:ascii="Times New Roman" w:hAnsi="Times New Roman" w:cs="Times New Roman"/>
          <w:b/>
          <w:bCs/>
        </w:rPr>
        <w:t>I</w:t>
      </w:r>
    </w:p>
    <w:p w14:paraId="206A6DB8" w14:textId="1B5635BB" w:rsidR="00C54438" w:rsidRPr="00E14BA7" w:rsidRDefault="006E0D21" w:rsidP="00C54438">
      <w:pPr>
        <w:pStyle w:val="NormalWeb"/>
        <w:jc w:val="center"/>
        <w:rPr>
          <w:u w:val="single"/>
        </w:rPr>
      </w:pPr>
      <w:proofErr w:type="spellStart"/>
      <w:r w:rsidRPr="00E14BA7">
        <w:rPr>
          <w:u w:val="single"/>
        </w:rPr>
        <w:t>InClass</w:t>
      </w:r>
      <w:proofErr w:type="spellEnd"/>
      <w:r w:rsidR="00207644" w:rsidRPr="00E14BA7">
        <w:rPr>
          <w:u w:val="single"/>
        </w:rPr>
        <w:t xml:space="preserve"> </w:t>
      </w:r>
      <w:r w:rsidR="001A5A18">
        <w:rPr>
          <w:u w:val="single"/>
        </w:rPr>
        <w:t>1</w:t>
      </w:r>
      <w:r w:rsidR="00790B45">
        <w:rPr>
          <w:u w:val="single"/>
        </w:rPr>
        <w:t>3</w:t>
      </w:r>
      <w:r w:rsidR="00F63307" w:rsidRPr="00E14BA7">
        <w:rPr>
          <w:u w:val="single"/>
        </w:rPr>
        <w:t xml:space="preserve">: </w:t>
      </w:r>
      <w:r w:rsidR="001A5A18">
        <w:rPr>
          <w:u w:val="single"/>
        </w:rPr>
        <w:t>Manipulating Lists and Items</w:t>
      </w:r>
    </w:p>
    <w:p w14:paraId="2DFFEB4F" w14:textId="1E5ADAA2" w:rsidR="006E0989" w:rsidRPr="00E14BA7" w:rsidRDefault="00AA75D3" w:rsidP="00820907">
      <w:pPr>
        <w:pStyle w:val="NormalWeb"/>
        <w:jc w:val="center"/>
      </w:pPr>
      <w:r w:rsidRPr="00E14BA7">
        <w:rPr>
          <w:u w:val="single"/>
        </w:rPr>
        <w:t>Due on Blackboard</w:t>
      </w:r>
      <w:r w:rsidRPr="00E14BA7">
        <w:t xml:space="preserve">: </w:t>
      </w:r>
      <w:r w:rsidR="00FE13D1">
        <w:rPr>
          <w:b/>
        </w:rPr>
        <w:t>Wednesday</w:t>
      </w:r>
      <w:r w:rsidR="00AE21C7" w:rsidRPr="00AE21C7">
        <w:rPr>
          <w:b/>
        </w:rPr>
        <w:t xml:space="preserve">, </w:t>
      </w:r>
      <w:r w:rsidR="00FE13D1">
        <w:rPr>
          <w:b/>
        </w:rPr>
        <w:t>November</w:t>
      </w:r>
      <w:r w:rsidR="00AE21C7" w:rsidRPr="00AE21C7">
        <w:rPr>
          <w:b/>
        </w:rPr>
        <w:t xml:space="preserve"> </w:t>
      </w:r>
      <w:r w:rsidR="00FE13D1">
        <w:rPr>
          <w:b/>
        </w:rPr>
        <w:t>1</w:t>
      </w:r>
      <w:r w:rsidR="00F70183" w:rsidRPr="00E14BA7">
        <w:rPr>
          <w:b/>
        </w:rPr>
        <w:t>,</w:t>
      </w:r>
      <w:r w:rsidR="006E0989" w:rsidRPr="00E14BA7">
        <w:rPr>
          <w:b/>
        </w:rPr>
        <w:t xml:space="preserve"> </w:t>
      </w:r>
      <w:r w:rsidR="003B6947" w:rsidRPr="00E14BA7">
        <w:rPr>
          <w:b/>
        </w:rPr>
        <w:t>by</w:t>
      </w:r>
      <w:r w:rsidR="006E0989" w:rsidRPr="00E14BA7">
        <w:rPr>
          <w:b/>
        </w:rPr>
        <w:t xml:space="preserve"> </w:t>
      </w:r>
      <w:r w:rsidR="0023007B" w:rsidRPr="00E14BA7">
        <w:rPr>
          <w:b/>
        </w:rPr>
        <w:t>11:59</w:t>
      </w:r>
      <w:r w:rsidR="006E0989" w:rsidRPr="00E14BA7">
        <w:rPr>
          <w:b/>
        </w:rPr>
        <w:t xml:space="preserve"> PM</w:t>
      </w:r>
      <w:r w:rsidR="00020BFC" w:rsidRPr="00E14BA7">
        <w:t xml:space="preserve"> Arizona Time</w:t>
      </w:r>
    </w:p>
    <w:p w14:paraId="6CE9ED9B" w14:textId="25797F1F" w:rsidR="00FC76BE" w:rsidRPr="00E14BA7" w:rsidRDefault="00FC76BE" w:rsidP="00904D76">
      <w:pPr>
        <w:pStyle w:val="NormalWeb"/>
        <w:rPr>
          <w:b/>
        </w:rPr>
      </w:pPr>
    </w:p>
    <w:p w14:paraId="160CA9B8" w14:textId="77777777" w:rsidR="00154D18" w:rsidRPr="00E14BA7" w:rsidRDefault="00154D18" w:rsidP="00154D18">
      <w:pPr>
        <w:pStyle w:val="NormalWeb"/>
        <w:rPr>
          <w:b/>
          <w:sz w:val="28"/>
          <w:szCs w:val="28"/>
        </w:rPr>
      </w:pPr>
      <w:r w:rsidRPr="00E14BA7">
        <w:rPr>
          <w:b/>
          <w:sz w:val="28"/>
          <w:szCs w:val="28"/>
        </w:rPr>
        <w:t>Learning Outcomes</w:t>
      </w:r>
    </w:p>
    <w:p w14:paraId="44AED84B" w14:textId="28C0E865" w:rsidR="00207644" w:rsidRDefault="00386A9E" w:rsidP="006F5C92">
      <w:pPr>
        <w:pStyle w:val="NormalWeb"/>
        <w:numPr>
          <w:ilvl w:val="1"/>
          <w:numId w:val="1"/>
        </w:numPr>
        <w:ind w:left="450"/>
      </w:pPr>
      <w:r>
        <w:t>Copy Items Across Lists/</w:t>
      </w:r>
      <w:proofErr w:type="spellStart"/>
      <w:r>
        <w:t>BindingLists</w:t>
      </w:r>
      <w:proofErr w:type="spellEnd"/>
    </w:p>
    <w:p w14:paraId="1A52D193" w14:textId="79197BAD" w:rsidR="00FB5DBB" w:rsidRDefault="00386A9E" w:rsidP="006F5C92">
      <w:pPr>
        <w:pStyle w:val="NormalWeb"/>
        <w:numPr>
          <w:ilvl w:val="1"/>
          <w:numId w:val="1"/>
        </w:numPr>
        <w:ind w:left="450"/>
      </w:pPr>
      <w:r>
        <w:t>Access and Utilize Specific Items in Lists</w:t>
      </w:r>
    </w:p>
    <w:p w14:paraId="24964DD0" w14:textId="384623EA" w:rsidR="000624C5" w:rsidRDefault="00386A9E" w:rsidP="006F5C92">
      <w:pPr>
        <w:pStyle w:val="NormalWeb"/>
        <w:numPr>
          <w:ilvl w:val="1"/>
          <w:numId w:val="1"/>
        </w:numPr>
        <w:ind w:left="450"/>
      </w:pPr>
      <w:r>
        <w:t>Choose List Items Randomly</w:t>
      </w:r>
    </w:p>
    <w:p w14:paraId="1A996660" w14:textId="77777777" w:rsidR="00F70183" w:rsidRPr="00E14BA7" w:rsidRDefault="00F70183" w:rsidP="00F70183">
      <w:pPr>
        <w:pStyle w:val="NormalWeb"/>
        <w:ind w:left="450"/>
      </w:pPr>
    </w:p>
    <w:p w14:paraId="68AC5035" w14:textId="51CDABEE" w:rsidR="00CF6574" w:rsidRPr="00E14BA7" w:rsidRDefault="00A135BB" w:rsidP="00CF6574">
      <w:pPr>
        <w:pStyle w:val="NormalWeb"/>
        <w:rPr>
          <w:b/>
          <w:sz w:val="28"/>
          <w:szCs w:val="28"/>
        </w:rPr>
      </w:pPr>
      <w:r>
        <w:rPr>
          <w:b/>
          <w:sz w:val="28"/>
          <w:szCs w:val="28"/>
        </w:rPr>
        <w:t xml:space="preserve">Class </w:t>
      </w:r>
      <w:r w:rsidR="00CF6574">
        <w:rPr>
          <w:b/>
          <w:sz w:val="28"/>
          <w:szCs w:val="28"/>
        </w:rPr>
        <w:t xml:space="preserve">Topic </w:t>
      </w:r>
      <w:r>
        <w:rPr>
          <w:b/>
          <w:sz w:val="28"/>
          <w:szCs w:val="28"/>
        </w:rPr>
        <w:t>Chart</w:t>
      </w:r>
    </w:p>
    <w:p w14:paraId="0C2D7D24" w14:textId="77777777" w:rsidR="006F06F6" w:rsidRPr="00A135BB" w:rsidRDefault="006F06F6" w:rsidP="00F70183">
      <w:pPr>
        <w:spacing w:after="0" w:line="240" w:lineRule="auto"/>
        <w:rPr>
          <w:rFonts w:ascii="Times New Roman" w:eastAsia="Times New Roman" w:hAnsi="Times New Roman" w:cs="Times New Roman"/>
          <w:sz w:val="24"/>
          <w:szCs w:val="24"/>
        </w:rPr>
      </w:pPr>
    </w:p>
    <w:p w14:paraId="3D6A5667" w14:textId="3434FF8C" w:rsidR="00A90AB6" w:rsidRPr="00E14BA7" w:rsidRDefault="002C6412" w:rsidP="00F70183">
      <w:pPr>
        <w:spacing w:after="0" w:line="240" w:lineRule="auto"/>
        <w:rPr>
          <w:rFonts w:ascii="Times New Roman" w:eastAsia="Times New Roman" w:hAnsi="Times New Roman" w:cs="Times New Roman"/>
          <w:b/>
          <w:sz w:val="24"/>
          <w:szCs w:val="24"/>
        </w:rPr>
      </w:pPr>
      <w:r w:rsidRPr="005F37F5">
        <w:rPr>
          <w:rFonts w:ascii="Times New Roman" w:eastAsia="Times New Roman" w:hAnsi="Times New Roman" w:cs="Times New Roman"/>
          <w:b/>
          <w:noProof/>
          <w:sz w:val="24"/>
          <w:szCs w:val="24"/>
        </w:rPr>
        <w:drawing>
          <wp:inline distT="0" distB="0" distL="0" distR="0" wp14:anchorId="703C6856" wp14:editId="21FCF7A9">
            <wp:extent cx="5943600" cy="2778760"/>
            <wp:effectExtent l="0" t="19050" r="0" b="5969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D3BB328" w14:textId="77777777" w:rsidR="00C35586" w:rsidRDefault="00C35586" w:rsidP="00C35586">
      <w:pPr>
        <w:pStyle w:val="NormalWeb"/>
        <w:rPr>
          <w:b/>
          <w:sz w:val="28"/>
          <w:szCs w:val="28"/>
        </w:rPr>
      </w:pPr>
    </w:p>
    <w:p w14:paraId="4829E433" w14:textId="77777777" w:rsidR="00B16B6F" w:rsidRPr="00E14BA7" w:rsidRDefault="00B16B6F" w:rsidP="00C35586">
      <w:pPr>
        <w:pStyle w:val="NormalWeb"/>
        <w:rPr>
          <w:b/>
          <w:sz w:val="28"/>
          <w:szCs w:val="28"/>
        </w:rPr>
      </w:pPr>
      <w:r w:rsidRPr="00E14BA7">
        <w:rPr>
          <w:b/>
          <w:sz w:val="28"/>
          <w:szCs w:val="28"/>
        </w:rPr>
        <w:lastRenderedPageBreak/>
        <w:t>Program Overview</w:t>
      </w:r>
    </w:p>
    <w:p w14:paraId="35185D0C" w14:textId="5B3A746D" w:rsidR="006F4DB9" w:rsidRDefault="006F4DB9" w:rsidP="00D51CAF">
      <w:pPr>
        <w:pStyle w:val="NormalWeb"/>
      </w:pPr>
      <w:r>
        <w:t xml:space="preserve">This program focuses on </w:t>
      </w:r>
      <w:r w:rsidR="00CB0617">
        <w:t>using</w:t>
      </w:r>
      <w:r>
        <w:t xml:space="preserve"> data stored in Lists, copying items from one list to another list and using specific items from a list.</w:t>
      </w:r>
      <w:r w:rsidR="00CB0617">
        <w:t xml:space="preserve"> Generally, the purpose of this exercise is to gain some experience in manipulating Lists, </w:t>
      </w:r>
      <w:proofErr w:type="spellStart"/>
      <w:r w:rsidR="00CB0617">
        <w:t>BindingLists</w:t>
      </w:r>
      <w:proofErr w:type="spellEnd"/>
      <w:r w:rsidR="00CB0617">
        <w:t>, items in those lists, etc.</w:t>
      </w:r>
    </w:p>
    <w:p w14:paraId="756FF9CC" w14:textId="4B21D31E" w:rsidR="006F4DB9" w:rsidRPr="006F4DB9" w:rsidRDefault="006F4DB9" w:rsidP="00D51CAF">
      <w:pPr>
        <w:pStyle w:val="NormalWeb"/>
      </w:pPr>
      <w:r>
        <w:t xml:space="preserve">The template provided is a basic </w:t>
      </w:r>
      <w:r w:rsidR="00386A9E">
        <w:t xml:space="preserve">skeletal </w:t>
      </w:r>
      <w:r>
        <w:t xml:space="preserve">application, which shows a </w:t>
      </w:r>
      <w:proofErr w:type="spellStart"/>
      <w:r>
        <w:t>ListBox</w:t>
      </w:r>
      <w:proofErr w:type="spellEnd"/>
      <w:r>
        <w:t xml:space="preserve"> on a Form. </w:t>
      </w:r>
      <w:r w:rsidR="00386A9E">
        <w:t>When the program is finished, t</w:t>
      </w:r>
      <w:r>
        <w:t xml:space="preserve">he </w:t>
      </w:r>
      <w:proofErr w:type="spellStart"/>
      <w:r>
        <w:t>ListBox</w:t>
      </w:r>
      <w:proofErr w:type="spellEnd"/>
      <w:r>
        <w:t xml:space="preserve"> will display data from a </w:t>
      </w:r>
      <w:proofErr w:type="spellStart"/>
      <w:r>
        <w:t>BindingList</w:t>
      </w:r>
      <w:proofErr w:type="spellEnd"/>
      <w:r>
        <w:t xml:space="preserve"> of Movies. The user will be able to select a subset of items from the </w:t>
      </w:r>
      <w:proofErr w:type="spellStart"/>
      <w:r>
        <w:t>ListBox</w:t>
      </w:r>
      <w:proofErr w:type="spellEnd"/>
      <w:r>
        <w:t xml:space="preserve">, and store that subset in a new List. That List will then be passed to a new form, which displays Movie Details, one movie at a time. A Button allows the user to select a new movie at random, and the movie details for the random movie </w:t>
      </w:r>
      <w:r w:rsidR="00386A9E">
        <w:t>will be</w:t>
      </w:r>
      <w:r>
        <w:t xml:space="preserve"> displayed to the user.</w:t>
      </w:r>
    </w:p>
    <w:p w14:paraId="71BB897D" w14:textId="77777777" w:rsidR="00CB0617" w:rsidRDefault="00CB0617" w:rsidP="00D51CAF">
      <w:pPr>
        <w:pStyle w:val="NormalWeb"/>
        <w:rPr>
          <w:b/>
          <w:sz w:val="28"/>
          <w:szCs w:val="28"/>
        </w:rPr>
      </w:pPr>
    </w:p>
    <w:p w14:paraId="4296815D" w14:textId="77777777" w:rsidR="00CB0617" w:rsidRDefault="00CB0617" w:rsidP="00D51CAF">
      <w:pPr>
        <w:pStyle w:val="NormalWeb"/>
        <w:rPr>
          <w:b/>
          <w:sz w:val="28"/>
          <w:szCs w:val="28"/>
        </w:rPr>
      </w:pPr>
    </w:p>
    <w:p w14:paraId="113BFD3F" w14:textId="27B86E22" w:rsidR="00D51CAF" w:rsidRPr="00E14BA7" w:rsidRDefault="00D51CAF" w:rsidP="00D51CAF">
      <w:pPr>
        <w:pStyle w:val="NormalWeb"/>
        <w:rPr>
          <w:b/>
          <w:sz w:val="28"/>
          <w:szCs w:val="28"/>
        </w:rPr>
      </w:pPr>
      <w:r>
        <w:rPr>
          <w:b/>
          <w:sz w:val="28"/>
          <w:szCs w:val="28"/>
        </w:rPr>
        <w:t>Sample 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486"/>
      </w:tblGrid>
      <w:tr w:rsidR="00CB0617" w14:paraId="21735843" w14:textId="77777777" w:rsidTr="00CB0617">
        <w:tc>
          <w:tcPr>
            <w:tcW w:w="4675" w:type="dxa"/>
          </w:tcPr>
          <w:p w14:paraId="5D37CAA4" w14:textId="22BB3410" w:rsidR="00CB0617" w:rsidRDefault="00CB0617" w:rsidP="000624C5">
            <w:pPr>
              <w:rPr>
                <w:rFonts w:ascii="Times New Roman" w:eastAsia="Times New Roman" w:hAnsi="Times New Roman" w:cs="Times New Roman"/>
                <w:sz w:val="24"/>
                <w:szCs w:val="24"/>
              </w:rPr>
            </w:pPr>
            <w:r>
              <w:rPr>
                <w:noProof/>
              </w:rPr>
              <w:drawing>
                <wp:inline distT="0" distB="0" distL="0" distR="0" wp14:anchorId="02C9218F" wp14:editId="791912F5">
                  <wp:extent cx="29718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2581275"/>
                          </a:xfrm>
                          <a:prstGeom prst="rect">
                            <a:avLst/>
                          </a:prstGeom>
                        </pic:spPr>
                      </pic:pic>
                    </a:graphicData>
                  </a:graphic>
                </wp:inline>
              </w:drawing>
            </w:r>
          </w:p>
        </w:tc>
        <w:tc>
          <w:tcPr>
            <w:tcW w:w="4675" w:type="dxa"/>
          </w:tcPr>
          <w:p w14:paraId="4065EE4A" w14:textId="19C7D746" w:rsidR="00CB0617" w:rsidRDefault="00CB0617" w:rsidP="000624C5">
            <w:pPr>
              <w:rPr>
                <w:rFonts w:ascii="Times New Roman" w:eastAsia="Times New Roman" w:hAnsi="Times New Roman" w:cs="Times New Roman"/>
                <w:sz w:val="24"/>
                <w:szCs w:val="24"/>
              </w:rPr>
            </w:pPr>
            <w:r>
              <w:rPr>
                <w:noProof/>
              </w:rPr>
              <w:drawing>
                <wp:inline distT="0" distB="0" distL="0" distR="0" wp14:anchorId="229A5C51" wp14:editId="16D458A2">
                  <wp:extent cx="272415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150" cy="2790825"/>
                          </a:xfrm>
                          <a:prstGeom prst="rect">
                            <a:avLst/>
                          </a:prstGeom>
                        </pic:spPr>
                      </pic:pic>
                    </a:graphicData>
                  </a:graphic>
                </wp:inline>
              </w:drawing>
            </w:r>
          </w:p>
        </w:tc>
      </w:tr>
      <w:tr w:rsidR="00CB0617" w14:paraId="7FA14E13" w14:textId="77777777" w:rsidTr="00CB0617">
        <w:tc>
          <w:tcPr>
            <w:tcW w:w="4675" w:type="dxa"/>
          </w:tcPr>
          <w:p w14:paraId="610DD1D6" w14:textId="77777777" w:rsidR="00CB0617" w:rsidRDefault="00CB0617" w:rsidP="000624C5">
            <w:pPr>
              <w:rPr>
                <w:rFonts w:ascii="Times New Roman" w:eastAsia="Times New Roman" w:hAnsi="Times New Roman" w:cs="Times New Roman"/>
                <w:sz w:val="24"/>
                <w:szCs w:val="24"/>
              </w:rPr>
            </w:pPr>
          </w:p>
        </w:tc>
        <w:tc>
          <w:tcPr>
            <w:tcW w:w="4675" w:type="dxa"/>
          </w:tcPr>
          <w:p w14:paraId="6A37F43A" w14:textId="77777777" w:rsidR="00CB0617" w:rsidRDefault="00CB0617" w:rsidP="000624C5">
            <w:pPr>
              <w:rPr>
                <w:rFonts w:ascii="Times New Roman" w:eastAsia="Times New Roman" w:hAnsi="Times New Roman" w:cs="Times New Roman"/>
                <w:sz w:val="24"/>
                <w:szCs w:val="24"/>
              </w:rPr>
            </w:pPr>
          </w:p>
        </w:tc>
      </w:tr>
    </w:tbl>
    <w:p w14:paraId="590E360A" w14:textId="77777777" w:rsidR="00D51CAF" w:rsidRDefault="00D51CAF" w:rsidP="000624C5">
      <w:pPr>
        <w:spacing w:after="0" w:line="240" w:lineRule="auto"/>
        <w:rPr>
          <w:rFonts w:ascii="Times New Roman" w:eastAsia="Times New Roman" w:hAnsi="Times New Roman" w:cs="Times New Roman"/>
          <w:sz w:val="24"/>
          <w:szCs w:val="24"/>
        </w:rPr>
      </w:pPr>
    </w:p>
    <w:p w14:paraId="5BB1EF02" w14:textId="46BC58A5" w:rsidR="00367E75" w:rsidRDefault="00367E75" w:rsidP="000624C5">
      <w:pPr>
        <w:spacing w:after="0" w:line="240" w:lineRule="auto"/>
        <w:jc w:val="center"/>
        <w:rPr>
          <w:b/>
        </w:rPr>
      </w:pPr>
    </w:p>
    <w:p w14:paraId="12DF9CE1" w14:textId="6C915994" w:rsidR="00367E75" w:rsidRDefault="00367E75" w:rsidP="00AC3E48">
      <w:pPr>
        <w:jc w:val="center"/>
        <w:rPr>
          <w:b/>
        </w:rPr>
      </w:pPr>
    </w:p>
    <w:p w14:paraId="3EED8010" w14:textId="0344CB9A" w:rsidR="00714618" w:rsidRDefault="00714618" w:rsidP="00FD4E56">
      <w:pPr>
        <w:rPr>
          <w:rFonts w:ascii="Times New Roman" w:hAnsi="Times New Roman" w:cs="Times New Roman"/>
          <w:b/>
          <w:i/>
        </w:rPr>
      </w:pPr>
    </w:p>
    <w:p w14:paraId="22ED977E" w14:textId="77777777" w:rsidR="00CB0617" w:rsidRDefault="00CB0617" w:rsidP="00FD4E56">
      <w:pPr>
        <w:rPr>
          <w:rFonts w:ascii="Times New Roman" w:hAnsi="Times New Roman" w:cs="Times New Roman"/>
          <w:b/>
          <w:i/>
        </w:rPr>
      </w:pPr>
    </w:p>
    <w:p w14:paraId="0FD973ED" w14:textId="77777777" w:rsidR="00CB0617" w:rsidRDefault="00CB0617" w:rsidP="00FD4E56">
      <w:pPr>
        <w:rPr>
          <w:rFonts w:ascii="Times New Roman" w:hAnsi="Times New Roman" w:cs="Times New Roman"/>
          <w:b/>
          <w:i/>
        </w:rPr>
      </w:pPr>
    </w:p>
    <w:p w14:paraId="60B013FE" w14:textId="77777777" w:rsidR="00CB0617" w:rsidRPr="00BE5F3B" w:rsidRDefault="00CB0617" w:rsidP="00CB0617">
      <w:pPr>
        <w:pStyle w:val="NormalWeb"/>
        <w:rPr>
          <w:sz w:val="28"/>
          <w:szCs w:val="28"/>
        </w:rPr>
      </w:pPr>
      <w:r w:rsidRPr="00BE5F3B">
        <w:rPr>
          <w:b/>
          <w:sz w:val="28"/>
          <w:szCs w:val="28"/>
        </w:rPr>
        <w:lastRenderedPageBreak/>
        <w:t>Instructions &amp; Requirements</w:t>
      </w:r>
    </w:p>
    <w:p w14:paraId="5DFBD861" w14:textId="563FD30F" w:rsidR="00CB0617" w:rsidRDefault="00CB0617" w:rsidP="00CB0617">
      <w:pPr>
        <w:pStyle w:val="NormalWeb"/>
        <w:numPr>
          <w:ilvl w:val="0"/>
          <w:numId w:val="2"/>
        </w:numPr>
        <w:ind w:left="360"/>
        <w:rPr>
          <w:b/>
        </w:rPr>
      </w:pPr>
      <w:r>
        <w:rPr>
          <w:b/>
        </w:rPr>
        <w:t>D</w:t>
      </w:r>
      <w:r w:rsidRPr="00223063">
        <w:rPr>
          <w:b/>
        </w:rPr>
        <w:t xml:space="preserve">ownload the </w:t>
      </w:r>
      <w:r>
        <w:rPr>
          <w:b/>
        </w:rPr>
        <w:t>template project and extract the zip file</w:t>
      </w:r>
      <w:r w:rsidRPr="00223063">
        <w:rPr>
          <w:b/>
        </w:rPr>
        <w:t>.</w:t>
      </w:r>
      <w:r>
        <w:rPr>
          <w:b/>
        </w:rPr>
        <w:br/>
      </w:r>
    </w:p>
    <w:p w14:paraId="21A8EAAA" w14:textId="77777777" w:rsidR="00CB0617" w:rsidRPr="00EA21E3" w:rsidRDefault="00CB0617" w:rsidP="00CB0617">
      <w:pPr>
        <w:pStyle w:val="NormalWeb"/>
        <w:numPr>
          <w:ilvl w:val="0"/>
          <w:numId w:val="31"/>
        </w:numPr>
      </w:pPr>
      <w:r w:rsidRPr="00EA21E3">
        <w:t>Put all new code you write within this project</w:t>
      </w:r>
    </w:p>
    <w:p w14:paraId="683F4509" w14:textId="2C745344" w:rsidR="00CB0617" w:rsidRDefault="00CB0617" w:rsidP="00CB0617">
      <w:pPr>
        <w:pStyle w:val="NormalWeb"/>
        <w:numPr>
          <w:ilvl w:val="0"/>
          <w:numId w:val="31"/>
        </w:numPr>
      </w:pPr>
      <w:r>
        <w:t>Put your name in on Line 1 of main Movies form and any new classes</w:t>
      </w:r>
    </w:p>
    <w:p w14:paraId="5E485CD5" w14:textId="77777777" w:rsidR="00CB0617" w:rsidRDefault="00CB0617" w:rsidP="00CB0617">
      <w:pPr>
        <w:pStyle w:val="NormalWeb"/>
        <w:numPr>
          <w:ilvl w:val="0"/>
          <w:numId w:val="31"/>
        </w:numPr>
      </w:pPr>
      <w:r>
        <w:t xml:space="preserve">Do not rename the project or any other files. </w:t>
      </w:r>
      <w:r w:rsidRPr="0091191A">
        <w:rPr>
          <w:b/>
        </w:rPr>
        <w:t>Do not rename the project.</w:t>
      </w:r>
      <w:r>
        <w:br/>
      </w:r>
    </w:p>
    <w:p w14:paraId="62AE581A" w14:textId="77777777" w:rsidR="00CB0617" w:rsidRDefault="00CB0617" w:rsidP="00CB0617">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GUI Setup</w:t>
      </w:r>
    </w:p>
    <w:p w14:paraId="5576D960" w14:textId="77777777" w:rsidR="00CB0617" w:rsidRPr="000256CB" w:rsidRDefault="00CB0617" w:rsidP="00CB0617">
      <w:pPr>
        <w:spacing w:after="0" w:line="240" w:lineRule="auto"/>
        <w:rPr>
          <w:rFonts w:ascii="Times New Roman" w:eastAsia="Times New Roman" w:hAnsi="Times New Roman" w:cs="Times New Roman"/>
          <w:b/>
          <w:sz w:val="24"/>
          <w:szCs w:val="24"/>
        </w:rPr>
      </w:pPr>
    </w:p>
    <w:p w14:paraId="4D8628FF" w14:textId="0EE6BFD4" w:rsidR="001F4B58" w:rsidRPr="00871F07" w:rsidRDefault="001F4B58" w:rsidP="00CB0617">
      <w:pPr>
        <w:pStyle w:val="ListParagraph"/>
        <w:numPr>
          <w:ilvl w:val="0"/>
          <w:numId w:val="2"/>
        </w:numPr>
        <w:spacing w:after="0" w:line="240" w:lineRule="auto"/>
        <w:ind w:left="360"/>
        <w:rPr>
          <w:rFonts w:ascii="Times New Roman" w:eastAsia="Times New Roman" w:hAnsi="Times New Roman" w:cs="Times New Roman"/>
          <w:sz w:val="24"/>
          <w:szCs w:val="24"/>
        </w:rPr>
      </w:pPr>
      <w:r w:rsidRPr="001F4B58">
        <w:rPr>
          <w:rFonts w:ascii="Times New Roman" w:eastAsia="Times New Roman" w:hAnsi="Times New Roman" w:cs="Times New Roman"/>
          <w:sz w:val="24"/>
          <w:szCs w:val="24"/>
        </w:rPr>
        <w:t xml:space="preserve">On the </w:t>
      </w:r>
      <w:proofErr w:type="spellStart"/>
      <w:r w:rsidRPr="00871F07">
        <w:rPr>
          <w:rFonts w:ascii="Times New Roman" w:eastAsia="Times New Roman" w:hAnsi="Times New Roman" w:cs="Times New Roman"/>
          <w:b/>
          <w:sz w:val="24"/>
          <w:szCs w:val="24"/>
        </w:rPr>
        <w:t>MoviesForm</w:t>
      </w:r>
      <w:proofErr w:type="spellEnd"/>
      <w:r w:rsidRPr="001F4B58">
        <w:rPr>
          <w:rFonts w:ascii="Times New Roman" w:eastAsia="Times New Roman" w:hAnsi="Times New Roman" w:cs="Times New Roman"/>
          <w:sz w:val="24"/>
          <w:szCs w:val="24"/>
        </w:rPr>
        <w:t xml:space="preserve">, you will see a </w:t>
      </w:r>
      <w:proofErr w:type="spellStart"/>
      <w:r w:rsidRPr="001F4B58">
        <w:rPr>
          <w:rFonts w:ascii="Times New Roman" w:eastAsia="Times New Roman" w:hAnsi="Times New Roman" w:cs="Times New Roman"/>
          <w:sz w:val="24"/>
          <w:szCs w:val="24"/>
        </w:rPr>
        <w:t>ListBox</w:t>
      </w:r>
      <w:proofErr w:type="spellEnd"/>
      <w:r w:rsidRPr="001F4B58">
        <w:rPr>
          <w:rFonts w:ascii="Times New Roman" w:eastAsia="Times New Roman" w:hAnsi="Times New Roman" w:cs="Times New Roman"/>
          <w:sz w:val="24"/>
          <w:szCs w:val="24"/>
        </w:rPr>
        <w:t xml:space="preserve"> of movies.</w:t>
      </w:r>
      <w:r>
        <w:rPr>
          <w:rFonts w:ascii="Times New Roman" w:eastAsia="Times New Roman" w:hAnsi="Times New Roman" w:cs="Times New Roman"/>
          <w:sz w:val="24"/>
          <w:szCs w:val="24"/>
        </w:rPr>
        <w:t xml:space="preserve"> By default, it allows users to select just one item in the </w:t>
      </w:r>
      <w:proofErr w:type="spellStart"/>
      <w:r>
        <w:rPr>
          <w:rFonts w:ascii="Times New Roman" w:eastAsia="Times New Roman" w:hAnsi="Times New Roman" w:cs="Times New Roman"/>
          <w:sz w:val="24"/>
          <w:szCs w:val="24"/>
        </w:rPr>
        <w:t>ListBox</w:t>
      </w:r>
      <w:proofErr w:type="spellEnd"/>
      <w:r>
        <w:rPr>
          <w:rFonts w:ascii="Times New Roman" w:eastAsia="Times New Roman" w:hAnsi="Times New Roman" w:cs="Times New Roman"/>
          <w:sz w:val="24"/>
          <w:szCs w:val="24"/>
        </w:rPr>
        <w:t xml:space="preserve">. </w:t>
      </w:r>
      <w:r w:rsidRPr="00871F07">
        <w:rPr>
          <w:rFonts w:ascii="Times New Roman" w:eastAsia="Times New Roman" w:hAnsi="Times New Roman" w:cs="Times New Roman"/>
          <w:b/>
          <w:sz w:val="24"/>
          <w:szCs w:val="24"/>
        </w:rPr>
        <w:t xml:space="preserve">Change its </w:t>
      </w:r>
      <w:proofErr w:type="spellStart"/>
      <w:r w:rsidRPr="00871F07">
        <w:rPr>
          <w:rFonts w:ascii="Times New Roman" w:eastAsia="Times New Roman" w:hAnsi="Times New Roman" w:cs="Times New Roman"/>
          <w:b/>
          <w:sz w:val="24"/>
          <w:szCs w:val="24"/>
        </w:rPr>
        <w:t>Select</w:t>
      </w:r>
      <w:r w:rsidR="00871F07" w:rsidRPr="00871F07">
        <w:rPr>
          <w:rFonts w:ascii="Times New Roman" w:eastAsia="Times New Roman" w:hAnsi="Times New Roman" w:cs="Times New Roman"/>
          <w:b/>
          <w:sz w:val="24"/>
          <w:szCs w:val="24"/>
        </w:rPr>
        <w:t>ion</w:t>
      </w:r>
      <w:r w:rsidRPr="00871F07">
        <w:rPr>
          <w:rFonts w:ascii="Times New Roman" w:eastAsia="Times New Roman" w:hAnsi="Times New Roman" w:cs="Times New Roman"/>
          <w:b/>
          <w:sz w:val="24"/>
          <w:szCs w:val="24"/>
        </w:rPr>
        <w:t>Mode</w:t>
      </w:r>
      <w:proofErr w:type="spellEnd"/>
      <w:r w:rsidRPr="00871F07">
        <w:rPr>
          <w:rFonts w:ascii="Times New Roman" w:eastAsia="Times New Roman" w:hAnsi="Times New Roman" w:cs="Times New Roman"/>
          <w:b/>
          <w:sz w:val="24"/>
          <w:szCs w:val="24"/>
        </w:rPr>
        <w:t xml:space="preserve"> to </w:t>
      </w:r>
      <w:proofErr w:type="spellStart"/>
      <w:r w:rsidRPr="00871F07">
        <w:rPr>
          <w:rFonts w:ascii="Times New Roman" w:eastAsia="Times New Roman" w:hAnsi="Times New Roman" w:cs="Times New Roman"/>
          <w:b/>
          <w:sz w:val="24"/>
          <w:szCs w:val="24"/>
        </w:rPr>
        <w:t>MultiExtended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When the program is running, you should experiment with each type of selection mode to see how each works. When the program runs, try clicking multiple items with and without the Control button pressed.</w:t>
      </w:r>
    </w:p>
    <w:p w14:paraId="4559E24F" w14:textId="77777777" w:rsidR="00871F07" w:rsidRPr="001F4B58" w:rsidRDefault="00871F07" w:rsidP="00871F07">
      <w:pPr>
        <w:pStyle w:val="ListParagraph"/>
        <w:spacing w:after="0" w:line="240" w:lineRule="auto"/>
        <w:ind w:left="360"/>
        <w:rPr>
          <w:rFonts w:ascii="Times New Roman" w:eastAsia="Times New Roman" w:hAnsi="Times New Roman" w:cs="Times New Roman"/>
          <w:sz w:val="24"/>
          <w:szCs w:val="24"/>
        </w:rPr>
      </w:pPr>
    </w:p>
    <w:p w14:paraId="2EDFA97C" w14:textId="77777777" w:rsidR="001F4B58" w:rsidRDefault="001F4B58" w:rsidP="001F4B58">
      <w:pPr>
        <w:pStyle w:val="ListParagraph"/>
        <w:spacing w:after="0" w:line="240" w:lineRule="auto"/>
        <w:ind w:left="360"/>
        <w:rPr>
          <w:rFonts w:ascii="Times New Roman" w:eastAsia="Times New Roman" w:hAnsi="Times New Roman" w:cs="Times New Roman"/>
          <w:b/>
          <w:sz w:val="24"/>
          <w:szCs w:val="24"/>
        </w:rPr>
      </w:pPr>
    </w:p>
    <w:p w14:paraId="4B7E2259" w14:textId="01AD6851" w:rsidR="00CB0617" w:rsidRPr="00DB05E3" w:rsidRDefault="00FE13D1" w:rsidP="00CB0617">
      <w:pPr>
        <w:pStyle w:val="ListParagraph"/>
        <w:numPr>
          <w:ilvl w:val="0"/>
          <w:numId w:val="2"/>
        </w:numPr>
        <w:spacing w:after="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following form</w:t>
      </w:r>
      <w:bookmarkStart w:id="0" w:name="_GoBack"/>
      <w:bookmarkEnd w:id="0"/>
      <w:r>
        <w:rPr>
          <w:rFonts w:ascii="Times New Roman" w:eastAsia="Times New Roman" w:hAnsi="Times New Roman" w:cs="Times New Roman"/>
          <w:b/>
          <w:sz w:val="24"/>
          <w:szCs w:val="24"/>
        </w:rPr>
        <w:t>,</w:t>
      </w:r>
      <w:r w:rsidRPr="00FE13D1">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DetailForm</w:t>
      </w:r>
      <w:proofErr w:type="spellEnd"/>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has already been created for you. It</w:t>
      </w:r>
      <w:r w:rsidR="00CB0617">
        <w:rPr>
          <w:rFonts w:ascii="Times New Roman" w:eastAsia="Times New Roman" w:hAnsi="Times New Roman" w:cs="Times New Roman"/>
          <w:b/>
          <w:sz w:val="24"/>
          <w:szCs w:val="24"/>
        </w:rPr>
        <w:t xml:space="preserve"> will act as the entry form for Courses. </w:t>
      </w:r>
    </w:p>
    <w:p w14:paraId="40F88E71" w14:textId="77777777" w:rsidR="00CB0617" w:rsidRDefault="00CB0617" w:rsidP="00CB0617">
      <w:pPr>
        <w:spacing w:after="0" w:line="240" w:lineRule="auto"/>
        <w:rPr>
          <w:rFonts w:ascii="Times New Roman" w:eastAsia="Times New Roman" w:hAnsi="Times New Roman" w:cs="Times New Roman"/>
          <w:b/>
          <w:sz w:val="28"/>
          <w:szCs w:val="28"/>
        </w:rPr>
      </w:pPr>
    </w:p>
    <w:p w14:paraId="1A7D644A" w14:textId="558D5202" w:rsidR="00CB0617" w:rsidRDefault="00CB0617" w:rsidP="00CB0617">
      <w:pPr>
        <w:spacing w:after="0" w:line="240" w:lineRule="auto"/>
        <w:jc w:val="center"/>
        <w:rPr>
          <w:noProof/>
        </w:rPr>
      </w:pPr>
      <w:r>
        <w:rPr>
          <w:noProof/>
        </w:rPr>
        <w:drawing>
          <wp:inline distT="0" distB="0" distL="0" distR="0" wp14:anchorId="298FF510" wp14:editId="12B93497">
            <wp:extent cx="2914650" cy="2047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4650" cy="2047875"/>
                    </a:xfrm>
                    <a:prstGeom prst="rect">
                      <a:avLst/>
                    </a:prstGeom>
                  </pic:spPr>
                </pic:pic>
              </a:graphicData>
            </a:graphic>
          </wp:inline>
        </w:drawing>
      </w:r>
    </w:p>
    <w:p w14:paraId="577D1930" w14:textId="77777777" w:rsidR="00CB0617" w:rsidRDefault="00CB0617" w:rsidP="00CB0617">
      <w:pPr>
        <w:spacing w:after="0" w:line="240" w:lineRule="auto"/>
        <w:jc w:val="center"/>
        <w:rPr>
          <w:noProof/>
        </w:rPr>
      </w:pPr>
    </w:p>
    <w:p w14:paraId="753C2A04" w14:textId="4603BDA4" w:rsidR="00CB0617" w:rsidRPr="00FC510C" w:rsidRDefault="00FE13D1" w:rsidP="00CB0617">
      <w:pPr>
        <w:rPr>
          <w:rFonts w:ascii="Times New Roman" w:hAnsi="Times New Roman" w:cs="Times New Roman"/>
          <w:sz w:val="24"/>
          <w:szCs w:val="24"/>
        </w:rPr>
      </w:pPr>
      <w:r>
        <w:rPr>
          <w:rFonts w:ascii="Times New Roman" w:hAnsi="Times New Roman" w:cs="Times New Roman"/>
          <w:sz w:val="24"/>
          <w:szCs w:val="24"/>
        </w:rPr>
        <w:t>T</w:t>
      </w:r>
      <w:r w:rsidR="00CB0617" w:rsidRPr="00FC510C">
        <w:rPr>
          <w:rFonts w:ascii="Times New Roman" w:hAnsi="Times New Roman" w:cs="Times New Roman"/>
          <w:sz w:val="24"/>
          <w:szCs w:val="24"/>
        </w:rPr>
        <w:t>he following controls</w:t>
      </w:r>
      <w:r w:rsidR="00CB0617">
        <w:rPr>
          <w:rFonts w:ascii="Times New Roman" w:hAnsi="Times New Roman" w:cs="Times New Roman"/>
          <w:sz w:val="24"/>
          <w:szCs w:val="24"/>
        </w:rPr>
        <w:t xml:space="preserve"> </w:t>
      </w:r>
      <w:r>
        <w:rPr>
          <w:rFonts w:ascii="Times New Roman" w:hAnsi="Times New Roman" w:cs="Times New Roman"/>
          <w:sz w:val="24"/>
          <w:szCs w:val="24"/>
        </w:rPr>
        <w:t>have already been created for you.</w:t>
      </w:r>
    </w:p>
    <w:p w14:paraId="2024C4A8" w14:textId="6DA8F792" w:rsidR="00CB0617" w:rsidRDefault="00CB0617" w:rsidP="00CB061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Labels for Movie Name, and Rating, e.g., </w:t>
      </w:r>
      <w:proofErr w:type="spellStart"/>
      <w:r>
        <w:rPr>
          <w:rFonts w:ascii="Times New Roman" w:hAnsi="Times New Roman" w:cs="Times New Roman"/>
          <w:sz w:val="24"/>
          <w:szCs w:val="24"/>
        </w:rPr>
        <w:t>movieLabel</w:t>
      </w:r>
      <w:proofErr w:type="spellEnd"/>
    </w:p>
    <w:p w14:paraId="3D991568" w14:textId="167EBC1E" w:rsidR="00CB0617" w:rsidRDefault="00CB0617" w:rsidP="00CB061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Label for displaying values of Movie Name, and Rating e.g. </w:t>
      </w:r>
      <w:proofErr w:type="spellStart"/>
      <w:r>
        <w:rPr>
          <w:rFonts w:ascii="Times New Roman" w:hAnsi="Times New Roman" w:cs="Times New Roman"/>
          <w:sz w:val="24"/>
          <w:szCs w:val="24"/>
        </w:rPr>
        <w:t>movieDisplayLabel</w:t>
      </w:r>
      <w:proofErr w:type="spellEnd"/>
      <w:r>
        <w:rPr>
          <w:rFonts w:ascii="Times New Roman" w:hAnsi="Times New Roman" w:cs="Times New Roman"/>
          <w:sz w:val="24"/>
          <w:szCs w:val="24"/>
        </w:rPr>
        <w:t xml:space="preserve">. </w:t>
      </w:r>
      <w:r>
        <w:rPr>
          <w:rFonts w:ascii="Times New Roman" w:hAnsi="Times New Roman" w:cs="Times New Roman"/>
          <w:i/>
          <w:sz w:val="24"/>
          <w:szCs w:val="24"/>
        </w:rPr>
        <w:t>This is the label on the right, which will show the actual data. Put in a placeholder text here such as “</w:t>
      </w:r>
      <w:r w:rsidR="0056174F">
        <w:rPr>
          <w:rFonts w:ascii="Times New Roman" w:hAnsi="Times New Roman" w:cs="Times New Roman"/>
          <w:i/>
          <w:sz w:val="24"/>
          <w:szCs w:val="24"/>
        </w:rPr>
        <w:t>Movie Name Display</w:t>
      </w:r>
      <w:r>
        <w:rPr>
          <w:rFonts w:ascii="Times New Roman" w:hAnsi="Times New Roman" w:cs="Times New Roman"/>
          <w:i/>
          <w:sz w:val="24"/>
          <w:szCs w:val="24"/>
        </w:rPr>
        <w:t>”. This value will only be seen in the design view.</w:t>
      </w:r>
    </w:p>
    <w:p w14:paraId="48E9F492" w14:textId="1BBFC727" w:rsidR="00CB0617" w:rsidRDefault="0056174F" w:rsidP="00CB061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One</w:t>
      </w:r>
      <w:r w:rsidR="00CB0617">
        <w:rPr>
          <w:rFonts w:ascii="Times New Roman" w:hAnsi="Times New Roman" w:cs="Times New Roman"/>
          <w:sz w:val="24"/>
          <w:szCs w:val="24"/>
        </w:rPr>
        <w:t xml:space="preserve"> Button, </w:t>
      </w:r>
      <w:proofErr w:type="spellStart"/>
      <w:r>
        <w:rPr>
          <w:rFonts w:ascii="Times New Roman" w:hAnsi="Times New Roman" w:cs="Times New Roman"/>
          <w:sz w:val="24"/>
          <w:szCs w:val="24"/>
        </w:rPr>
        <w:t>watchButton</w:t>
      </w:r>
      <w:proofErr w:type="spellEnd"/>
      <w:r w:rsidR="00CB0617">
        <w:rPr>
          <w:rFonts w:ascii="Times New Roman" w:hAnsi="Times New Roman" w:cs="Times New Roman"/>
          <w:sz w:val="24"/>
          <w:szCs w:val="24"/>
        </w:rPr>
        <w:t xml:space="preserve"> for </w:t>
      </w:r>
      <w:r>
        <w:rPr>
          <w:rFonts w:ascii="Times New Roman" w:hAnsi="Times New Roman" w:cs="Times New Roman"/>
          <w:sz w:val="24"/>
          <w:szCs w:val="24"/>
        </w:rPr>
        <w:t>showing movie details of a randomly selected movie.</w:t>
      </w:r>
    </w:p>
    <w:p w14:paraId="14BCC39B" w14:textId="77777777" w:rsidR="006B0459" w:rsidRDefault="006B045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7D56B33D" w14:textId="77777777" w:rsidR="001F4B58" w:rsidRDefault="00C7465D" w:rsidP="00A75C09">
      <w:pPr>
        <w:rPr>
          <w:rFonts w:ascii="Times New Roman" w:eastAsia="Times New Roman" w:hAnsi="Times New Roman" w:cs="Times New Roman"/>
          <w:b/>
          <w:sz w:val="28"/>
          <w:szCs w:val="28"/>
        </w:rPr>
      </w:pPr>
      <w:r w:rsidRPr="00BE5F3B">
        <w:rPr>
          <w:rFonts w:ascii="Times New Roman" w:eastAsia="Times New Roman" w:hAnsi="Times New Roman" w:cs="Times New Roman"/>
          <w:b/>
          <w:sz w:val="28"/>
          <w:szCs w:val="28"/>
        </w:rPr>
        <w:lastRenderedPageBreak/>
        <w:t>Programmatic C# Development</w:t>
      </w:r>
    </w:p>
    <w:p w14:paraId="3E2C2C4A" w14:textId="77777777" w:rsidR="001F4B58" w:rsidRDefault="001F4B58" w:rsidP="00A75C09">
      <w:pPr>
        <w:rPr>
          <w:rFonts w:ascii="Times New Roman" w:eastAsia="Times New Roman" w:hAnsi="Times New Roman" w:cs="Times New Roman"/>
          <w:b/>
          <w:sz w:val="28"/>
          <w:szCs w:val="28"/>
          <w:u w:val="single"/>
        </w:rPr>
      </w:pPr>
    </w:p>
    <w:p w14:paraId="72C3EEC6" w14:textId="3E4D2FB5" w:rsidR="00C6104B" w:rsidRPr="001F4B58" w:rsidRDefault="001F4B58" w:rsidP="00A75C09">
      <w:pPr>
        <w:rPr>
          <w:rFonts w:ascii="Times New Roman" w:eastAsia="Times New Roman" w:hAnsi="Times New Roman" w:cs="Times New Roman"/>
          <w:b/>
          <w:sz w:val="28"/>
          <w:szCs w:val="28"/>
        </w:rPr>
      </w:pPr>
      <w:proofErr w:type="spellStart"/>
      <w:r w:rsidRPr="001F4B58">
        <w:rPr>
          <w:rFonts w:ascii="Times New Roman" w:eastAsia="Times New Roman" w:hAnsi="Times New Roman" w:cs="Times New Roman"/>
          <w:b/>
          <w:sz w:val="28"/>
          <w:szCs w:val="28"/>
          <w:u w:val="single"/>
        </w:rPr>
        <w:t>Movie.cs</w:t>
      </w:r>
      <w:proofErr w:type="spellEnd"/>
    </w:p>
    <w:p w14:paraId="5C549BE1" w14:textId="77777777" w:rsidR="001F4B58" w:rsidRDefault="001F4B58" w:rsidP="001F4B58">
      <w:pPr>
        <w:pStyle w:val="ListParagraph"/>
        <w:rPr>
          <w:rFonts w:ascii="Times New Roman" w:eastAsia="Times New Roman" w:hAnsi="Times New Roman" w:cs="Times New Roman"/>
          <w:b/>
          <w:sz w:val="24"/>
          <w:szCs w:val="24"/>
        </w:rPr>
      </w:pPr>
    </w:p>
    <w:p w14:paraId="2494684D" w14:textId="2D92A32D" w:rsidR="0056174F" w:rsidRPr="0056174F" w:rsidRDefault="0056174F" w:rsidP="00871F07">
      <w:pPr>
        <w:pStyle w:val="ListParagraph"/>
        <w:numPr>
          <w:ilvl w:val="0"/>
          <w:numId w:val="2"/>
        </w:numPr>
        <w:rPr>
          <w:rFonts w:ascii="Times New Roman" w:eastAsia="Times New Roman" w:hAnsi="Times New Roman" w:cs="Times New Roman"/>
          <w:b/>
          <w:sz w:val="24"/>
          <w:szCs w:val="24"/>
        </w:rPr>
      </w:pPr>
      <w:r w:rsidRPr="0056174F">
        <w:rPr>
          <w:rFonts w:ascii="Times New Roman" w:eastAsia="Times New Roman" w:hAnsi="Times New Roman" w:cs="Times New Roman"/>
          <w:b/>
          <w:sz w:val="24"/>
          <w:szCs w:val="24"/>
        </w:rPr>
        <w:t xml:space="preserve">Modify the </w:t>
      </w:r>
      <w:r>
        <w:rPr>
          <w:rFonts w:ascii="Times New Roman" w:eastAsia="Times New Roman" w:hAnsi="Times New Roman" w:cs="Times New Roman"/>
          <w:b/>
          <w:sz w:val="24"/>
          <w:szCs w:val="24"/>
        </w:rPr>
        <w:t>Movie</w:t>
      </w:r>
      <w:r w:rsidRPr="0056174F">
        <w:rPr>
          <w:rFonts w:ascii="Times New Roman" w:eastAsia="Times New Roman" w:hAnsi="Times New Roman" w:cs="Times New Roman"/>
          <w:b/>
          <w:sz w:val="24"/>
          <w:szCs w:val="24"/>
        </w:rPr>
        <w:t xml:space="preserve"> class</w:t>
      </w:r>
      <w:r>
        <w:rPr>
          <w:rFonts w:ascii="Times New Roman" w:eastAsia="Times New Roman" w:hAnsi="Times New Roman" w:cs="Times New Roman"/>
          <w:b/>
          <w:sz w:val="24"/>
          <w:szCs w:val="24"/>
        </w:rPr>
        <w:t xml:space="preserve">. </w:t>
      </w:r>
    </w:p>
    <w:p w14:paraId="66E7EAB9" w14:textId="0900BA0C" w:rsidR="0056174F" w:rsidRPr="0056174F" w:rsidRDefault="0056174F" w:rsidP="0056174F">
      <w:pPr>
        <w:pStyle w:val="ListParagraph"/>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Add a </w:t>
      </w:r>
      <w:proofErr w:type="spellStart"/>
      <w:r>
        <w:rPr>
          <w:rFonts w:ascii="Times New Roman" w:eastAsia="Times New Roman" w:hAnsi="Times New Roman" w:cs="Times New Roman"/>
          <w:sz w:val="24"/>
          <w:szCs w:val="24"/>
        </w:rPr>
        <w:t>ToString</w:t>
      </w:r>
      <w:proofErr w:type="spellEnd"/>
      <w:r>
        <w:rPr>
          <w:rFonts w:ascii="Times New Roman" w:eastAsia="Times New Roman" w:hAnsi="Times New Roman" w:cs="Times New Roman"/>
          <w:sz w:val="24"/>
          <w:szCs w:val="24"/>
        </w:rPr>
        <w:t xml:space="preserve"> method within the Movie class, which returns the name of the Movie.</w:t>
      </w:r>
    </w:p>
    <w:p w14:paraId="650379D9" w14:textId="77777777" w:rsidR="001F4B58" w:rsidRDefault="001F4B58" w:rsidP="0056174F">
      <w:pPr>
        <w:tabs>
          <w:tab w:val="left" w:pos="2535"/>
        </w:tabs>
        <w:rPr>
          <w:rFonts w:ascii="Times New Roman" w:hAnsi="Times New Roman" w:cs="Times New Roman"/>
          <w:b/>
          <w:i/>
          <w:sz w:val="24"/>
          <w:szCs w:val="24"/>
        </w:rPr>
      </w:pPr>
    </w:p>
    <w:p w14:paraId="3FABEF32" w14:textId="7EFC6D54" w:rsidR="001F4B58" w:rsidRPr="00CA3039" w:rsidRDefault="001F4B58" w:rsidP="00CA3039">
      <w:pPr>
        <w:rPr>
          <w:rFonts w:ascii="Times New Roman" w:eastAsia="Times New Roman" w:hAnsi="Times New Roman" w:cs="Times New Roman"/>
          <w:b/>
          <w:sz w:val="28"/>
          <w:szCs w:val="28"/>
        </w:rPr>
      </w:pPr>
      <w:proofErr w:type="spellStart"/>
      <w:r w:rsidRPr="00CA3039">
        <w:rPr>
          <w:rFonts w:ascii="Times New Roman" w:eastAsia="Times New Roman" w:hAnsi="Times New Roman" w:cs="Times New Roman"/>
          <w:b/>
          <w:sz w:val="28"/>
          <w:szCs w:val="28"/>
        </w:rPr>
        <w:t>MoviesForm.cs</w:t>
      </w:r>
      <w:proofErr w:type="spellEnd"/>
      <w:r w:rsidRPr="00CA3039">
        <w:rPr>
          <w:rFonts w:ascii="Times New Roman" w:eastAsia="Times New Roman" w:hAnsi="Times New Roman" w:cs="Times New Roman"/>
          <w:b/>
          <w:sz w:val="28"/>
          <w:szCs w:val="28"/>
        </w:rPr>
        <w:t xml:space="preserve"> [Partial Class]</w:t>
      </w:r>
    </w:p>
    <w:p w14:paraId="4204229C" w14:textId="38A282F1" w:rsidR="001F4B58" w:rsidRDefault="001F4B58" w:rsidP="001F4B58">
      <w:pPr>
        <w:rPr>
          <w:rFonts w:ascii="Times New Roman" w:hAnsi="Times New Roman" w:cs="Times New Roman"/>
          <w:b/>
          <w:i/>
          <w:sz w:val="24"/>
          <w:szCs w:val="24"/>
        </w:rPr>
      </w:pPr>
      <w:r>
        <w:rPr>
          <w:rFonts w:ascii="Times New Roman" w:hAnsi="Times New Roman" w:cs="Times New Roman"/>
          <w:b/>
          <w:i/>
          <w:sz w:val="24"/>
          <w:szCs w:val="24"/>
        </w:rPr>
        <w:t xml:space="preserve">Work on the </w:t>
      </w:r>
      <w:proofErr w:type="spellStart"/>
      <w:r>
        <w:rPr>
          <w:rFonts w:ascii="Times New Roman" w:hAnsi="Times New Roman" w:cs="Times New Roman"/>
          <w:b/>
          <w:i/>
          <w:sz w:val="24"/>
          <w:szCs w:val="24"/>
        </w:rPr>
        <w:t>MoviesForm’s</w:t>
      </w:r>
      <w:proofErr w:type="spellEnd"/>
      <w:r>
        <w:rPr>
          <w:rFonts w:ascii="Times New Roman" w:hAnsi="Times New Roman" w:cs="Times New Roman"/>
          <w:b/>
          <w:i/>
          <w:sz w:val="24"/>
          <w:szCs w:val="24"/>
        </w:rPr>
        <w:t xml:space="preserve"> partial class. This form maintains a </w:t>
      </w:r>
      <w:proofErr w:type="spellStart"/>
      <w:r>
        <w:rPr>
          <w:rFonts w:ascii="Times New Roman" w:hAnsi="Times New Roman" w:cs="Times New Roman"/>
          <w:b/>
          <w:i/>
          <w:sz w:val="24"/>
          <w:szCs w:val="24"/>
        </w:rPr>
        <w:t>ListBox</w:t>
      </w:r>
      <w:proofErr w:type="spellEnd"/>
      <w:r>
        <w:rPr>
          <w:rFonts w:ascii="Times New Roman" w:hAnsi="Times New Roman" w:cs="Times New Roman"/>
          <w:b/>
          <w:i/>
          <w:sz w:val="24"/>
          <w:szCs w:val="24"/>
        </w:rPr>
        <w:t xml:space="preserve"> of movies.</w:t>
      </w:r>
    </w:p>
    <w:p w14:paraId="6136D607" w14:textId="77777777" w:rsidR="001F4B58" w:rsidRPr="00A95EAF" w:rsidRDefault="001F4B58" w:rsidP="001F4B58">
      <w:pPr>
        <w:pStyle w:val="ListParagraph"/>
        <w:rPr>
          <w:rFonts w:ascii="Times New Roman" w:eastAsia="Times New Roman" w:hAnsi="Times New Roman" w:cs="Times New Roman"/>
          <w:b/>
          <w:sz w:val="24"/>
          <w:szCs w:val="24"/>
        </w:rPr>
      </w:pPr>
    </w:p>
    <w:p w14:paraId="4D295837" w14:textId="54B1A2D0" w:rsidR="001F4B58" w:rsidRPr="00A95EAF" w:rsidRDefault="00A95EAF" w:rsidP="00CA3039">
      <w:pPr>
        <w:pStyle w:val="ListParagraph"/>
        <w:numPr>
          <w:ilvl w:val="0"/>
          <w:numId w:val="2"/>
        </w:numPr>
        <w:spacing w:after="0" w:line="240" w:lineRule="auto"/>
        <w:rPr>
          <w:rFonts w:ascii="Times New Roman" w:eastAsia="Times New Roman" w:hAnsi="Times New Roman" w:cs="Times New Roman"/>
          <w:b/>
          <w:sz w:val="24"/>
          <w:szCs w:val="24"/>
        </w:rPr>
      </w:pPr>
      <w:r w:rsidRPr="00A95EAF">
        <w:rPr>
          <w:rFonts w:ascii="Times New Roman" w:hAnsi="Times New Roman" w:cs="Times New Roman"/>
          <w:sz w:val="24"/>
          <w:szCs w:val="24"/>
        </w:rPr>
        <w:t>Add an instance variable of type</w:t>
      </w:r>
      <w:r w:rsidRPr="00A95EAF">
        <w:rPr>
          <w:rFonts w:ascii="Times New Roman" w:hAnsi="Times New Roman" w:cs="Times New Roman"/>
          <w:b/>
          <w:sz w:val="24"/>
          <w:szCs w:val="24"/>
        </w:rPr>
        <w:t xml:space="preserve"> </w:t>
      </w:r>
      <w:proofErr w:type="spellStart"/>
      <w:r w:rsidR="00CA3039" w:rsidRPr="00A95EAF">
        <w:rPr>
          <w:rFonts w:ascii="Times New Roman" w:eastAsia="Times New Roman" w:hAnsi="Times New Roman" w:cs="Times New Roman"/>
          <w:sz w:val="24"/>
          <w:szCs w:val="24"/>
        </w:rPr>
        <w:t>DetailsForm</w:t>
      </w:r>
      <w:proofErr w:type="spellEnd"/>
      <w:r w:rsidR="00CA3039" w:rsidRPr="00A95EAF">
        <w:rPr>
          <w:rFonts w:ascii="Times New Roman" w:eastAsia="Times New Roman" w:hAnsi="Times New Roman" w:cs="Times New Roman"/>
          <w:sz w:val="24"/>
          <w:szCs w:val="24"/>
        </w:rPr>
        <w:t xml:space="preserve"> </w:t>
      </w:r>
      <w:r w:rsidRPr="00A95EAF">
        <w:rPr>
          <w:rFonts w:ascii="Times New Roman" w:eastAsia="Times New Roman" w:hAnsi="Times New Roman" w:cs="Times New Roman"/>
          <w:sz w:val="24"/>
          <w:szCs w:val="24"/>
        </w:rPr>
        <w:t>c</w:t>
      </w:r>
      <w:r w:rsidR="00CA3039" w:rsidRPr="00A95EAF">
        <w:rPr>
          <w:rFonts w:ascii="Times New Roman" w:eastAsia="Times New Roman" w:hAnsi="Times New Roman" w:cs="Times New Roman"/>
          <w:sz w:val="24"/>
          <w:szCs w:val="24"/>
        </w:rPr>
        <w:t xml:space="preserve">alled </w:t>
      </w:r>
      <w:proofErr w:type="spellStart"/>
      <w:r w:rsidR="00CA3039" w:rsidRPr="00A95EAF">
        <w:rPr>
          <w:rFonts w:ascii="Times New Roman" w:eastAsia="Times New Roman" w:hAnsi="Times New Roman" w:cs="Times New Roman"/>
          <w:sz w:val="24"/>
          <w:szCs w:val="24"/>
        </w:rPr>
        <w:t>detailsForm</w:t>
      </w:r>
      <w:proofErr w:type="spellEnd"/>
    </w:p>
    <w:p w14:paraId="462A0E9F" w14:textId="77777777" w:rsidR="001F4B58" w:rsidRDefault="001F4B58" w:rsidP="001F4B58">
      <w:pPr>
        <w:pStyle w:val="ListParagraph"/>
        <w:spacing w:after="0" w:line="240" w:lineRule="auto"/>
        <w:ind w:left="360"/>
        <w:rPr>
          <w:rFonts w:ascii="Times New Roman" w:eastAsia="Times New Roman" w:hAnsi="Times New Roman" w:cs="Times New Roman"/>
          <w:b/>
          <w:sz w:val="24"/>
          <w:szCs w:val="24"/>
        </w:rPr>
      </w:pPr>
    </w:p>
    <w:p w14:paraId="1AFA4B89" w14:textId="77777777" w:rsidR="00CA3039" w:rsidRDefault="00CA3039" w:rsidP="00CA3039">
      <w:pPr>
        <w:rPr>
          <w:rFonts w:ascii="Times New Roman" w:hAnsi="Times New Roman" w:cs="Times New Roman"/>
          <w:b/>
          <w:sz w:val="24"/>
          <w:szCs w:val="24"/>
          <w:u w:val="single"/>
        </w:rPr>
      </w:pPr>
    </w:p>
    <w:p w14:paraId="26692189" w14:textId="77777777" w:rsidR="00CA3039" w:rsidRDefault="00CA3039" w:rsidP="00CA3039">
      <w:pPr>
        <w:rPr>
          <w:rFonts w:ascii="Times New Roman" w:hAnsi="Times New Roman" w:cs="Times New Roman"/>
          <w:b/>
          <w:sz w:val="24"/>
          <w:szCs w:val="24"/>
          <w:u w:val="single"/>
        </w:rPr>
      </w:pPr>
      <w:r w:rsidRPr="00C35586">
        <w:rPr>
          <w:rFonts w:ascii="Times New Roman" w:hAnsi="Times New Roman" w:cs="Times New Roman"/>
          <w:b/>
          <w:sz w:val="24"/>
          <w:szCs w:val="24"/>
          <w:u w:val="single"/>
        </w:rPr>
        <w:t>Methods</w:t>
      </w:r>
    </w:p>
    <w:p w14:paraId="4F9AF7F5" w14:textId="77777777" w:rsidR="00CA3039" w:rsidRPr="005712D6" w:rsidRDefault="00CA3039" w:rsidP="00CA3039">
      <w:pPr>
        <w:pStyle w:val="ListParagraph"/>
        <w:numPr>
          <w:ilvl w:val="0"/>
          <w:numId w:val="2"/>
        </w:numPr>
        <w:spacing w:after="0" w:line="240" w:lineRule="auto"/>
        <w:rPr>
          <w:rFonts w:ascii="Times New Roman" w:eastAsia="Times New Roman" w:hAnsi="Times New Roman" w:cs="Times New Roman"/>
          <w:sz w:val="24"/>
          <w:szCs w:val="24"/>
        </w:rPr>
      </w:pPr>
      <w:r w:rsidRPr="005712D6">
        <w:rPr>
          <w:rFonts w:ascii="Times New Roman" w:hAnsi="Times New Roman" w:cs="Times New Roman"/>
          <w:b/>
          <w:sz w:val="24"/>
          <w:szCs w:val="24"/>
        </w:rPr>
        <w:t xml:space="preserve">Create a </w:t>
      </w:r>
      <w:r>
        <w:rPr>
          <w:rFonts w:ascii="Times New Roman" w:hAnsi="Times New Roman" w:cs="Times New Roman"/>
          <w:b/>
          <w:sz w:val="24"/>
          <w:szCs w:val="24"/>
        </w:rPr>
        <w:t xml:space="preserve">Load event handler for </w:t>
      </w:r>
      <w:proofErr w:type="spellStart"/>
      <w:r>
        <w:rPr>
          <w:rFonts w:ascii="Times New Roman" w:hAnsi="Times New Roman" w:cs="Times New Roman"/>
          <w:b/>
          <w:sz w:val="24"/>
          <w:szCs w:val="24"/>
        </w:rPr>
        <w:t>MoviesForm</w:t>
      </w:r>
      <w:proofErr w:type="spellEnd"/>
    </w:p>
    <w:p w14:paraId="07273F09" w14:textId="77777777" w:rsidR="00CA3039" w:rsidRDefault="00CA3039" w:rsidP="00CA3039">
      <w:pPr>
        <w:spacing w:after="0" w:line="240" w:lineRule="auto"/>
        <w:rPr>
          <w:rFonts w:ascii="Times New Roman" w:eastAsia="Times New Roman" w:hAnsi="Times New Roman" w:cs="Times New Roman"/>
          <w:i/>
          <w:sz w:val="24"/>
          <w:szCs w:val="24"/>
        </w:rPr>
      </w:pPr>
    </w:p>
    <w:p w14:paraId="07A9E542" w14:textId="77777777" w:rsidR="00CA3039" w:rsidRPr="005712D6" w:rsidRDefault="00CA3039" w:rsidP="00CA3039">
      <w:pPr>
        <w:spacing w:after="0" w:line="240" w:lineRule="auto"/>
        <w:rPr>
          <w:rFonts w:ascii="Times New Roman" w:eastAsia="Times New Roman" w:hAnsi="Times New Roman" w:cs="Times New Roman"/>
          <w:sz w:val="24"/>
          <w:szCs w:val="24"/>
        </w:rPr>
      </w:pPr>
      <w:r w:rsidRPr="005712D6">
        <w:rPr>
          <w:rFonts w:ascii="Times New Roman" w:eastAsia="Times New Roman" w:hAnsi="Times New Roman" w:cs="Times New Roman"/>
          <w:i/>
          <w:sz w:val="24"/>
          <w:szCs w:val="24"/>
        </w:rPr>
        <w:t>Purpose:</w:t>
      </w:r>
      <w:r w:rsidRPr="005712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Load event handler will instantiate the </w:t>
      </w:r>
      <w:proofErr w:type="spellStart"/>
      <w:r>
        <w:rPr>
          <w:rFonts w:ascii="Times New Roman" w:eastAsia="Times New Roman" w:hAnsi="Times New Roman" w:cs="Times New Roman"/>
          <w:sz w:val="24"/>
          <w:szCs w:val="24"/>
        </w:rPr>
        <w:t>BindingList</w:t>
      </w:r>
      <w:proofErr w:type="spellEnd"/>
      <w:r>
        <w:rPr>
          <w:rFonts w:ascii="Times New Roman" w:eastAsia="Times New Roman" w:hAnsi="Times New Roman" w:cs="Times New Roman"/>
          <w:sz w:val="24"/>
          <w:szCs w:val="24"/>
        </w:rPr>
        <w:t xml:space="preserve"> and set it as the </w:t>
      </w:r>
      <w:proofErr w:type="spellStart"/>
      <w:r>
        <w:rPr>
          <w:rFonts w:ascii="Times New Roman" w:eastAsia="Times New Roman" w:hAnsi="Times New Roman" w:cs="Times New Roman"/>
          <w:sz w:val="24"/>
          <w:szCs w:val="24"/>
        </w:rPr>
        <w:t>DataSource</w:t>
      </w:r>
      <w:proofErr w:type="spellEnd"/>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sz w:val="24"/>
          <w:szCs w:val="24"/>
        </w:rPr>
        <w:t>ListBox</w:t>
      </w:r>
      <w:proofErr w:type="spellEnd"/>
      <w:r>
        <w:rPr>
          <w:rFonts w:ascii="Times New Roman" w:eastAsia="Times New Roman" w:hAnsi="Times New Roman" w:cs="Times New Roman"/>
          <w:sz w:val="24"/>
          <w:szCs w:val="24"/>
        </w:rPr>
        <w:t xml:space="preserve"> </w:t>
      </w:r>
    </w:p>
    <w:p w14:paraId="1BCCD62B" w14:textId="77777777" w:rsidR="00CA3039" w:rsidRDefault="00CA3039" w:rsidP="00CA3039">
      <w:pPr>
        <w:spacing w:after="0" w:line="240" w:lineRule="auto"/>
        <w:rPr>
          <w:rFonts w:ascii="Times New Roman" w:eastAsia="Times New Roman" w:hAnsi="Times New Roman" w:cs="Times New Roman"/>
          <w:sz w:val="24"/>
          <w:szCs w:val="24"/>
        </w:rPr>
      </w:pPr>
    </w:p>
    <w:p w14:paraId="4BE9931C" w14:textId="77777777" w:rsidR="00386A9E" w:rsidRDefault="00386A9E" w:rsidP="00386A9E">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Instantiate the </w:t>
      </w:r>
      <w:proofErr w:type="spellStart"/>
      <w:r>
        <w:rPr>
          <w:rFonts w:ascii="Times New Roman" w:eastAsia="Times New Roman" w:hAnsi="Times New Roman" w:cs="Times New Roman"/>
          <w:sz w:val="24"/>
          <w:szCs w:val="24"/>
        </w:rPr>
        <w:t>BindingList</w:t>
      </w:r>
      <w:proofErr w:type="spellEnd"/>
      <w:r>
        <w:rPr>
          <w:rFonts w:ascii="Times New Roman" w:eastAsia="Times New Roman" w:hAnsi="Times New Roman" w:cs="Times New Roman"/>
          <w:sz w:val="24"/>
          <w:szCs w:val="24"/>
        </w:rPr>
        <w:t xml:space="preserve"> already declared in the class block. </w:t>
      </w:r>
    </w:p>
    <w:p w14:paraId="5ABD75A2" w14:textId="77777777" w:rsidR="00386A9E" w:rsidRPr="005712D6" w:rsidRDefault="00386A9E" w:rsidP="00386A9E">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the </w:t>
      </w:r>
      <w:proofErr w:type="spellStart"/>
      <w:r>
        <w:rPr>
          <w:rFonts w:ascii="Times New Roman" w:eastAsia="Times New Roman" w:hAnsi="Times New Roman" w:cs="Times New Roman"/>
          <w:sz w:val="24"/>
          <w:szCs w:val="24"/>
        </w:rPr>
        <w:t>BindingList</w:t>
      </w:r>
      <w:proofErr w:type="spellEnd"/>
      <w:r>
        <w:rPr>
          <w:rFonts w:ascii="Times New Roman" w:eastAsia="Times New Roman" w:hAnsi="Times New Roman" w:cs="Times New Roman"/>
          <w:sz w:val="24"/>
          <w:szCs w:val="24"/>
        </w:rPr>
        <w:t xml:space="preserve"> you just instantiated as the </w:t>
      </w:r>
      <w:proofErr w:type="spellStart"/>
      <w:r>
        <w:rPr>
          <w:rFonts w:ascii="Times New Roman" w:eastAsia="Times New Roman" w:hAnsi="Times New Roman" w:cs="Times New Roman"/>
          <w:sz w:val="24"/>
          <w:szCs w:val="24"/>
        </w:rPr>
        <w:t>DataSource</w:t>
      </w:r>
      <w:proofErr w:type="spellEnd"/>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sz w:val="24"/>
          <w:szCs w:val="24"/>
        </w:rPr>
        <w:t>ListBox</w:t>
      </w:r>
      <w:proofErr w:type="spellEnd"/>
      <w:r>
        <w:rPr>
          <w:rFonts w:ascii="Times New Roman" w:eastAsia="Times New Roman" w:hAnsi="Times New Roman" w:cs="Times New Roman"/>
          <w:sz w:val="24"/>
          <w:szCs w:val="24"/>
        </w:rPr>
        <w:t xml:space="preserve"> on the form.</w:t>
      </w:r>
    </w:p>
    <w:p w14:paraId="523BCFA5" w14:textId="77777777" w:rsidR="00CA3039" w:rsidRPr="00CA3039" w:rsidRDefault="00CA3039" w:rsidP="00CA3039">
      <w:pPr>
        <w:pStyle w:val="ListParagraph"/>
        <w:rPr>
          <w:rFonts w:ascii="Times New Roman" w:eastAsia="Times New Roman" w:hAnsi="Times New Roman" w:cs="Times New Roman"/>
          <w:sz w:val="24"/>
          <w:szCs w:val="24"/>
        </w:rPr>
      </w:pPr>
    </w:p>
    <w:p w14:paraId="31E25132" w14:textId="77777777" w:rsidR="00CA3039" w:rsidRPr="006E3819" w:rsidRDefault="00CA3039" w:rsidP="00CA3039">
      <w:pPr>
        <w:pStyle w:val="ListParagraph"/>
        <w:rPr>
          <w:rFonts w:ascii="Times New Roman" w:eastAsia="Times New Roman" w:hAnsi="Times New Roman" w:cs="Times New Roman"/>
          <w:sz w:val="24"/>
          <w:szCs w:val="24"/>
        </w:rPr>
      </w:pPr>
    </w:p>
    <w:p w14:paraId="5251C946" w14:textId="77777777" w:rsidR="00CA3039" w:rsidRPr="005712D6" w:rsidRDefault="00CA3039" w:rsidP="00CA3039">
      <w:pPr>
        <w:pStyle w:val="ListParagraph"/>
        <w:numPr>
          <w:ilvl w:val="0"/>
          <w:numId w:val="2"/>
        </w:numPr>
        <w:spacing w:after="0" w:line="240" w:lineRule="auto"/>
        <w:rPr>
          <w:rFonts w:ascii="Times New Roman" w:eastAsia="Times New Roman" w:hAnsi="Times New Roman" w:cs="Times New Roman"/>
          <w:sz w:val="24"/>
          <w:szCs w:val="24"/>
        </w:rPr>
      </w:pPr>
      <w:r w:rsidRPr="005712D6">
        <w:rPr>
          <w:rFonts w:ascii="Times New Roman" w:hAnsi="Times New Roman" w:cs="Times New Roman"/>
          <w:b/>
          <w:sz w:val="24"/>
          <w:szCs w:val="24"/>
        </w:rPr>
        <w:t xml:space="preserve">Create a </w:t>
      </w:r>
      <w:r>
        <w:rPr>
          <w:rFonts w:ascii="Times New Roman" w:hAnsi="Times New Roman" w:cs="Times New Roman"/>
          <w:b/>
          <w:sz w:val="24"/>
          <w:szCs w:val="24"/>
        </w:rPr>
        <w:t>Click event handler for the Load Sample Data Button</w:t>
      </w:r>
    </w:p>
    <w:p w14:paraId="26A361AA" w14:textId="77777777" w:rsidR="00CA3039" w:rsidRDefault="00CA3039" w:rsidP="00CA3039">
      <w:pPr>
        <w:spacing w:after="0" w:line="240" w:lineRule="auto"/>
        <w:rPr>
          <w:rFonts w:ascii="Times New Roman" w:eastAsia="Times New Roman" w:hAnsi="Times New Roman" w:cs="Times New Roman"/>
          <w:i/>
          <w:sz w:val="24"/>
          <w:szCs w:val="24"/>
        </w:rPr>
      </w:pPr>
    </w:p>
    <w:p w14:paraId="64E68B6D" w14:textId="77777777" w:rsidR="00CA3039" w:rsidRPr="005712D6" w:rsidRDefault="00CA3039" w:rsidP="00CA3039">
      <w:pPr>
        <w:spacing w:after="0" w:line="240" w:lineRule="auto"/>
        <w:rPr>
          <w:rFonts w:ascii="Times New Roman" w:eastAsia="Times New Roman" w:hAnsi="Times New Roman" w:cs="Times New Roman"/>
          <w:sz w:val="24"/>
          <w:szCs w:val="24"/>
        </w:rPr>
      </w:pPr>
      <w:r w:rsidRPr="005712D6">
        <w:rPr>
          <w:rFonts w:ascii="Times New Roman" w:eastAsia="Times New Roman" w:hAnsi="Times New Roman" w:cs="Times New Roman"/>
          <w:i/>
          <w:sz w:val="24"/>
          <w:szCs w:val="24"/>
        </w:rPr>
        <w:t>Purpose:</w:t>
      </w:r>
      <w:r w:rsidRPr="005712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Load Sample Data button will add some sample movies to the </w:t>
      </w:r>
      <w:proofErr w:type="spellStart"/>
      <w:r>
        <w:rPr>
          <w:rFonts w:ascii="Times New Roman" w:eastAsia="Times New Roman" w:hAnsi="Times New Roman" w:cs="Times New Roman"/>
          <w:sz w:val="24"/>
          <w:szCs w:val="24"/>
        </w:rPr>
        <w:t>BindingList</w:t>
      </w:r>
      <w:proofErr w:type="spellEnd"/>
      <w:r>
        <w:rPr>
          <w:rFonts w:ascii="Times New Roman" w:eastAsia="Times New Roman" w:hAnsi="Times New Roman" w:cs="Times New Roman"/>
          <w:sz w:val="24"/>
          <w:szCs w:val="24"/>
        </w:rPr>
        <w:t>.</w:t>
      </w:r>
    </w:p>
    <w:p w14:paraId="390E6D64" w14:textId="77777777" w:rsidR="00386A9E" w:rsidRDefault="00386A9E" w:rsidP="00386A9E">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Declare a Movie object reference called </w:t>
      </w:r>
      <w:proofErr w:type="spellStart"/>
      <w:r>
        <w:rPr>
          <w:rFonts w:ascii="Times New Roman" w:eastAsia="Times New Roman" w:hAnsi="Times New Roman" w:cs="Times New Roman"/>
          <w:sz w:val="24"/>
          <w:szCs w:val="24"/>
        </w:rPr>
        <w:t>tmpMovie</w:t>
      </w:r>
      <w:proofErr w:type="spellEnd"/>
    </w:p>
    <w:p w14:paraId="79876580" w14:textId="77777777" w:rsidR="00386A9E" w:rsidRDefault="00386A9E" w:rsidP="00386A9E">
      <w:pPr>
        <w:pStyle w:val="ListParagraph"/>
        <w:spacing w:after="0" w:line="240" w:lineRule="auto"/>
        <w:rPr>
          <w:rFonts w:ascii="Times New Roman" w:eastAsia="Times New Roman" w:hAnsi="Times New Roman" w:cs="Times New Roman"/>
          <w:sz w:val="24"/>
          <w:szCs w:val="24"/>
        </w:rPr>
      </w:pPr>
    </w:p>
    <w:p w14:paraId="5A4DC6FA" w14:textId="77777777" w:rsidR="00386A9E" w:rsidRPr="0040259F" w:rsidRDefault="00386A9E" w:rsidP="00386A9E">
      <w:pPr>
        <w:pStyle w:val="ListParagraph"/>
        <w:numPr>
          <w:ilvl w:val="0"/>
          <w:numId w:val="33"/>
        </w:numPr>
        <w:spacing w:after="0" w:line="240" w:lineRule="auto"/>
        <w:rPr>
          <w:rFonts w:ascii="Times New Roman" w:eastAsia="Times New Roman" w:hAnsi="Times New Roman" w:cs="Times New Roman"/>
          <w:sz w:val="24"/>
          <w:szCs w:val="24"/>
        </w:rPr>
      </w:pPr>
      <w:r w:rsidRPr="0040259F">
        <w:rPr>
          <w:rFonts w:ascii="Times New Roman" w:eastAsia="Times New Roman" w:hAnsi="Times New Roman" w:cs="Times New Roman"/>
          <w:sz w:val="24"/>
          <w:szCs w:val="24"/>
        </w:rPr>
        <w:t xml:space="preserve">Instantiate </w:t>
      </w:r>
      <w:proofErr w:type="spellStart"/>
      <w:r>
        <w:rPr>
          <w:rFonts w:ascii="Times New Roman" w:eastAsia="Times New Roman" w:hAnsi="Times New Roman" w:cs="Times New Roman"/>
          <w:sz w:val="24"/>
          <w:szCs w:val="24"/>
        </w:rPr>
        <w:t>tmpMovie</w:t>
      </w:r>
      <w:proofErr w:type="spellEnd"/>
      <w:r w:rsidRPr="0040259F">
        <w:rPr>
          <w:rFonts w:ascii="Times New Roman" w:eastAsia="Times New Roman" w:hAnsi="Times New Roman" w:cs="Times New Roman"/>
          <w:sz w:val="24"/>
          <w:szCs w:val="24"/>
        </w:rPr>
        <w:t xml:space="preserve"> and using the Constructor specify a movie name and the rating</w:t>
      </w:r>
      <w:r>
        <w:rPr>
          <w:rFonts w:ascii="Times New Roman" w:eastAsia="Times New Roman" w:hAnsi="Times New Roman" w:cs="Times New Roman"/>
          <w:sz w:val="24"/>
          <w:szCs w:val="24"/>
        </w:rPr>
        <w:t>.</w:t>
      </w:r>
    </w:p>
    <w:p w14:paraId="74D738D0" w14:textId="77777777" w:rsidR="00386A9E" w:rsidRDefault="00386A9E" w:rsidP="00386A9E">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the movie to the </w:t>
      </w:r>
      <w:proofErr w:type="spellStart"/>
      <w:r>
        <w:rPr>
          <w:rFonts w:ascii="Times New Roman" w:eastAsia="Times New Roman" w:hAnsi="Times New Roman" w:cs="Times New Roman"/>
          <w:sz w:val="24"/>
          <w:szCs w:val="24"/>
        </w:rPr>
        <w:t>BindingList</w:t>
      </w:r>
      <w:proofErr w:type="spellEnd"/>
      <w:r>
        <w:rPr>
          <w:rFonts w:ascii="Times New Roman" w:eastAsia="Times New Roman" w:hAnsi="Times New Roman" w:cs="Times New Roman"/>
          <w:sz w:val="24"/>
          <w:szCs w:val="24"/>
        </w:rPr>
        <w:t xml:space="preserve"> you declared earlier.</w:t>
      </w:r>
    </w:p>
    <w:p w14:paraId="7FAB7526" w14:textId="77777777" w:rsidR="00386A9E" w:rsidRPr="0040259F" w:rsidRDefault="00386A9E" w:rsidP="00386A9E">
      <w:pPr>
        <w:pStyle w:val="ListParagraph"/>
        <w:rPr>
          <w:rFonts w:ascii="Times New Roman" w:eastAsia="Times New Roman" w:hAnsi="Times New Roman" w:cs="Times New Roman"/>
          <w:sz w:val="24"/>
          <w:szCs w:val="24"/>
        </w:rPr>
      </w:pPr>
    </w:p>
    <w:p w14:paraId="6FBA4117" w14:textId="77777777" w:rsidR="00386A9E" w:rsidRDefault="00386A9E" w:rsidP="00386A9E">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and paste the previous two lines (instantiating &amp; adding to </w:t>
      </w:r>
      <w:proofErr w:type="spellStart"/>
      <w:r>
        <w:rPr>
          <w:rFonts w:ascii="Times New Roman" w:eastAsia="Times New Roman" w:hAnsi="Times New Roman" w:cs="Times New Roman"/>
          <w:sz w:val="24"/>
          <w:szCs w:val="24"/>
        </w:rPr>
        <w:t>BindingList</w:t>
      </w:r>
      <w:proofErr w:type="spellEnd"/>
      <w:r>
        <w:rPr>
          <w:rFonts w:ascii="Times New Roman" w:eastAsia="Times New Roman" w:hAnsi="Times New Roman" w:cs="Times New Roman"/>
          <w:sz w:val="24"/>
          <w:szCs w:val="24"/>
        </w:rPr>
        <w:t>) around 8-10 times. Hardcode some sample movie names and ratings.</w:t>
      </w:r>
    </w:p>
    <w:p w14:paraId="57600D29" w14:textId="77777777" w:rsidR="00386A9E" w:rsidRDefault="00386A9E" w:rsidP="00386A9E">
      <w:pPr>
        <w:pStyle w:val="ListParagraph"/>
        <w:spacing w:after="0" w:line="240" w:lineRule="auto"/>
        <w:rPr>
          <w:rFonts w:ascii="Times New Roman" w:eastAsia="Times New Roman" w:hAnsi="Times New Roman" w:cs="Times New Roman"/>
          <w:sz w:val="24"/>
          <w:szCs w:val="24"/>
        </w:rPr>
      </w:pPr>
    </w:p>
    <w:p w14:paraId="7B7FB82D" w14:textId="77777777" w:rsidR="00CA3039" w:rsidRDefault="00CA3039" w:rsidP="00CA3039">
      <w:pPr>
        <w:spacing w:after="0" w:line="240" w:lineRule="auto"/>
        <w:rPr>
          <w:rFonts w:ascii="Times New Roman" w:eastAsia="Times New Roman" w:hAnsi="Times New Roman" w:cs="Times New Roman"/>
          <w:sz w:val="24"/>
          <w:szCs w:val="24"/>
        </w:rPr>
      </w:pPr>
    </w:p>
    <w:p w14:paraId="6785026A" w14:textId="6C78752B" w:rsidR="00CA3039" w:rsidRPr="005712D6" w:rsidRDefault="00CA3039" w:rsidP="00CA3039">
      <w:pPr>
        <w:pStyle w:val="ListParagraph"/>
        <w:numPr>
          <w:ilvl w:val="0"/>
          <w:numId w:val="2"/>
        </w:numPr>
        <w:spacing w:after="0" w:line="240" w:lineRule="auto"/>
        <w:rPr>
          <w:rFonts w:ascii="Times New Roman" w:eastAsia="Times New Roman" w:hAnsi="Times New Roman" w:cs="Times New Roman"/>
          <w:sz w:val="24"/>
          <w:szCs w:val="24"/>
        </w:rPr>
      </w:pPr>
      <w:r w:rsidRPr="005712D6">
        <w:rPr>
          <w:rFonts w:ascii="Times New Roman" w:hAnsi="Times New Roman" w:cs="Times New Roman"/>
          <w:b/>
          <w:sz w:val="24"/>
          <w:szCs w:val="24"/>
        </w:rPr>
        <w:lastRenderedPageBreak/>
        <w:t xml:space="preserve">Create a </w:t>
      </w:r>
      <w:r>
        <w:rPr>
          <w:rFonts w:ascii="Times New Roman" w:hAnsi="Times New Roman" w:cs="Times New Roman"/>
          <w:b/>
          <w:sz w:val="24"/>
          <w:szCs w:val="24"/>
        </w:rPr>
        <w:t>Click event handler for the Open Details Button</w:t>
      </w:r>
    </w:p>
    <w:p w14:paraId="74BA8C5F" w14:textId="77777777" w:rsidR="00CA3039" w:rsidRDefault="00CA3039" w:rsidP="00CA3039">
      <w:pPr>
        <w:spacing w:after="0" w:line="240" w:lineRule="auto"/>
        <w:rPr>
          <w:rFonts w:ascii="Times New Roman" w:eastAsia="Times New Roman" w:hAnsi="Times New Roman" w:cs="Times New Roman"/>
          <w:i/>
          <w:sz w:val="24"/>
          <w:szCs w:val="24"/>
        </w:rPr>
      </w:pPr>
    </w:p>
    <w:p w14:paraId="33A81FFC" w14:textId="0C9F7FF3" w:rsidR="00CA3039" w:rsidRPr="005712D6" w:rsidRDefault="00CA3039" w:rsidP="00CA3039">
      <w:pPr>
        <w:spacing w:after="0" w:line="240" w:lineRule="auto"/>
        <w:rPr>
          <w:rFonts w:ascii="Times New Roman" w:eastAsia="Times New Roman" w:hAnsi="Times New Roman" w:cs="Times New Roman"/>
          <w:sz w:val="24"/>
          <w:szCs w:val="24"/>
        </w:rPr>
      </w:pPr>
      <w:r w:rsidRPr="005712D6">
        <w:rPr>
          <w:rFonts w:ascii="Times New Roman" w:eastAsia="Times New Roman" w:hAnsi="Times New Roman" w:cs="Times New Roman"/>
          <w:i/>
          <w:sz w:val="24"/>
          <w:szCs w:val="24"/>
        </w:rPr>
        <w:t>Purpose:</w:t>
      </w:r>
      <w:r w:rsidRPr="005712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Open Details button will open the </w:t>
      </w:r>
      <w:proofErr w:type="spellStart"/>
      <w:r>
        <w:rPr>
          <w:rFonts w:ascii="Times New Roman" w:eastAsia="Times New Roman" w:hAnsi="Times New Roman" w:cs="Times New Roman"/>
          <w:sz w:val="24"/>
          <w:szCs w:val="24"/>
        </w:rPr>
        <w:t>DetailsForm</w:t>
      </w:r>
      <w:proofErr w:type="spellEnd"/>
      <w:r>
        <w:rPr>
          <w:rFonts w:ascii="Times New Roman" w:eastAsia="Times New Roman" w:hAnsi="Times New Roman" w:cs="Times New Roman"/>
          <w:sz w:val="24"/>
          <w:szCs w:val="24"/>
        </w:rPr>
        <w:t xml:space="preserve"> and pass to it a list of movies, which have been selected by the user. Since the </w:t>
      </w:r>
      <w:proofErr w:type="spellStart"/>
      <w:r>
        <w:rPr>
          <w:rFonts w:ascii="Times New Roman" w:eastAsia="Times New Roman" w:hAnsi="Times New Roman" w:cs="Times New Roman"/>
          <w:sz w:val="24"/>
          <w:szCs w:val="24"/>
        </w:rPr>
        <w:t>ListBox</w:t>
      </w:r>
      <w:proofErr w:type="spellEnd"/>
      <w:r>
        <w:rPr>
          <w:rFonts w:ascii="Times New Roman" w:eastAsia="Times New Roman" w:hAnsi="Times New Roman" w:cs="Times New Roman"/>
          <w:sz w:val="24"/>
          <w:szCs w:val="24"/>
        </w:rPr>
        <w:t xml:space="preserve"> allows selection of multiple items, all the items, which have been selected by the user will need to be added to a new List. Then, that List will be passed to a method in the </w:t>
      </w:r>
      <w:proofErr w:type="spellStart"/>
      <w:r>
        <w:rPr>
          <w:rFonts w:ascii="Times New Roman" w:eastAsia="Times New Roman" w:hAnsi="Times New Roman" w:cs="Times New Roman"/>
          <w:sz w:val="24"/>
          <w:szCs w:val="24"/>
        </w:rPr>
        <w:t>DetailsForm</w:t>
      </w:r>
      <w:proofErr w:type="spellEnd"/>
      <w:r>
        <w:rPr>
          <w:rFonts w:ascii="Times New Roman" w:eastAsia="Times New Roman" w:hAnsi="Times New Roman" w:cs="Times New Roman"/>
          <w:sz w:val="24"/>
          <w:szCs w:val="24"/>
        </w:rPr>
        <w:t>.</w:t>
      </w:r>
    </w:p>
    <w:p w14:paraId="53DFC99B" w14:textId="77777777" w:rsidR="00CA3039" w:rsidRDefault="00CA3039" w:rsidP="00CA3039">
      <w:pPr>
        <w:spacing w:after="0" w:line="240" w:lineRule="auto"/>
        <w:rPr>
          <w:rFonts w:ascii="Times New Roman" w:eastAsia="Times New Roman" w:hAnsi="Times New Roman" w:cs="Times New Roman"/>
          <w:sz w:val="24"/>
          <w:szCs w:val="24"/>
        </w:rPr>
      </w:pPr>
    </w:p>
    <w:p w14:paraId="4B462EF4" w14:textId="56758EF5" w:rsidR="00CA3039" w:rsidRDefault="00CA3039" w:rsidP="00CA3039">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Declare and instantiate a new List of Movie objects</w:t>
      </w:r>
      <w:r w:rsidR="005418D5">
        <w:rPr>
          <w:rFonts w:ascii="Times New Roman" w:eastAsia="Times New Roman" w:hAnsi="Times New Roman" w:cs="Times New Roman"/>
          <w:sz w:val="24"/>
          <w:szCs w:val="24"/>
        </w:rPr>
        <w:t xml:space="preserve"> called </w:t>
      </w:r>
      <w:proofErr w:type="spellStart"/>
      <w:r w:rsidR="005418D5">
        <w:rPr>
          <w:rFonts w:ascii="Times New Roman" w:eastAsia="Times New Roman" w:hAnsi="Times New Roman" w:cs="Times New Roman"/>
          <w:sz w:val="24"/>
          <w:szCs w:val="24"/>
        </w:rPr>
        <w:t>selectedMovies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A List, not a </w:t>
      </w:r>
      <w:proofErr w:type="spellStart"/>
      <w:r>
        <w:rPr>
          <w:rFonts w:ascii="Times New Roman" w:eastAsia="Times New Roman" w:hAnsi="Times New Roman" w:cs="Times New Roman"/>
          <w:i/>
          <w:sz w:val="24"/>
          <w:szCs w:val="24"/>
        </w:rPr>
        <w:t>BindingList</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
    <w:p w14:paraId="5E8412D7" w14:textId="577B3476" w:rsidR="00CA3039" w:rsidRPr="005418D5" w:rsidRDefault="00CA3039" w:rsidP="00CA3039">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 </w:t>
      </w:r>
      <w:proofErr w:type="spellStart"/>
      <w:r>
        <w:rPr>
          <w:rFonts w:ascii="Times New Roman" w:eastAsia="Times New Roman" w:hAnsi="Times New Roman" w:cs="Times New Roman"/>
          <w:sz w:val="24"/>
          <w:szCs w:val="24"/>
        </w:rPr>
        <w:t>foreach</w:t>
      </w:r>
      <w:proofErr w:type="spellEnd"/>
      <w:r>
        <w:rPr>
          <w:rFonts w:ascii="Times New Roman" w:eastAsia="Times New Roman" w:hAnsi="Times New Roman" w:cs="Times New Roman"/>
          <w:sz w:val="24"/>
          <w:szCs w:val="24"/>
        </w:rPr>
        <w:t xml:space="preserve"> loop, loop through all </w:t>
      </w:r>
      <w:proofErr w:type="spellStart"/>
      <w:r>
        <w:rPr>
          <w:rFonts w:ascii="Times New Roman" w:eastAsia="Times New Roman" w:hAnsi="Times New Roman" w:cs="Times New Roman"/>
          <w:sz w:val="24"/>
          <w:szCs w:val="24"/>
        </w:rPr>
        <w:t>SelectedItems</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ListBox</w:t>
      </w:r>
      <w:proofErr w:type="spellEnd"/>
      <w:r>
        <w:rPr>
          <w:rFonts w:ascii="Times New Roman" w:eastAsia="Times New Roman" w:hAnsi="Times New Roman" w:cs="Times New Roman"/>
          <w:sz w:val="24"/>
          <w:szCs w:val="24"/>
        </w:rPr>
        <w:t xml:space="preserve">. Use </w:t>
      </w:r>
      <w:r w:rsidRPr="005418D5">
        <w:rPr>
          <w:rFonts w:ascii="Times New Roman" w:eastAsia="Times New Roman" w:hAnsi="Times New Roman" w:cs="Times New Roman"/>
          <w:b/>
          <w:sz w:val="24"/>
          <w:szCs w:val="24"/>
        </w:rPr>
        <w:t>m</w:t>
      </w:r>
      <w:r>
        <w:rPr>
          <w:rFonts w:ascii="Times New Roman" w:eastAsia="Times New Roman" w:hAnsi="Times New Roman" w:cs="Times New Roman"/>
          <w:sz w:val="24"/>
          <w:szCs w:val="24"/>
        </w:rPr>
        <w:t xml:space="preserve"> as</w:t>
      </w:r>
      <w:r w:rsidR="005418D5">
        <w:rPr>
          <w:rFonts w:ascii="Times New Roman" w:eastAsia="Times New Roman" w:hAnsi="Times New Roman" w:cs="Times New Roman"/>
          <w:sz w:val="24"/>
          <w:szCs w:val="24"/>
        </w:rPr>
        <w:t xml:space="preserve"> your temporary object reference. </w:t>
      </w:r>
      <w:r w:rsidR="005418D5">
        <w:rPr>
          <w:rFonts w:ascii="Times New Roman" w:eastAsia="Times New Roman" w:hAnsi="Times New Roman" w:cs="Times New Roman"/>
          <w:i/>
          <w:sz w:val="24"/>
          <w:szCs w:val="24"/>
        </w:rPr>
        <w:t xml:space="preserve">Be careful – all selected </w:t>
      </w:r>
      <w:proofErr w:type="spellStart"/>
      <w:r w:rsidR="005418D5">
        <w:rPr>
          <w:rFonts w:ascii="Times New Roman" w:eastAsia="Times New Roman" w:hAnsi="Times New Roman" w:cs="Times New Roman"/>
          <w:i/>
          <w:sz w:val="24"/>
          <w:szCs w:val="24"/>
        </w:rPr>
        <w:t>item</w:t>
      </w:r>
      <w:r w:rsidR="005418D5" w:rsidRPr="005418D5">
        <w:rPr>
          <w:rFonts w:ascii="Times New Roman" w:eastAsia="Times New Roman" w:hAnsi="Times New Roman" w:cs="Times New Roman"/>
          <w:b/>
          <w:i/>
          <w:sz w:val="24"/>
          <w:szCs w:val="24"/>
          <w:u w:val="single"/>
        </w:rPr>
        <w:t>S</w:t>
      </w:r>
      <w:proofErr w:type="spellEnd"/>
      <w:r w:rsidR="005418D5">
        <w:rPr>
          <w:rFonts w:ascii="Times New Roman" w:eastAsia="Times New Roman" w:hAnsi="Times New Roman" w:cs="Times New Roman"/>
          <w:b/>
          <w:i/>
          <w:sz w:val="24"/>
          <w:szCs w:val="24"/>
        </w:rPr>
        <w:t>.</w:t>
      </w:r>
    </w:p>
    <w:p w14:paraId="2C987028" w14:textId="768B744F" w:rsidR="005418D5" w:rsidRDefault="005418D5" w:rsidP="005418D5">
      <w:pPr>
        <w:pStyle w:val="ListParagraph"/>
        <w:numPr>
          <w:ilvl w:val="1"/>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the movie, m, to the </w:t>
      </w:r>
      <w:proofErr w:type="spellStart"/>
      <w:r>
        <w:rPr>
          <w:rFonts w:ascii="Times New Roman" w:eastAsia="Times New Roman" w:hAnsi="Times New Roman" w:cs="Times New Roman"/>
          <w:sz w:val="24"/>
          <w:szCs w:val="24"/>
        </w:rPr>
        <w:t>selectedMovies</w:t>
      </w:r>
      <w:proofErr w:type="spellEnd"/>
      <w:r>
        <w:rPr>
          <w:rFonts w:ascii="Times New Roman" w:eastAsia="Times New Roman" w:hAnsi="Times New Roman" w:cs="Times New Roman"/>
          <w:sz w:val="24"/>
          <w:szCs w:val="24"/>
        </w:rPr>
        <w:t xml:space="preserve"> List.</w:t>
      </w:r>
    </w:p>
    <w:p w14:paraId="5EF9F44E" w14:textId="77777777" w:rsidR="005418D5" w:rsidRDefault="005418D5" w:rsidP="005418D5">
      <w:pPr>
        <w:pStyle w:val="ListParagraph"/>
        <w:spacing w:after="0" w:line="240" w:lineRule="auto"/>
        <w:ind w:left="1152"/>
        <w:rPr>
          <w:rFonts w:ascii="Times New Roman" w:eastAsia="Times New Roman" w:hAnsi="Times New Roman" w:cs="Times New Roman"/>
          <w:sz w:val="24"/>
          <w:szCs w:val="24"/>
        </w:rPr>
      </w:pPr>
    </w:p>
    <w:p w14:paraId="76FA2C89" w14:textId="437E90BD" w:rsidR="005418D5" w:rsidRDefault="005418D5" w:rsidP="005418D5">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Instantiate the </w:t>
      </w:r>
      <w:proofErr w:type="spellStart"/>
      <w:r>
        <w:rPr>
          <w:rFonts w:ascii="Times New Roman" w:eastAsia="Times New Roman" w:hAnsi="Times New Roman" w:cs="Times New Roman"/>
          <w:sz w:val="24"/>
          <w:szCs w:val="24"/>
        </w:rPr>
        <w:t>DetailsForm</w:t>
      </w:r>
      <w:proofErr w:type="spellEnd"/>
      <w:r>
        <w:rPr>
          <w:rFonts w:ascii="Times New Roman" w:eastAsia="Times New Roman" w:hAnsi="Times New Roman" w:cs="Times New Roman"/>
          <w:sz w:val="24"/>
          <w:szCs w:val="24"/>
        </w:rPr>
        <w:t xml:space="preserve"> object you declared earlier</w:t>
      </w:r>
    </w:p>
    <w:p w14:paraId="3286B877" w14:textId="59D88F9C" w:rsidR="005418D5" w:rsidRDefault="005418D5" w:rsidP="005418D5">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the </w:t>
      </w:r>
      <w:proofErr w:type="spellStart"/>
      <w:r>
        <w:rPr>
          <w:rFonts w:ascii="Times New Roman" w:eastAsia="Times New Roman" w:hAnsi="Times New Roman" w:cs="Times New Roman"/>
          <w:sz w:val="24"/>
          <w:szCs w:val="24"/>
        </w:rPr>
        <w:t>SetData</w:t>
      </w:r>
      <w:proofErr w:type="spellEnd"/>
      <w:r>
        <w:rPr>
          <w:rFonts w:ascii="Times New Roman" w:eastAsia="Times New Roman" w:hAnsi="Times New Roman" w:cs="Times New Roman"/>
          <w:sz w:val="24"/>
          <w:szCs w:val="24"/>
        </w:rPr>
        <w:t xml:space="preserve"> Method of the </w:t>
      </w:r>
      <w:proofErr w:type="spellStart"/>
      <w:r>
        <w:rPr>
          <w:rFonts w:ascii="Times New Roman" w:eastAsia="Times New Roman" w:hAnsi="Times New Roman" w:cs="Times New Roman"/>
          <w:sz w:val="24"/>
          <w:szCs w:val="24"/>
        </w:rPr>
        <w:t>DetailsForm</w:t>
      </w:r>
      <w:proofErr w:type="spellEnd"/>
      <w:r>
        <w:rPr>
          <w:rFonts w:ascii="Times New Roman" w:eastAsia="Times New Roman" w:hAnsi="Times New Roman" w:cs="Times New Roman"/>
          <w:sz w:val="24"/>
          <w:szCs w:val="24"/>
        </w:rPr>
        <w:t xml:space="preserve"> object and pass it the </w:t>
      </w:r>
      <w:proofErr w:type="spellStart"/>
      <w:r>
        <w:rPr>
          <w:rFonts w:ascii="Times New Roman" w:eastAsia="Times New Roman" w:hAnsi="Times New Roman" w:cs="Times New Roman"/>
          <w:sz w:val="24"/>
          <w:szCs w:val="24"/>
        </w:rPr>
        <w:t>selectedMovies</w:t>
      </w:r>
      <w:proofErr w:type="spellEnd"/>
      <w:r>
        <w:rPr>
          <w:rFonts w:ascii="Times New Roman" w:eastAsia="Times New Roman" w:hAnsi="Times New Roman" w:cs="Times New Roman"/>
          <w:sz w:val="24"/>
          <w:szCs w:val="24"/>
        </w:rPr>
        <w:t xml:space="preserve"> List. </w:t>
      </w:r>
      <w:r w:rsidRPr="005418D5">
        <w:rPr>
          <w:rFonts w:ascii="Times New Roman" w:eastAsia="Times New Roman" w:hAnsi="Times New Roman" w:cs="Times New Roman"/>
          <w:b/>
          <w:i/>
          <w:sz w:val="24"/>
          <w:szCs w:val="24"/>
        </w:rPr>
        <w:t xml:space="preserve">You haven’t written the </w:t>
      </w:r>
      <w:proofErr w:type="spellStart"/>
      <w:r w:rsidRPr="005418D5">
        <w:rPr>
          <w:rFonts w:ascii="Times New Roman" w:eastAsia="Times New Roman" w:hAnsi="Times New Roman" w:cs="Times New Roman"/>
          <w:b/>
          <w:i/>
          <w:sz w:val="24"/>
          <w:szCs w:val="24"/>
        </w:rPr>
        <w:t>SetData</w:t>
      </w:r>
      <w:proofErr w:type="spellEnd"/>
      <w:r w:rsidRPr="005418D5">
        <w:rPr>
          <w:rFonts w:ascii="Times New Roman" w:eastAsia="Times New Roman" w:hAnsi="Times New Roman" w:cs="Times New Roman"/>
          <w:b/>
          <w:i/>
          <w:sz w:val="24"/>
          <w:szCs w:val="24"/>
        </w:rPr>
        <w:t xml:space="preserve"> method yet. You will write it in the next part.</w:t>
      </w:r>
      <w:r>
        <w:rPr>
          <w:rFonts w:ascii="Times New Roman" w:eastAsia="Times New Roman" w:hAnsi="Times New Roman" w:cs="Times New Roman"/>
          <w:b/>
          <w:i/>
          <w:sz w:val="24"/>
          <w:szCs w:val="24"/>
        </w:rPr>
        <w:t xml:space="preserve"> Write the method call and comment it out. Later come back and uncomment it.</w:t>
      </w:r>
    </w:p>
    <w:p w14:paraId="361E4D0C" w14:textId="72BF5E04" w:rsidR="005418D5" w:rsidRDefault="005418D5" w:rsidP="005418D5">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the </w:t>
      </w:r>
      <w:proofErr w:type="spellStart"/>
      <w:r>
        <w:rPr>
          <w:rFonts w:ascii="Times New Roman" w:eastAsia="Times New Roman" w:hAnsi="Times New Roman" w:cs="Times New Roman"/>
          <w:sz w:val="24"/>
          <w:szCs w:val="24"/>
        </w:rPr>
        <w:t>DetailsForm</w:t>
      </w:r>
      <w:proofErr w:type="spellEnd"/>
      <w:r>
        <w:rPr>
          <w:rFonts w:ascii="Times New Roman" w:eastAsia="Times New Roman" w:hAnsi="Times New Roman" w:cs="Times New Roman"/>
          <w:sz w:val="24"/>
          <w:szCs w:val="24"/>
        </w:rPr>
        <w:t>.</w:t>
      </w:r>
    </w:p>
    <w:p w14:paraId="69837228" w14:textId="77777777" w:rsidR="005418D5" w:rsidRPr="005712D6" w:rsidRDefault="005418D5" w:rsidP="005418D5">
      <w:pPr>
        <w:pStyle w:val="ListParagraph"/>
        <w:spacing w:after="0" w:line="240" w:lineRule="auto"/>
        <w:rPr>
          <w:rFonts w:ascii="Times New Roman" w:eastAsia="Times New Roman" w:hAnsi="Times New Roman" w:cs="Times New Roman"/>
          <w:sz w:val="24"/>
          <w:szCs w:val="24"/>
        </w:rPr>
      </w:pPr>
    </w:p>
    <w:p w14:paraId="0BD3B7E5" w14:textId="77777777" w:rsidR="00CA3039" w:rsidRDefault="00CA3039" w:rsidP="00CA3039">
      <w:pPr>
        <w:rPr>
          <w:rFonts w:ascii="Times New Roman" w:hAnsi="Times New Roman" w:cs="Times New Roman"/>
          <w:b/>
          <w:sz w:val="24"/>
          <w:szCs w:val="24"/>
          <w:u w:val="single"/>
        </w:rPr>
      </w:pPr>
    </w:p>
    <w:p w14:paraId="5971AC71" w14:textId="78F14736" w:rsidR="005418D5" w:rsidRDefault="005418D5">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33542CD" w14:textId="13671593" w:rsidR="005418D5" w:rsidRPr="003D12E9" w:rsidRDefault="005418D5" w:rsidP="005418D5">
      <w:pPr>
        <w:pStyle w:val="ListParagraph"/>
        <w:numPr>
          <w:ilvl w:val="0"/>
          <w:numId w:val="2"/>
        </w:numPr>
        <w:ind w:left="36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lastRenderedPageBreak/>
        <w:t>DetailsForm</w:t>
      </w:r>
      <w:r w:rsidRPr="003D12E9">
        <w:rPr>
          <w:rFonts w:ascii="Times New Roman" w:eastAsia="Times New Roman" w:hAnsi="Times New Roman" w:cs="Times New Roman"/>
          <w:b/>
          <w:sz w:val="28"/>
          <w:szCs w:val="28"/>
        </w:rPr>
        <w:t>.cs</w:t>
      </w:r>
      <w:proofErr w:type="spellEnd"/>
      <w:r w:rsidRPr="003D12E9">
        <w:rPr>
          <w:rFonts w:ascii="Times New Roman" w:eastAsia="Times New Roman" w:hAnsi="Times New Roman" w:cs="Times New Roman"/>
          <w:b/>
          <w:sz w:val="28"/>
          <w:szCs w:val="28"/>
        </w:rPr>
        <w:t xml:space="preserve"> [Partial Class]</w:t>
      </w:r>
    </w:p>
    <w:p w14:paraId="4D5066C6" w14:textId="7E3FBFC7" w:rsidR="005418D5" w:rsidRDefault="005418D5" w:rsidP="005418D5">
      <w:pPr>
        <w:rPr>
          <w:rFonts w:ascii="Times New Roman" w:hAnsi="Times New Roman" w:cs="Times New Roman"/>
          <w:b/>
          <w:i/>
          <w:sz w:val="24"/>
          <w:szCs w:val="24"/>
        </w:rPr>
      </w:pPr>
      <w:r>
        <w:rPr>
          <w:rFonts w:ascii="Times New Roman" w:hAnsi="Times New Roman" w:cs="Times New Roman"/>
          <w:b/>
          <w:i/>
          <w:sz w:val="24"/>
          <w:szCs w:val="24"/>
        </w:rPr>
        <w:t xml:space="preserve">Work on the </w:t>
      </w:r>
      <w:proofErr w:type="spellStart"/>
      <w:r>
        <w:rPr>
          <w:rFonts w:ascii="Times New Roman" w:hAnsi="Times New Roman" w:cs="Times New Roman"/>
          <w:b/>
          <w:i/>
          <w:sz w:val="24"/>
          <w:szCs w:val="24"/>
        </w:rPr>
        <w:t>DetailsForm’s</w:t>
      </w:r>
      <w:proofErr w:type="spellEnd"/>
      <w:r>
        <w:rPr>
          <w:rFonts w:ascii="Times New Roman" w:hAnsi="Times New Roman" w:cs="Times New Roman"/>
          <w:b/>
          <w:i/>
          <w:sz w:val="24"/>
          <w:szCs w:val="24"/>
        </w:rPr>
        <w:t xml:space="preserve"> partial class. </w:t>
      </w:r>
    </w:p>
    <w:p w14:paraId="718C8C76" w14:textId="35EA86BA" w:rsidR="005418D5" w:rsidRPr="00934DA5" w:rsidRDefault="005418D5" w:rsidP="00A95EAF">
      <w:pPr>
        <w:pStyle w:val="ListParagraph"/>
        <w:numPr>
          <w:ilvl w:val="0"/>
          <w:numId w:val="2"/>
        </w:numPr>
        <w:rPr>
          <w:rFonts w:ascii="Times New Roman" w:hAnsi="Times New Roman" w:cs="Times New Roman"/>
          <w:b/>
          <w:i/>
          <w:sz w:val="24"/>
          <w:szCs w:val="24"/>
        </w:rPr>
      </w:pPr>
      <w:r>
        <w:rPr>
          <w:rFonts w:ascii="Times New Roman" w:eastAsia="Times New Roman" w:hAnsi="Times New Roman" w:cs="Times New Roman"/>
          <w:sz w:val="24"/>
          <w:szCs w:val="24"/>
        </w:rPr>
        <w:t>Declare a List of Movie objects</w:t>
      </w:r>
      <w:r w:rsidRPr="00934D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named</w:t>
      </w:r>
      <w:r w:rsidRPr="00934DA5">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w:t>
      </w:r>
      <w:r w:rsidR="00A95EAF">
        <w:rPr>
          <w:rFonts w:ascii="Times New Roman" w:eastAsia="Times New Roman" w:hAnsi="Times New Roman" w:cs="Times New Roman"/>
          <w:sz w:val="24"/>
          <w:szCs w:val="24"/>
        </w:rPr>
        <w:t>ovieList</w:t>
      </w:r>
      <w:proofErr w:type="spellEnd"/>
      <w:r w:rsidR="00A95EAF">
        <w:rPr>
          <w:rFonts w:ascii="Times New Roman" w:eastAsia="Times New Roman" w:hAnsi="Times New Roman" w:cs="Times New Roman"/>
          <w:sz w:val="24"/>
          <w:szCs w:val="24"/>
        </w:rPr>
        <w:t xml:space="preserve"> as an instance variable.</w:t>
      </w:r>
    </w:p>
    <w:p w14:paraId="37F58394" w14:textId="77777777" w:rsidR="005418D5" w:rsidRDefault="005418D5" w:rsidP="005418D5">
      <w:pPr>
        <w:rPr>
          <w:rFonts w:ascii="Times New Roman" w:hAnsi="Times New Roman" w:cs="Times New Roman"/>
          <w:b/>
          <w:i/>
          <w:sz w:val="24"/>
          <w:szCs w:val="24"/>
        </w:rPr>
      </w:pPr>
    </w:p>
    <w:p w14:paraId="60C59037" w14:textId="77777777" w:rsidR="005418D5" w:rsidRDefault="005418D5" w:rsidP="005418D5">
      <w:pPr>
        <w:rPr>
          <w:rFonts w:ascii="Times New Roman" w:hAnsi="Times New Roman" w:cs="Times New Roman"/>
          <w:b/>
          <w:sz w:val="24"/>
          <w:szCs w:val="24"/>
          <w:u w:val="single"/>
        </w:rPr>
      </w:pPr>
      <w:r w:rsidRPr="00934DA5">
        <w:rPr>
          <w:rFonts w:ascii="Times New Roman" w:hAnsi="Times New Roman" w:cs="Times New Roman"/>
          <w:b/>
          <w:sz w:val="24"/>
          <w:szCs w:val="24"/>
          <w:u w:val="single"/>
        </w:rPr>
        <w:t>Methods</w:t>
      </w:r>
    </w:p>
    <w:p w14:paraId="35B482AB" w14:textId="77777777" w:rsidR="005418D5" w:rsidRDefault="005418D5" w:rsidP="005418D5">
      <w:pPr>
        <w:pStyle w:val="ListParagraph"/>
        <w:spacing w:after="0" w:line="240" w:lineRule="auto"/>
        <w:ind w:left="360"/>
        <w:jc w:val="center"/>
        <w:rPr>
          <w:rFonts w:ascii="Times New Roman" w:eastAsia="Times New Roman" w:hAnsi="Times New Roman" w:cs="Times New Roman"/>
          <w:b/>
          <w:sz w:val="24"/>
          <w:szCs w:val="24"/>
        </w:rPr>
      </w:pPr>
    </w:p>
    <w:p w14:paraId="6905A499" w14:textId="5DFC4852" w:rsidR="005418D5" w:rsidRPr="008F1D1B" w:rsidRDefault="006261E0" w:rsidP="00A95EAF">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Declare a </w:t>
      </w:r>
      <w:r w:rsidR="005418D5">
        <w:rPr>
          <w:rFonts w:ascii="Times New Roman" w:eastAsia="Times New Roman" w:hAnsi="Times New Roman" w:cs="Times New Roman"/>
          <w:b/>
          <w:sz w:val="24"/>
          <w:szCs w:val="24"/>
        </w:rPr>
        <w:t xml:space="preserve">Method called </w:t>
      </w:r>
      <w:proofErr w:type="spellStart"/>
      <w:r w:rsidR="005418D5">
        <w:rPr>
          <w:rFonts w:ascii="Times New Roman" w:eastAsia="Times New Roman" w:hAnsi="Times New Roman" w:cs="Times New Roman"/>
          <w:b/>
          <w:sz w:val="24"/>
          <w:szCs w:val="24"/>
        </w:rPr>
        <w:t>SetData</w:t>
      </w:r>
      <w:proofErr w:type="spellEnd"/>
    </w:p>
    <w:p w14:paraId="1888708E" w14:textId="77777777" w:rsidR="005418D5" w:rsidRDefault="005418D5" w:rsidP="005418D5">
      <w:pPr>
        <w:pStyle w:val="ListParagraph"/>
        <w:spacing w:after="0" w:line="240" w:lineRule="auto"/>
        <w:ind w:left="0"/>
        <w:rPr>
          <w:rFonts w:ascii="Times New Roman" w:eastAsia="Times New Roman" w:hAnsi="Times New Roman" w:cs="Times New Roman"/>
          <w:b/>
          <w:sz w:val="24"/>
          <w:szCs w:val="24"/>
        </w:rPr>
      </w:pPr>
    </w:p>
    <w:p w14:paraId="4552AB70" w14:textId="382553D1" w:rsidR="005418D5" w:rsidRDefault="005418D5" w:rsidP="005418D5">
      <w:pPr>
        <w:pStyle w:val="ListParagraph"/>
        <w:spacing w:after="0" w:line="240" w:lineRule="auto"/>
        <w:ind w:left="0"/>
        <w:rPr>
          <w:rFonts w:ascii="Times New Roman" w:eastAsia="Times New Roman" w:hAnsi="Times New Roman" w:cs="Times New Roman"/>
          <w:sz w:val="24"/>
          <w:szCs w:val="24"/>
        </w:rPr>
      </w:pPr>
      <w:r w:rsidRPr="00DF15C4">
        <w:rPr>
          <w:rFonts w:ascii="Times New Roman" w:eastAsia="Times New Roman" w:hAnsi="Times New Roman" w:cs="Times New Roman"/>
          <w:i/>
          <w:sz w:val="24"/>
          <w:szCs w:val="24"/>
        </w:rPr>
        <w:t>Purpose:</w:t>
      </w:r>
      <w:r>
        <w:rPr>
          <w:rFonts w:ascii="Times New Roman" w:eastAsia="Times New Roman" w:hAnsi="Times New Roman" w:cs="Times New Roman"/>
          <w:sz w:val="24"/>
          <w:szCs w:val="24"/>
        </w:rPr>
        <w:t xml:space="preserve"> This method should set up to display data in the form. It will receive a List of movies as a parameter and store it in the Form’s </w:t>
      </w:r>
      <w:proofErr w:type="spellStart"/>
      <w:r>
        <w:rPr>
          <w:rFonts w:ascii="Times New Roman" w:eastAsia="Times New Roman" w:hAnsi="Times New Roman" w:cs="Times New Roman"/>
          <w:sz w:val="24"/>
          <w:szCs w:val="24"/>
        </w:rPr>
        <w:t>movieList</w:t>
      </w:r>
      <w:proofErr w:type="spellEnd"/>
      <w:r>
        <w:rPr>
          <w:rFonts w:ascii="Times New Roman" w:eastAsia="Times New Roman" w:hAnsi="Times New Roman" w:cs="Times New Roman"/>
          <w:sz w:val="24"/>
          <w:szCs w:val="24"/>
        </w:rPr>
        <w:t xml:space="preserve"> variables.</w:t>
      </w:r>
    </w:p>
    <w:p w14:paraId="0F87B5D7" w14:textId="77777777" w:rsidR="005418D5" w:rsidRDefault="005418D5" w:rsidP="005418D5">
      <w:pPr>
        <w:pStyle w:val="ListParagraph"/>
        <w:spacing w:after="0" w:line="240" w:lineRule="auto"/>
        <w:ind w:left="0"/>
        <w:rPr>
          <w:rFonts w:ascii="Times New Roman" w:eastAsia="Times New Roman" w:hAnsi="Times New Roman" w:cs="Times New Roman"/>
          <w:sz w:val="24"/>
          <w:szCs w:val="24"/>
        </w:rPr>
      </w:pPr>
    </w:p>
    <w:p w14:paraId="06C99B9C" w14:textId="76DFEBD9" w:rsidR="005418D5" w:rsidRDefault="005418D5" w:rsidP="005418D5">
      <w:pPr>
        <w:pStyle w:val="ListParagraph"/>
        <w:spacing w:after="0" w:line="240" w:lineRule="auto"/>
        <w:ind w:left="0"/>
        <w:rPr>
          <w:rFonts w:ascii="Times New Roman" w:eastAsia="Times New Roman" w:hAnsi="Times New Roman" w:cs="Times New Roman"/>
          <w:sz w:val="24"/>
          <w:szCs w:val="24"/>
        </w:rPr>
      </w:pPr>
      <w:r w:rsidRPr="005712D6">
        <w:rPr>
          <w:rFonts w:ascii="Times New Roman" w:eastAsia="Times New Roman" w:hAnsi="Times New Roman" w:cs="Times New Roman"/>
          <w:i/>
          <w:sz w:val="24"/>
          <w:szCs w:val="24"/>
        </w:rPr>
        <w:t>Parameters</w:t>
      </w:r>
      <w:r>
        <w:rPr>
          <w:rFonts w:ascii="Times New Roman" w:eastAsia="Times New Roman" w:hAnsi="Times New Roman" w:cs="Times New Roman"/>
          <w:sz w:val="24"/>
          <w:szCs w:val="24"/>
        </w:rPr>
        <w:t xml:space="preserve">: a List of </w:t>
      </w:r>
      <w:r w:rsidR="001A5A18">
        <w:rPr>
          <w:rFonts w:ascii="Times New Roman" w:eastAsia="Times New Roman" w:hAnsi="Times New Roman" w:cs="Times New Roman"/>
          <w:sz w:val="24"/>
          <w:szCs w:val="24"/>
        </w:rPr>
        <w:t>Movie objects.</w:t>
      </w:r>
    </w:p>
    <w:p w14:paraId="7F636159" w14:textId="77777777" w:rsidR="005418D5" w:rsidRDefault="005418D5" w:rsidP="005418D5">
      <w:pPr>
        <w:pStyle w:val="ListParagraph"/>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C3DC039" w14:textId="77777777" w:rsidR="001A5A18" w:rsidRDefault="001A5A18" w:rsidP="001A5A18">
      <w:pPr>
        <w:spacing w:after="0" w:line="240" w:lineRule="auto"/>
        <w:rPr>
          <w:rFonts w:ascii="Times New Roman" w:eastAsia="Times New Roman" w:hAnsi="Times New Roman" w:cs="Times New Roman"/>
          <w:sz w:val="24"/>
          <w:szCs w:val="24"/>
        </w:rPr>
      </w:pPr>
      <w:r w:rsidRPr="00E705B6">
        <w:rPr>
          <w:rFonts w:ascii="Times New Roman" w:eastAsia="Times New Roman" w:hAnsi="Times New Roman" w:cs="Times New Roman"/>
          <w:sz w:val="24"/>
          <w:szCs w:val="24"/>
        </w:rPr>
        <w:t xml:space="preserve">Within the body of the method, </w:t>
      </w:r>
    </w:p>
    <w:p w14:paraId="2DCD3D46" w14:textId="1219421E" w:rsidR="005418D5" w:rsidRPr="001A5A18" w:rsidRDefault="001A5A18" w:rsidP="001A5A18">
      <w:pPr>
        <w:pStyle w:val="ListParagraph"/>
        <w:numPr>
          <w:ilvl w:val="0"/>
          <w:numId w:val="34"/>
        </w:numPr>
        <w:rPr>
          <w:rFonts w:ascii="Times New Roman" w:hAnsi="Times New Roman" w:cs="Times New Roman"/>
          <w:b/>
          <w:sz w:val="24"/>
          <w:szCs w:val="24"/>
          <w:u w:val="single"/>
        </w:rPr>
      </w:pPr>
      <w:r>
        <w:rPr>
          <w:rFonts w:ascii="Times New Roman" w:hAnsi="Times New Roman" w:cs="Times New Roman"/>
          <w:sz w:val="24"/>
          <w:szCs w:val="24"/>
        </w:rPr>
        <w:t xml:space="preserve">Store the list received as a parameter into the </w:t>
      </w:r>
      <w:proofErr w:type="spellStart"/>
      <w:r>
        <w:rPr>
          <w:rFonts w:ascii="Times New Roman" w:hAnsi="Times New Roman" w:cs="Times New Roman"/>
          <w:sz w:val="24"/>
          <w:szCs w:val="24"/>
        </w:rPr>
        <w:t>movieList</w:t>
      </w:r>
      <w:proofErr w:type="spellEnd"/>
      <w:r>
        <w:rPr>
          <w:rFonts w:ascii="Times New Roman" w:hAnsi="Times New Roman" w:cs="Times New Roman"/>
          <w:sz w:val="24"/>
          <w:szCs w:val="24"/>
        </w:rPr>
        <w:t xml:space="preserve"> variable you have as a field.</w:t>
      </w:r>
    </w:p>
    <w:p w14:paraId="3E4FAFD5" w14:textId="77777777" w:rsidR="001A5A18" w:rsidRPr="001A5A18" w:rsidRDefault="001A5A18" w:rsidP="001A5A18">
      <w:pPr>
        <w:pStyle w:val="ListParagraph"/>
        <w:rPr>
          <w:rFonts w:ascii="Times New Roman" w:hAnsi="Times New Roman" w:cs="Times New Roman"/>
          <w:b/>
          <w:sz w:val="24"/>
          <w:szCs w:val="24"/>
          <w:u w:val="single"/>
        </w:rPr>
      </w:pPr>
    </w:p>
    <w:p w14:paraId="4A6F1C6C" w14:textId="53C6A1E4" w:rsidR="001A5A18" w:rsidRPr="005712D6" w:rsidRDefault="001A5A18" w:rsidP="00A95EAF">
      <w:pPr>
        <w:pStyle w:val="ListParagraph"/>
        <w:numPr>
          <w:ilvl w:val="0"/>
          <w:numId w:val="2"/>
        </w:numPr>
        <w:spacing w:after="0" w:line="240" w:lineRule="auto"/>
        <w:rPr>
          <w:rFonts w:ascii="Times New Roman" w:eastAsia="Times New Roman" w:hAnsi="Times New Roman" w:cs="Times New Roman"/>
          <w:sz w:val="24"/>
          <w:szCs w:val="24"/>
        </w:rPr>
      </w:pPr>
      <w:r w:rsidRPr="005712D6">
        <w:rPr>
          <w:rFonts w:ascii="Times New Roman" w:hAnsi="Times New Roman" w:cs="Times New Roman"/>
          <w:b/>
          <w:sz w:val="24"/>
          <w:szCs w:val="24"/>
        </w:rPr>
        <w:t xml:space="preserve">Create a </w:t>
      </w:r>
      <w:r>
        <w:rPr>
          <w:rFonts w:ascii="Times New Roman" w:hAnsi="Times New Roman" w:cs="Times New Roman"/>
          <w:b/>
          <w:sz w:val="24"/>
          <w:szCs w:val="24"/>
        </w:rPr>
        <w:t>Click event handler for the What Button</w:t>
      </w:r>
    </w:p>
    <w:p w14:paraId="23A23719" w14:textId="77777777" w:rsidR="001A5A18" w:rsidRDefault="001A5A18" w:rsidP="001A5A18">
      <w:pPr>
        <w:spacing w:after="0" w:line="240" w:lineRule="auto"/>
        <w:rPr>
          <w:rFonts w:ascii="Times New Roman" w:eastAsia="Times New Roman" w:hAnsi="Times New Roman" w:cs="Times New Roman"/>
          <w:i/>
          <w:sz w:val="24"/>
          <w:szCs w:val="24"/>
        </w:rPr>
      </w:pPr>
    </w:p>
    <w:p w14:paraId="21288816" w14:textId="6BAF783A" w:rsidR="001A5A18" w:rsidRPr="005712D6" w:rsidRDefault="001A5A18" w:rsidP="001A5A18">
      <w:pPr>
        <w:spacing w:after="0" w:line="240" w:lineRule="auto"/>
        <w:rPr>
          <w:rFonts w:ascii="Times New Roman" w:eastAsia="Times New Roman" w:hAnsi="Times New Roman" w:cs="Times New Roman"/>
          <w:sz w:val="24"/>
          <w:szCs w:val="24"/>
        </w:rPr>
      </w:pPr>
      <w:r w:rsidRPr="005712D6">
        <w:rPr>
          <w:rFonts w:ascii="Times New Roman" w:eastAsia="Times New Roman" w:hAnsi="Times New Roman" w:cs="Times New Roman"/>
          <w:i/>
          <w:sz w:val="24"/>
          <w:szCs w:val="24"/>
        </w:rPr>
        <w:t>Purpose:</w:t>
      </w:r>
      <w:r w:rsidRPr="005712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What Button will randomly select one movie from the List of movies. It will display its movie title and rating in the display labels on the form.</w:t>
      </w:r>
    </w:p>
    <w:p w14:paraId="2AF96AD7" w14:textId="77777777" w:rsidR="001A5A18" w:rsidRDefault="001A5A18" w:rsidP="001A5A18">
      <w:pPr>
        <w:spacing w:after="0" w:line="240" w:lineRule="auto"/>
        <w:rPr>
          <w:rFonts w:ascii="Times New Roman" w:eastAsia="Times New Roman" w:hAnsi="Times New Roman" w:cs="Times New Roman"/>
          <w:sz w:val="24"/>
          <w:szCs w:val="24"/>
        </w:rPr>
      </w:pPr>
    </w:p>
    <w:p w14:paraId="21F2FF2D" w14:textId="6A92D38F" w:rsidR="001A5A18" w:rsidRDefault="001A5A18" w:rsidP="001A5A18">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Declare a </w:t>
      </w:r>
      <w:proofErr w:type="spellStart"/>
      <w:r>
        <w:rPr>
          <w:rFonts w:ascii="Times New Roman" w:eastAsia="Times New Roman" w:hAnsi="Times New Roman" w:cs="Times New Roman"/>
          <w:sz w:val="24"/>
          <w:szCs w:val="24"/>
        </w:rPr>
        <w:t>randomGenerator</w:t>
      </w:r>
      <w:proofErr w:type="spellEnd"/>
      <w:r>
        <w:rPr>
          <w:rFonts w:ascii="Times New Roman" w:eastAsia="Times New Roman" w:hAnsi="Times New Roman" w:cs="Times New Roman"/>
          <w:sz w:val="24"/>
          <w:szCs w:val="24"/>
        </w:rPr>
        <w:t xml:space="preserve"> of type Random</w:t>
      </w:r>
    </w:p>
    <w:p w14:paraId="0A7CA356" w14:textId="12B52DD1" w:rsidR="001A5A18" w:rsidRDefault="001A5A18" w:rsidP="001A5A18">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Declare an integer called index</w:t>
      </w:r>
    </w:p>
    <w:p w14:paraId="1DCB136E" w14:textId="183D8594" w:rsidR="001A5A18" w:rsidRDefault="001A5A18" w:rsidP="001A5A18">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Declare a movie called </w:t>
      </w:r>
      <w:proofErr w:type="spellStart"/>
      <w:r>
        <w:rPr>
          <w:rFonts w:ascii="Times New Roman" w:eastAsia="Times New Roman" w:hAnsi="Times New Roman" w:cs="Times New Roman"/>
          <w:sz w:val="24"/>
          <w:szCs w:val="24"/>
        </w:rPr>
        <w:t>tmpMovie</w:t>
      </w:r>
      <w:proofErr w:type="spellEnd"/>
    </w:p>
    <w:p w14:paraId="5C392B43" w14:textId="5618BE7E" w:rsidR="001A5A18" w:rsidRDefault="001A5A18" w:rsidP="001A5A18">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Instantiate the Random object</w:t>
      </w:r>
    </w:p>
    <w:p w14:paraId="0B3A493F" w14:textId="3BD04475" w:rsidR="001A5A18" w:rsidRDefault="001A5A18" w:rsidP="001A5A18">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a Random number using the Random object. It requires lower bound and upper bound. Give it the Count f</w:t>
      </w:r>
      <w:r w:rsidR="006261E0">
        <w:rPr>
          <w:rFonts w:ascii="Times New Roman" w:eastAsia="Times New Roman" w:hAnsi="Times New Roman" w:cs="Times New Roman"/>
          <w:sz w:val="24"/>
          <w:szCs w:val="24"/>
        </w:rPr>
        <w:t>rom the List as the upper bound.</w:t>
      </w:r>
      <w:r>
        <w:rPr>
          <w:rFonts w:ascii="Times New Roman" w:eastAsia="Times New Roman" w:hAnsi="Times New Roman" w:cs="Times New Roman"/>
          <w:sz w:val="24"/>
          <w:szCs w:val="24"/>
        </w:rPr>
        <w:t xml:space="preserve"> Store the random number in your index variable.</w:t>
      </w:r>
    </w:p>
    <w:p w14:paraId="5EB08B98" w14:textId="0767CB9D" w:rsidR="001A5A18" w:rsidRDefault="001A5A18" w:rsidP="001A5A18">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Lists have a method called </w:t>
      </w:r>
      <w:proofErr w:type="spellStart"/>
      <w:r>
        <w:rPr>
          <w:rFonts w:ascii="Times New Roman" w:eastAsia="Times New Roman" w:hAnsi="Times New Roman" w:cs="Times New Roman"/>
          <w:sz w:val="24"/>
          <w:szCs w:val="24"/>
        </w:rPr>
        <w:t>ElementAt</w:t>
      </w:r>
      <w:proofErr w:type="spellEnd"/>
      <w:r>
        <w:rPr>
          <w:rFonts w:ascii="Times New Roman" w:eastAsia="Times New Roman" w:hAnsi="Times New Roman" w:cs="Times New Roman"/>
          <w:sz w:val="24"/>
          <w:szCs w:val="24"/>
        </w:rPr>
        <w:t xml:space="preserve">, which return the object at a specified index. </w:t>
      </w:r>
      <w:r w:rsidRPr="006261E0">
        <w:rPr>
          <w:rFonts w:ascii="Times New Roman" w:eastAsia="Times New Roman" w:hAnsi="Times New Roman" w:cs="Times New Roman"/>
          <w:b/>
          <w:sz w:val="24"/>
          <w:szCs w:val="24"/>
        </w:rPr>
        <w:t xml:space="preserve">Call the </w:t>
      </w:r>
      <w:proofErr w:type="spellStart"/>
      <w:r w:rsidRPr="006261E0">
        <w:rPr>
          <w:rFonts w:ascii="Times New Roman" w:eastAsia="Times New Roman" w:hAnsi="Times New Roman" w:cs="Times New Roman"/>
          <w:b/>
          <w:sz w:val="24"/>
          <w:szCs w:val="24"/>
        </w:rPr>
        <w:t>ElementAt</w:t>
      </w:r>
      <w:proofErr w:type="spellEnd"/>
      <w:r w:rsidRPr="006261E0">
        <w:rPr>
          <w:rFonts w:ascii="Times New Roman" w:eastAsia="Times New Roman" w:hAnsi="Times New Roman" w:cs="Times New Roman"/>
          <w:b/>
          <w:sz w:val="24"/>
          <w:szCs w:val="24"/>
        </w:rPr>
        <w:t xml:space="preserve"> method</w:t>
      </w:r>
      <w:r>
        <w:rPr>
          <w:rFonts w:ascii="Times New Roman" w:eastAsia="Times New Roman" w:hAnsi="Times New Roman" w:cs="Times New Roman"/>
          <w:sz w:val="24"/>
          <w:szCs w:val="24"/>
        </w:rPr>
        <w:t xml:space="preserve"> of your List. Supply it with the index number you generated randomly. It will return</w:t>
      </w:r>
      <w:r w:rsidR="006261E0">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you the Movie object at that index. Store it in the </w:t>
      </w:r>
      <w:proofErr w:type="spellStart"/>
      <w:r>
        <w:rPr>
          <w:rFonts w:ascii="Times New Roman" w:eastAsia="Times New Roman" w:hAnsi="Times New Roman" w:cs="Times New Roman"/>
          <w:sz w:val="24"/>
          <w:szCs w:val="24"/>
        </w:rPr>
        <w:t>tmpMovie</w:t>
      </w:r>
      <w:proofErr w:type="spellEnd"/>
      <w:r>
        <w:rPr>
          <w:rFonts w:ascii="Times New Roman" w:eastAsia="Times New Roman" w:hAnsi="Times New Roman" w:cs="Times New Roman"/>
          <w:sz w:val="24"/>
          <w:szCs w:val="24"/>
        </w:rPr>
        <w:t>.</w:t>
      </w:r>
    </w:p>
    <w:p w14:paraId="1397C349" w14:textId="101FA1B1" w:rsidR="001A5A18" w:rsidRDefault="001A5A18" w:rsidP="001A5A18">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the Movie title display label’s text to the title of the </w:t>
      </w:r>
      <w:proofErr w:type="spellStart"/>
      <w:r>
        <w:rPr>
          <w:rFonts w:ascii="Times New Roman" w:eastAsia="Times New Roman" w:hAnsi="Times New Roman" w:cs="Times New Roman"/>
          <w:sz w:val="24"/>
          <w:szCs w:val="24"/>
        </w:rPr>
        <w:t>tmpMovie</w:t>
      </w:r>
      <w:proofErr w:type="spellEnd"/>
      <w:r>
        <w:rPr>
          <w:rFonts w:ascii="Times New Roman" w:eastAsia="Times New Roman" w:hAnsi="Times New Roman" w:cs="Times New Roman"/>
          <w:sz w:val="24"/>
          <w:szCs w:val="24"/>
        </w:rPr>
        <w:t xml:space="preserve"> object</w:t>
      </w:r>
    </w:p>
    <w:p w14:paraId="4BE44B0A" w14:textId="535FF2F2" w:rsidR="001A5A18" w:rsidRDefault="001A5A18" w:rsidP="001A5A18">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the Movie rating display label’s text to the rating of the </w:t>
      </w:r>
      <w:proofErr w:type="spellStart"/>
      <w:r>
        <w:rPr>
          <w:rFonts w:ascii="Times New Roman" w:eastAsia="Times New Roman" w:hAnsi="Times New Roman" w:cs="Times New Roman"/>
          <w:sz w:val="24"/>
          <w:szCs w:val="24"/>
        </w:rPr>
        <w:t>tmpMovie</w:t>
      </w:r>
      <w:proofErr w:type="spellEnd"/>
      <w:r>
        <w:rPr>
          <w:rFonts w:ascii="Times New Roman" w:eastAsia="Times New Roman" w:hAnsi="Times New Roman" w:cs="Times New Roman"/>
          <w:sz w:val="24"/>
          <w:szCs w:val="24"/>
        </w:rPr>
        <w:t xml:space="preserve"> object.</w:t>
      </w:r>
    </w:p>
    <w:p w14:paraId="22F7FE64" w14:textId="77777777" w:rsidR="001A5A18" w:rsidRDefault="001A5A18" w:rsidP="001A5A18">
      <w:pPr>
        <w:spacing w:after="0" w:line="240" w:lineRule="auto"/>
        <w:ind w:left="360"/>
        <w:rPr>
          <w:rFonts w:ascii="Times New Roman" w:eastAsia="Times New Roman" w:hAnsi="Times New Roman" w:cs="Times New Roman"/>
          <w:sz w:val="24"/>
          <w:szCs w:val="24"/>
        </w:rPr>
      </w:pPr>
    </w:p>
    <w:p w14:paraId="567BC6C9" w14:textId="77777777" w:rsidR="001A5A18" w:rsidRDefault="001A5A18" w:rsidP="001A5A18">
      <w:pPr>
        <w:spacing w:after="0" w:line="240" w:lineRule="auto"/>
        <w:ind w:left="360"/>
        <w:rPr>
          <w:rFonts w:ascii="Times New Roman" w:eastAsia="Times New Roman" w:hAnsi="Times New Roman" w:cs="Times New Roman"/>
          <w:sz w:val="24"/>
          <w:szCs w:val="24"/>
        </w:rPr>
      </w:pPr>
    </w:p>
    <w:p w14:paraId="5B45E37E" w14:textId="0F661EC9" w:rsidR="005418D5" w:rsidRPr="001A5A18" w:rsidRDefault="001A5A18" w:rsidP="00A95EAF">
      <w:pPr>
        <w:pStyle w:val="ListParagraph"/>
        <w:numPr>
          <w:ilvl w:val="0"/>
          <w:numId w:val="2"/>
        </w:numPr>
        <w:spacing w:after="0" w:line="240" w:lineRule="auto"/>
        <w:rPr>
          <w:rFonts w:ascii="Times New Roman" w:hAnsi="Times New Roman" w:cs="Times New Roman"/>
          <w:b/>
          <w:sz w:val="24"/>
          <w:szCs w:val="24"/>
          <w:u w:val="single"/>
        </w:rPr>
      </w:pPr>
      <w:r w:rsidRPr="001A5A18">
        <w:rPr>
          <w:rFonts w:ascii="Times New Roman" w:eastAsia="Times New Roman" w:hAnsi="Times New Roman" w:cs="Times New Roman"/>
          <w:b/>
          <w:sz w:val="24"/>
          <w:szCs w:val="24"/>
        </w:rPr>
        <w:t xml:space="preserve">Test your program. </w:t>
      </w:r>
      <w:r w:rsidRPr="001A5A18">
        <w:rPr>
          <w:rFonts w:ascii="Times New Roman" w:eastAsia="Times New Roman" w:hAnsi="Times New Roman" w:cs="Times New Roman"/>
          <w:sz w:val="24"/>
          <w:szCs w:val="24"/>
        </w:rPr>
        <w:t xml:space="preserve">Start your program and load data using the sample data button. Then select multiple items from the </w:t>
      </w:r>
      <w:proofErr w:type="spellStart"/>
      <w:r w:rsidRPr="001A5A18">
        <w:rPr>
          <w:rFonts w:ascii="Times New Roman" w:eastAsia="Times New Roman" w:hAnsi="Times New Roman" w:cs="Times New Roman"/>
          <w:sz w:val="24"/>
          <w:szCs w:val="24"/>
        </w:rPr>
        <w:t>ListBox</w:t>
      </w:r>
      <w:proofErr w:type="spellEnd"/>
      <w:r w:rsidRPr="001A5A18">
        <w:rPr>
          <w:rFonts w:ascii="Times New Roman" w:eastAsia="Times New Roman" w:hAnsi="Times New Roman" w:cs="Times New Roman"/>
          <w:sz w:val="24"/>
          <w:szCs w:val="24"/>
        </w:rPr>
        <w:t xml:space="preserve"> and click the Details button. From the </w:t>
      </w:r>
      <w:proofErr w:type="spellStart"/>
      <w:r w:rsidRPr="001A5A18">
        <w:rPr>
          <w:rFonts w:ascii="Times New Roman" w:eastAsia="Times New Roman" w:hAnsi="Times New Roman" w:cs="Times New Roman"/>
          <w:sz w:val="24"/>
          <w:szCs w:val="24"/>
        </w:rPr>
        <w:t>DetailsForm</w:t>
      </w:r>
      <w:proofErr w:type="spellEnd"/>
      <w:r w:rsidRPr="001A5A18">
        <w:rPr>
          <w:rFonts w:ascii="Times New Roman" w:eastAsia="Times New Roman" w:hAnsi="Times New Roman" w:cs="Times New Roman"/>
          <w:sz w:val="24"/>
          <w:szCs w:val="24"/>
        </w:rPr>
        <w:t xml:space="preserve"> window, you should be able to click the What button and the program should display the details of a randomly selected movie from your selected movie list.</w:t>
      </w:r>
    </w:p>
    <w:sectPr w:rsidR="005418D5" w:rsidRPr="001A5A18" w:rsidSect="00C35586">
      <w:headerReference w:type="default" r:id="rId16"/>
      <w:footerReference w:type="default" r:id="rId17"/>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BB537" w14:textId="77777777" w:rsidR="009D08EB" w:rsidRDefault="009D08EB" w:rsidP="00FF74F2">
      <w:pPr>
        <w:spacing w:after="0" w:line="240" w:lineRule="auto"/>
      </w:pPr>
      <w:r>
        <w:separator/>
      </w:r>
    </w:p>
  </w:endnote>
  <w:endnote w:type="continuationSeparator" w:id="0">
    <w:p w14:paraId="2BC9E532" w14:textId="77777777" w:rsidR="009D08EB" w:rsidRDefault="009D08EB" w:rsidP="00FF7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DB09A" w14:textId="77777777" w:rsidR="00FA3F08" w:rsidRDefault="00FA3F08" w:rsidP="00FA3F08">
    <w:pPr>
      <w:pStyle w:val="Header"/>
    </w:pPr>
  </w:p>
  <w:p w14:paraId="574A5EAE" w14:textId="0AEC0985" w:rsidR="00FA3F08" w:rsidRDefault="00FA3F08" w:rsidP="00FA3F08">
    <w:pPr>
      <w:pStyle w:val="Footer"/>
      <w:jc w:val="both"/>
    </w:pPr>
    <w:r>
      <w:t>© 2017 Altaf Ahmad and Arizona Board of Regents</w:t>
    </w:r>
  </w:p>
  <w:sdt>
    <w:sdtPr>
      <w:id w:val="232049236"/>
      <w:docPartObj>
        <w:docPartGallery w:val="Page Numbers (Bottom of Page)"/>
        <w:docPartUnique/>
      </w:docPartObj>
    </w:sdtPr>
    <w:sdtEndPr>
      <w:rPr>
        <w:noProof/>
      </w:rPr>
    </w:sdtEndPr>
    <w:sdtContent>
      <w:p w14:paraId="0E2D9097" w14:textId="6B8BC52A" w:rsidR="00BA535F" w:rsidRDefault="00BA535F">
        <w:pPr>
          <w:pStyle w:val="Footer"/>
          <w:jc w:val="right"/>
        </w:pPr>
        <w:r>
          <w:fldChar w:fldCharType="begin"/>
        </w:r>
        <w:r>
          <w:instrText xml:space="preserve"> PAGE   \* MERGEFORMAT </w:instrText>
        </w:r>
        <w:r>
          <w:fldChar w:fldCharType="separate"/>
        </w:r>
        <w:r w:rsidR="00FE13D1">
          <w:rPr>
            <w:noProof/>
          </w:rPr>
          <w:t>1</w:t>
        </w:r>
        <w:r>
          <w:rPr>
            <w:noProof/>
          </w:rPr>
          <w:fldChar w:fldCharType="end"/>
        </w:r>
      </w:p>
    </w:sdtContent>
  </w:sdt>
  <w:p w14:paraId="635E5FB1" w14:textId="77777777" w:rsidR="00BA535F" w:rsidRDefault="00BA53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76CA3" w14:textId="77777777" w:rsidR="009D08EB" w:rsidRDefault="009D08EB" w:rsidP="00FF74F2">
      <w:pPr>
        <w:spacing w:after="0" w:line="240" w:lineRule="auto"/>
      </w:pPr>
      <w:r>
        <w:separator/>
      </w:r>
    </w:p>
  </w:footnote>
  <w:footnote w:type="continuationSeparator" w:id="0">
    <w:p w14:paraId="49A61B29" w14:textId="77777777" w:rsidR="009D08EB" w:rsidRDefault="009D08EB" w:rsidP="00FF74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682194"/>
      <w:docPartObj>
        <w:docPartGallery w:val="Page Numbers (Top of Page)"/>
        <w:docPartUnique/>
      </w:docPartObj>
    </w:sdtPr>
    <w:sdtEndPr>
      <w:rPr>
        <w:noProof/>
      </w:rPr>
    </w:sdtEndPr>
    <w:sdtContent>
      <w:p w14:paraId="7181F867" w14:textId="46ABA738" w:rsidR="00BA535F" w:rsidRDefault="00BA535F">
        <w:pPr>
          <w:pStyle w:val="Header"/>
          <w:jc w:val="right"/>
        </w:pPr>
        <w:r>
          <w:fldChar w:fldCharType="begin"/>
        </w:r>
        <w:r>
          <w:instrText xml:space="preserve"> PAGE   \* MERGEFORMAT </w:instrText>
        </w:r>
        <w:r>
          <w:fldChar w:fldCharType="separate"/>
        </w:r>
        <w:r w:rsidR="00FE13D1">
          <w:rPr>
            <w:noProof/>
          </w:rPr>
          <w:t>1</w:t>
        </w:r>
        <w:r>
          <w:rPr>
            <w:noProof/>
          </w:rPr>
          <w:fldChar w:fldCharType="end"/>
        </w:r>
      </w:p>
    </w:sdtContent>
  </w:sdt>
  <w:p w14:paraId="37A38BBF" w14:textId="77777777" w:rsidR="00BA535F" w:rsidRDefault="00BA53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8114B"/>
    <w:multiLevelType w:val="hybridMultilevel"/>
    <w:tmpl w:val="2F74D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224A46"/>
    <w:multiLevelType w:val="hybridMultilevel"/>
    <w:tmpl w:val="25E4255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9418B"/>
    <w:multiLevelType w:val="hybridMultilevel"/>
    <w:tmpl w:val="65DE6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2590"/>
    <w:multiLevelType w:val="hybridMultilevel"/>
    <w:tmpl w:val="6196307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E917D6"/>
    <w:multiLevelType w:val="multilevel"/>
    <w:tmpl w:val="8E9C7F7C"/>
    <w:lvl w:ilvl="0">
      <w:start w:val="1"/>
      <w:numFmt w:val="bullet"/>
      <w:lvlText w:val=""/>
      <w:lvlJc w:val="left"/>
      <w:pPr>
        <w:ind w:left="720" w:hanging="360"/>
      </w:pPr>
      <w:rPr>
        <w:rFonts w:ascii="Symbol" w:hAnsi="Symbol" w:hint="default"/>
      </w:rPr>
    </w:lvl>
    <w:lvl w:ilvl="1">
      <w:start w:val="1"/>
      <w:numFmt w:val="bullet"/>
      <w:lvlText w:val="o"/>
      <w:lvlJc w:val="left"/>
      <w:pPr>
        <w:ind w:left="1152" w:hanging="432"/>
      </w:pPr>
      <w:rPr>
        <w:rFonts w:ascii="Courier New" w:hAnsi="Courier New" w:cs="Courier New" w:hint="default"/>
      </w:rPr>
    </w:lvl>
    <w:lvl w:ilvl="2">
      <w:start w:val="1"/>
      <w:numFmt w:val="bullet"/>
      <w:lvlText w:val="o"/>
      <w:lvlJc w:val="left"/>
      <w:pPr>
        <w:ind w:left="1584" w:hanging="504"/>
      </w:pPr>
      <w:rPr>
        <w:rFonts w:ascii="Courier New" w:hAnsi="Courier New" w:cs="Courier New" w:hint="default"/>
      </w:rPr>
    </w:lvl>
    <w:lvl w:ilvl="3">
      <w:start w:val="1"/>
      <w:numFmt w:val="bullet"/>
      <w:lvlText w:val=""/>
      <w:lvlJc w:val="left"/>
      <w:pPr>
        <w:ind w:left="2088" w:hanging="648"/>
      </w:pPr>
      <w:rPr>
        <w:rFonts w:ascii="Wingdings" w:hAnsi="Wingding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13752057"/>
    <w:multiLevelType w:val="multilevel"/>
    <w:tmpl w:val="DEF6183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A777E7"/>
    <w:multiLevelType w:val="hybridMultilevel"/>
    <w:tmpl w:val="26F4E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03E61"/>
    <w:multiLevelType w:val="hybridMultilevel"/>
    <w:tmpl w:val="A726D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4E4A07"/>
    <w:multiLevelType w:val="hybridMultilevel"/>
    <w:tmpl w:val="5CD25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700D8A"/>
    <w:multiLevelType w:val="hybridMultilevel"/>
    <w:tmpl w:val="28DCF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849C6"/>
    <w:multiLevelType w:val="hybridMultilevel"/>
    <w:tmpl w:val="D758D3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252803"/>
    <w:multiLevelType w:val="hybridMultilevel"/>
    <w:tmpl w:val="701E9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0003E3"/>
    <w:multiLevelType w:val="hybridMultilevel"/>
    <w:tmpl w:val="62388B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5B7FEF"/>
    <w:multiLevelType w:val="hybridMultilevel"/>
    <w:tmpl w:val="75D4E7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0F04CB"/>
    <w:multiLevelType w:val="hybridMultilevel"/>
    <w:tmpl w:val="453437A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1329C6"/>
    <w:multiLevelType w:val="hybridMultilevel"/>
    <w:tmpl w:val="639C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503055"/>
    <w:multiLevelType w:val="hybridMultilevel"/>
    <w:tmpl w:val="6DEA10E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990DBC"/>
    <w:multiLevelType w:val="hybridMultilevel"/>
    <w:tmpl w:val="31502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E821A8"/>
    <w:multiLevelType w:val="multilevel"/>
    <w:tmpl w:val="A364A63C"/>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AB366F6"/>
    <w:multiLevelType w:val="hybridMultilevel"/>
    <w:tmpl w:val="82464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1A044C"/>
    <w:multiLevelType w:val="hybridMultilevel"/>
    <w:tmpl w:val="EFE8254A"/>
    <w:lvl w:ilvl="0" w:tplc="04090011">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48B1D6F"/>
    <w:multiLevelType w:val="hybridMultilevel"/>
    <w:tmpl w:val="BC26A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586162"/>
    <w:multiLevelType w:val="hybridMultilevel"/>
    <w:tmpl w:val="77B85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5A16BF"/>
    <w:multiLevelType w:val="hybridMultilevel"/>
    <w:tmpl w:val="9288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9241BD"/>
    <w:multiLevelType w:val="multilevel"/>
    <w:tmpl w:val="5A9098FC"/>
    <w:lvl w:ilvl="0">
      <w:start w:val="1"/>
      <w:numFmt w:val="decimal"/>
      <w:lvlText w:val="%1."/>
      <w:lvlJc w:val="left"/>
      <w:pPr>
        <w:ind w:left="360" w:hanging="360"/>
      </w:pPr>
    </w:lvl>
    <w:lvl w:ilvl="1">
      <w:start w:val="1"/>
      <w:numFmt w:val="decimal"/>
      <w:pStyle w:val="Code"/>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70D1B96"/>
    <w:multiLevelType w:val="hybridMultilevel"/>
    <w:tmpl w:val="5B88C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155D7D"/>
    <w:multiLevelType w:val="hybridMultilevel"/>
    <w:tmpl w:val="AF1A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D35878"/>
    <w:multiLevelType w:val="hybridMultilevel"/>
    <w:tmpl w:val="044424B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AB5EEC"/>
    <w:multiLevelType w:val="multilevel"/>
    <w:tmpl w:val="B1DCC972"/>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727E0D47"/>
    <w:multiLevelType w:val="hybridMultilevel"/>
    <w:tmpl w:val="D3529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2B289A"/>
    <w:multiLevelType w:val="hybridMultilevel"/>
    <w:tmpl w:val="C2AE21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883422"/>
    <w:multiLevelType w:val="hybridMultilevel"/>
    <w:tmpl w:val="60AE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FB47FC"/>
    <w:multiLevelType w:val="multilevel"/>
    <w:tmpl w:val="8CE811B6"/>
    <w:lvl w:ilvl="0">
      <w:start w:val="4"/>
      <w:numFmt w:val="decimal"/>
      <w:lvlText w:val="%1."/>
      <w:lvlJc w:val="left"/>
      <w:pPr>
        <w:ind w:left="375" w:hanging="375"/>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33" w15:restartNumberingAfterBreak="0">
    <w:nsid w:val="7F5F3C94"/>
    <w:multiLevelType w:val="hybridMultilevel"/>
    <w:tmpl w:val="86D664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7FEF3F62"/>
    <w:multiLevelType w:val="hybridMultilevel"/>
    <w:tmpl w:val="83D87B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7"/>
  </w:num>
  <w:num w:numId="4">
    <w:abstractNumId w:val="29"/>
  </w:num>
  <w:num w:numId="5">
    <w:abstractNumId w:val="6"/>
  </w:num>
  <w:num w:numId="6">
    <w:abstractNumId w:val="26"/>
  </w:num>
  <w:num w:numId="7">
    <w:abstractNumId w:val="33"/>
  </w:num>
  <w:num w:numId="8">
    <w:abstractNumId w:val="23"/>
  </w:num>
  <w:num w:numId="9">
    <w:abstractNumId w:val="13"/>
  </w:num>
  <w:num w:numId="10">
    <w:abstractNumId w:val="5"/>
  </w:num>
  <w:num w:numId="11">
    <w:abstractNumId w:val="11"/>
  </w:num>
  <w:num w:numId="12">
    <w:abstractNumId w:val="9"/>
  </w:num>
  <w:num w:numId="13">
    <w:abstractNumId w:val="20"/>
  </w:num>
  <w:num w:numId="14">
    <w:abstractNumId w:val="32"/>
  </w:num>
  <w:num w:numId="15">
    <w:abstractNumId w:val="22"/>
  </w:num>
  <w:num w:numId="16">
    <w:abstractNumId w:val="30"/>
  </w:num>
  <w:num w:numId="17">
    <w:abstractNumId w:val="25"/>
  </w:num>
  <w:num w:numId="18">
    <w:abstractNumId w:val="15"/>
  </w:num>
  <w:num w:numId="19">
    <w:abstractNumId w:val="2"/>
  </w:num>
  <w:num w:numId="20">
    <w:abstractNumId w:val="19"/>
  </w:num>
  <w:num w:numId="21">
    <w:abstractNumId w:val="8"/>
  </w:num>
  <w:num w:numId="22">
    <w:abstractNumId w:val="3"/>
  </w:num>
  <w:num w:numId="23">
    <w:abstractNumId w:val="28"/>
  </w:num>
  <w:num w:numId="24">
    <w:abstractNumId w:val="16"/>
  </w:num>
  <w:num w:numId="25">
    <w:abstractNumId w:val="18"/>
  </w:num>
  <w:num w:numId="26">
    <w:abstractNumId w:val="21"/>
  </w:num>
  <w:num w:numId="27">
    <w:abstractNumId w:val="12"/>
  </w:num>
  <w:num w:numId="28">
    <w:abstractNumId w:val="31"/>
  </w:num>
  <w:num w:numId="29">
    <w:abstractNumId w:val="0"/>
  </w:num>
  <w:num w:numId="30">
    <w:abstractNumId w:val="1"/>
  </w:num>
  <w:num w:numId="31">
    <w:abstractNumId w:val="34"/>
  </w:num>
  <w:num w:numId="32">
    <w:abstractNumId w:val="27"/>
  </w:num>
  <w:num w:numId="33">
    <w:abstractNumId w:val="4"/>
  </w:num>
  <w:num w:numId="34">
    <w:abstractNumId w:val="17"/>
  </w:num>
  <w:num w:numId="35">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38"/>
    <w:rsid w:val="00000CE8"/>
    <w:rsid w:val="00020BFC"/>
    <w:rsid w:val="00030A26"/>
    <w:rsid w:val="000374FC"/>
    <w:rsid w:val="00043C86"/>
    <w:rsid w:val="0006155A"/>
    <w:rsid w:val="000624C5"/>
    <w:rsid w:val="00073381"/>
    <w:rsid w:val="000966E5"/>
    <w:rsid w:val="000B1581"/>
    <w:rsid w:val="001034B8"/>
    <w:rsid w:val="00106A93"/>
    <w:rsid w:val="00111192"/>
    <w:rsid w:val="00122365"/>
    <w:rsid w:val="00122D82"/>
    <w:rsid w:val="001253D8"/>
    <w:rsid w:val="0014129D"/>
    <w:rsid w:val="00142097"/>
    <w:rsid w:val="001448B4"/>
    <w:rsid w:val="00154D18"/>
    <w:rsid w:val="00160472"/>
    <w:rsid w:val="00187E3D"/>
    <w:rsid w:val="00191F5A"/>
    <w:rsid w:val="001939BD"/>
    <w:rsid w:val="00193FE6"/>
    <w:rsid w:val="00194EC6"/>
    <w:rsid w:val="001A5A18"/>
    <w:rsid w:val="001A6881"/>
    <w:rsid w:val="001B0CC8"/>
    <w:rsid w:val="001D7115"/>
    <w:rsid w:val="001D719B"/>
    <w:rsid w:val="001F4B58"/>
    <w:rsid w:val="00207644"/>
    <w:rsid w:val="00207830"/>
    <w:rsid w:val="0023007B"/>
    <w:rsid w:val="002371BD"/>
    <w:rsid w:val="00247AA2"/>
    <w:rsid w:val="00263DEF"/>
    <w:rsid w:val="002661A9"/>
    <w:rsid w:val="002A11CC"/>
    <w:rsid w:val="002A6866"/>
    <w:rsid w:val="002B20CE"/>
    <w:rsid w:val="002B6653"/>
    <w:rsid w:val="002B7D6A"/>
    <w:rsid w:val="002C6412"/>
    <w:rsid w:val="002E4FAC"/>
    <w:rsid w:val="0030051A"/>
    <w:rsid w:val="00302F05"/>
    <w:rsid w:val="00313670"/>
    <w:rsid w:val="003334AB"/>
    <w:rsid w:val="00333FEA"/>
    <w:rsid w:val="00356BBE"/>
    <w:rsid w:val="00367E75"/>
    <w:rsid w:val="0037586A"/>
    <w:rsid w:val="00386A9E"/>
    <w:rsid w:val="003A4F05"/>
    <w:rsid w:val="003B6947"/>
    <w:rsid w:val="003C3442"/>
    <w:rsid w:val="003C62FB"/>
    <w:rsid w:val="003E5FD6"/>
    <w:rsid w:val="003F1B1D"/>
    <w:rsid w:val="00402050"/>
    <w:rsid w:val="00416DE2"/>
    <w:rsid w:val="00427431"/>
    <w:rsid w:val="00433666"/>
    <w:rsid w:val="00443FAD"/>
    <w:rsid w:val="004537E6"/>
    <w:rsid w:val="00455A5D"/>
    <w:rsid w:val="0046079E"/>
    <w:rsid w:val="00461704"/>
    <w:rsid w:val="00462270"/>
    <w:rsid w:val="0047653A"/>
    <w:rsid w:val="00477091"/>
    <w:rsid w:val="00485966"/>
    <w:rsid w:val="004867D3"/>
    <w:rsid w:val="00492C88"/>
    <w:rsid w:val="004A55BE"/>
    <w:rsid w:val="004D2D80"/>
    <w:rsid w:val="004E0DAD"/>
    <w:rsid w:val="004F05A6"/>
    <w:rsid w:val="004F1FF7"/>
    <w:rsid w:val="00500AB8"/>
    <w:rsid w:val="00503084"/>
    <w:rsid w:val="0053111C"/>
    <w:rsid w:val="005418D5"/>
    <w:rsid w:val="00546FEA"/>
    <w:rsid w:val="00552089"/>
    <w:rsid w:val="0056174F"/>
    <w:rsid w:val="00561847"/>
    <w:rsid w:val="00567A32"/>
    <w:rsid w:val="00572068"/>
    <w:rsid w:val="0058420A"/>
    <w:rsid w:val="00585A76"/>
    <w:rsid w:val="005946EE"/>
    <w:rsid w:val="005A24D7"/>
    <w:rsid w:val="005C0F24"/>
    <w:rsid w:val="005C6692"/>
    <w:rsid w:val="005E152F"/>
    <w:rsid w:val="005E35DE"/>
    <w:rsid w:val="005E4719"/>
    <w:rsid w:val="00602316"/>
    <w:rsid w:val="0060321F"/>
    <w:rsid w:val="006133F6"/>
    <w:rsid w:val="00613C86"/>
    <w:rsid w:val="0061463F"/>
    <w:rsid w:val="00623752"/>
    <w:rsid w:val="006261E0"/>
    <w:rsid w:val="0063642F"/>
    <w:rsid w:val="006453E0"/>
    <w:rsid w:val="006576F3"/>
    <w:rsid w:val="006678F7"/>
    <w:rsid w:val="00680FB7"/>
    <w:rsid w:val="006855B9"/>
    <w:rsid w:val="00693772"/>
    <w:rsid w:val="006B0459"/>
    <w:rsid w:val="006C142E"/>
    <w:rsid w:val="006D1EA7"/>
    <w:rsid w:val="006E0989"/>
    <w:rsid w:val="006E0D21"/>
    <w:rsid w:val="006E1AC3"/>
    <w:rsid w:val="006F05EC"/>
    <w:rsid w:val="006F06F6"/>
    <w:rsid w:val="006F4DB9"/>
    <w:rsid w:val="006F5077"/>
    <w:rsid w:val="006F5C92"/>
    <w:rsid w:val="006F69BD"/>
    <w:rsid w:val="00714618"/>
    <w:rsid w:val="007165E5"/>
    <w:rsid w:val="00721DF3"/>
    <w:rsid w:val="00732333"/>
    <w:rsid w:val="00732678"/>
    <w:rsid w:val="007354F0"/>
    <w:rsid w:val="00767A04"/>
    <w:rsid w:val="00774ABE"/>
    <w:rsid w:val="007809AD"/>
    <w:rsid w:val="00790B45"/>
    <w:rsid w:val="007918E4"/>
    <w:rsid w:val="0079238A"/>
    <w:rsid w:val="00796128"/>
    <w:rsid w:val="007A6366"/>
    <w:rsid w:val="007C18E4"/>
    <w:rsid w:val="007C4F89"/>
    <w:rsid w:val="007E3F37"/>
    <w:rsid w:val="007E7349"/>
    <w:rsid w:val="007F4BE9"/>
    <w:rsid w:val="007F68BD"/>
    <w:rsid w:val="00803C62"/>
    <w:rsid w:val="00816D12"/>
    <w:rsid w:val="008205C0"/>
    <w:rsid w:val="00820907"/>
    <w:rsid w:val="00826E3A"/>
    <w:rsid w:val="0083733F"/>
    <w:rsid w:val="00844182"/>
    <w:rsid w:val="0086100A"/>
    <w:rsid w:val="00871F07"/>
    <w:rsid w:val="00875774"/>
    <w:rsid w:val="00887EC6"/>
    <w:rsid w:val="008900BF"/>
    <w:rsid w:val="00896116"/>
    <w:rsid w:val="008A1C29"/>
    <w:rsid w:val="00904D76"/>
    <w:rsid w:val="00920816"/>
    <w:rsid w:val="00922255"/>
    <w:rsid w:val="009404AC"/>
    <w:rsid w:val="0095498F"/>
    <w:rsid w:val="0095568D"/>
    <w:rsid w:val="00957353"/>
    <w:rsid w:val="00957DF3"/>
    <w:rsid w:val="00961B0B"/>
    <w:rsid w:val="0097295A"/>
    <w:rsid w:val="00980B4E"/>
    <w:rsid w:val="00996B0A"/>
    <w:rsid w:val="009A05FD"/>
    <w:rsid w:val="009A0CCF"/>
    <w:rsid w:val="009B357E"/>
    <w:rsid w:val="009C34B4"/>
    <w:rsid w:val="009C7088"/>
    <w:rsid w:val="009D08EB"/>
    <w:rsid w:val="009D2061"/>
    <w:rsid w:val="009F7CE5"/>
    <w:rsid w:val="00A135BB"/>
    <w:rsid w:val="00A276F5"/>
    <w:rsid w:val="00A31AC9"/>
    <w:rsid w:val="00A7422F"/>
    <w:rsid w:val="00A75C09"/>
    <w:rsid w:val="00A81BAA"/>
    <w:rsid w:val="00A90AB6"/>
    <w:rsid w:val="00A95EAF"/>
    <w:rsid w:val="00AA0C53"/>
    <w:rsid w:val="00AA2FE3"/>
    <w:rsid w:val="00AA75D3"/>
    <w:rsid w:val="00AB629C"/>
    <w:rsid w:val="00AC3E48"/>
    <w:rsid w:val="00AC4381"/>
    <w:rsid w:val="00AE1801"/>
    <w:rsid w:val="00AE21C7"/>
    <w:rsid w:val="00AE271C"/>
    <w:rsid w:val="00B16B6F"/>
    <w:rsid w:val="00B24A86"/>
    <w:rsid w:val="00B35F1F"/>
    <w:rsid w:val="00B444A4"/>
    <w:rsid w:val="00B61440"/>
    <w:rsid w:val="00B75844"/>
    <w:rsid w:val="00B90D84"/>
    <w:rsid w:val="00B911CF"/>
    <w:rsid w:val="00B9485A"/>
    <w:rsid w:val="00BA535F"/>
    <w:rsid w:val="00BB3577"/>
    <w:rsid w:val="00C35586"/>
    <w:rsid w:val="00C44ADC"/>
    <w:rsid w:val="00C44B69"/>
    <w:rsid w:val="00C5238D"/>
    <w:rsid w:val="00C54438"/>
    <w:rsid w:val="00C6104B"/>
    <w:rsid w:val="00C7465D"/>
    <w:rsid w:val="00CA3039"/>
    <w:rsid w:val="00CA4ADE"/>
    <w:rsid w:val="00CB0617"/>
    <w:rsid w:val="00CD018C"/>
    <w:rsid w:val="00CD7337"/>
    <w:rsid w:val="00CF196C"/>
    <w:rsid w:val="00CF3B5C"/>
    <w:rsid w:val="00CF6574"/>
    <w:rsid w:val="00D06AC4"/>
    <w:rsid w:val="00D13EE3"/>
    <w:rsid w:val="00D25DE0"/>
    <w:rsid w:val="00D45AC0"/>
    <w:rsid w:val="00D51CAF"/>
    <w:rsid w:val="00D75703"/>
    <w:rsid w:val="00D95C04"/>
    <w:rsid w:val="00DA1C5A"/>
    <w:rsid w:val="00DA44D8"/>
    <w:rsid w:val="00DD10E0"/>
    <w:rsid w:val="00DF15C4"/>
    <w:rsid w:val="00DF233C"/>
    <w:rsid w:val="00E14BA7"/>
    <w:rsid w:val="00E22B87"/>
    <w:rsid w:val="00E3006C"/>
    <w:rsid w:val="00E31D23"/>
    <w:rsid w:val="00E42DEA"/>
    <w:rsid w:val="00E62CB0"/>
    <w:rsid w:val="00E705B6"/>
    <w:rsid w:val="00E85350"/>
    <w:rsid w:val="00EC43FB"/>
    <w:rsid w:val="00EE0E8A"/>
    <w:rsid w:val="00EE1D66"/>
    <w:rsid w:val="00F23C8C"/>
    <w:rsid w:val="00F52791"/>
    <w:rsid w:val="00F63307"/>
    <w:rsid w:val="00F65144"/>
    <w:rsid w:val="00F70183"/>
    <w:rsid w:val="00F70D04"/>
    <w:rsid w:val="00F75DB2"/>
    <w:rsid w:val="00F842FE"/>
    <w:rsid w:val="00F9085B"/>
    <w:rsid w:val="00FA3F08"/>
    <w:rsid w:val="00FB118E"/>
    <w:rsid w:val="00FB2A85"/>
    <w:rsid w:val="00FB5DBB"/>
    <w:rsid w:val="00FC76BE"/>
    <w:rsid w:val="00FD4E56"/>
    <w:rsid w:val="00FE00E9"/>
    <w:rsid w:val="00FE13D1"/>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0746"/>
  <w15:docId w15:val="{F60406AA-C537-4F49-A7ED-C01160DF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C544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94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85A"/>
    <w:rPr>
      <w:rFonts w:ascii="Tahoma" w:hAnsi="Tahoma" w:cs="Tahoma"/>
      <w:sz w:val="16"/>
      <w:szCs w:val="16"/>
    </w:rPr>
  </w:style>
  <w:style w:type="paragraph" w:styleId="ListParagraph">
    <w:name w:val="List Paragraph"/>
    <w:basedOn w:val="Normal"/>
    <w:uiPriority w:val="34"/>
    <w:qFormat/>
    <w:rsid w:val="006E0989"/>
    <w:pPr>
      <w:ind w:left="720"/>
      <w:contextualSpacing/>
    </w:pPr>
  </w:style>
  <w:style w:type="character" w:styleId="Hyperlink">
    <w:name w:val="Hyperlink"/>
    <w:basedOn w:val="DefaultParagraphFont"/>
    <w:uiPriority w:val="99"/>
    <w:unhideWhenUsed/>
    <w:rsid w:val="006576F3"/>
    <w:rPr>
      <w:color w:val="0000FF" w:themeColor="hyperlink"/>
      <w:u w:val="single"/>
    </w:rPr>
  </w:style>
  <w:style w:type="character" w:styleId="FollowedHyperlink">
    <w:name w:val="FollowedHyperlink"/>
    <w:basedOn w:val="DefaultParagraphFont"/>
    <w:uiPriority w:val="99"/>
    <w:semiHidden/>
    <w:unhideWhenUsed/>
    <w:rsid w:val="00767A04"/>
    <w:rPr>
      <w:color w:val="800080" w:themeColor="followedHyperlink"/>
      <w:u w:val="single"/>
    </w:rPr>
  </w:style>
  <w:style w:type="paragraph" w:customStyle="1" w:styleId="Code">
    <w:name w:val="Code"/>
    <w:basedOn w:val="NormalWeb"/>
    <w:link w:val="CodeChar"/>
    <w:qFormat/>
    <w:rsid w:val="00A81BAA"/>
    <w:pPr>
      <w:numPr>
        <w:ilvl w:val="1"/>
        <w:numId w:val="1"/>
      </w:numPr>
      <w:ind w:left="450"/>
    </w:pPr>
    <w:rPr>
      <w:rFonts w:ascii="Lucida Console" w:hAnsi="Lucida Console"/>
      <w:sz w:val="20"/>
    </w:rPr>
  </w:style>
  <w:style w:type="character" w:customStyle="1" w:styleId="NormalWebChar">
    <w:name w:val="Normal (Web) Char"/>
    <w:basedOn w:val="DefaultParagraphFont"/>
    <w:link w:val="NormalWeb"/>
    <w:uiPriority w:val="99"/>
    <w:rsid w:val="00A81BAA"/>
    <w:rPr>
      <w:rFonts w:ascii="Times New Roman" w:eastAsia="Times New Roman" w:hAnsi="Times New Roman" w:cs="Times New Roman"/>
      <w:sz w:val="24"/>
      <w:szCs w:val="24"/>
    </w:rPr>
  </w:style>
  <w:style w:type="character" w:customStyle="1" w:styleId="CodeChar">
    <w:name w:val="Code Char"/>
    <w:basedOn w:val="NormalWebChar"/>
    <w:link w:val="Code"/>
    <w:rsid w:val="00A81BAA"/>
    <w:rPr>
      <w:rFonts w:ascii="Lucida Console" w:eastAsia="Times New Roman" w:hAnsi="Lucida Console" w:cs="Times New Roman"/>
      <w:sz w:val="20"/>
      <w:szCs w:val="24"/>
    </w:rPr>
  </w:style>
  <w:style w:type="paragraph" w:styleId="Header">
    <w:name w:val="header"/>
    <w:basedOn w:val="Normal"/>
    <w:link w:val="HeaderChar"/>
    <w:uiPriority w:val="99"/>
    <w:unhideWhenUsed/>
    <w:rsid w:val="00FF7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4F2"/>
  </w:style>
  <w:style w:type="paragraph" w:styleId="Footer">
    <w:name w:val="footer"/>
    <w:basedOn w:val="Normal"/>
    <w:link w:val="FooterChar"/>
    <w:uiPriority w:val="99"/>
    <w:unhideWhenUsed/>
    <w:rsid w:val="00FF7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4F2"/>
  </w:style>
  <w:style w:type="table" w:styleId="TableGrid">
    <w:name w:val="Table Grid"/>
    <w:basedOn w:val="TableNormal"/>
    <w:uiPriority w:val="59"/>
    <w:rsid w:val="00BA535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02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B7A044-1ED6-4D97-B2F3-67377D1872F4}"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74686EAC-2458-4DDE-B503-2E852B8F6CDB}">
      <dgm:prSet phldrT="[Text]" custT="1"/>
      <dgm:spPr/>
      <dgm:t>
        <a:bodyPr/>
        <a:lstStyle/>
        <a:p>
          <a:r>
            <a:rPr lang="en-US" sz="900" b="1" dirty="0" smtClean="0"/>
            <a:t>Windows Application</a:t>
          </a:r>
          <a:endParaRPr lang="en-US" sz="900" b="1" dirty="0"/>
        </a:p>
      </dgm:t>
    </dgm:pt>
    <dgm:pt modelId="{7113AEA7-7A92-443B-85D0-80C99CD9FFA7}" type="parTrans" cxnId="{7D8DB83D-CABA-47EB-A635-EDF3F5384122}">
      <dgm:prSet/>
      <dgm:spPr/>
      <dgm:t>
        <a:bodyPr/>
        <a:lstStyle/>
        <a:p>
          <a:endParaRPr lang="en-US" sz="900" b="1"/>
        </a:p>
      </dgm:t>
    </dgm:pt>
    <dgm:pt modelId="{8595C4B4-60A3-4A01-9B20-EEEE7815CCBE}" type="sibTrans" cxnId="{7D8DB83D-CABA-47EB-A635-EDF3F5384122}">
      <dgm:prSet/>
      <dgm:spPr/>
      <dgm:t>
        <a:bodyPr/>
        <a:lstStyle/>
        <a:p>
          <a:endParaRPr lang="en-US" sz="900" b="1"/>
        </a:p>
      </dgm:t>
    </dgm:pt>
    <dgm:pt modelId="{EE8522B8-F6EE-42AA-97DD-9BBB9E567A37}">
      <dgm:prSet phldrT="[Text]" custT="1"/>
      <dgm:spPr/>
      <dgm:t>
        <a:bodyPr/>
        <a:lstStyle/>
        <a:p>
          <a:r>
            <a:rPr lang="en-US" sz="900" b="1" dirty="0" smtClean="0"/>
            <a:t>Event Handling</a:t>
          </a:r>
          <a:endParaRPr lang="en-US" sz="900" b="1" dirty="0"/>
        </a:p>
      </dgm:t>
    </dgm:pt>
    <dgm:pt modelId="{C6D6C8FC-D29E-4DD5-9320-30CDEF202C1D}" type="parTrans" cxnId="{DB2EB0D8-12F6-47EC-8C88-2C73E961563A}">
      <dgm:prSet/>
      <dgm:spPr/>
      <dgm:t>
        <a:bodyPr/>
        <a:lstStyle/>
        <a:p>
          <a:endParaRPr lang="en-US" sz="900" b="1"/>
        </a:p>
      </dgm:t>
    </dgm:pt>
    <dgm:pt modelId="{6831FB00-57BC-49EA-9A3C-0EF83F18731E}" type="sibTrans" cxnId="{DB2EB0D8-12F6-47EC-8C88-2C73E961563A}">
      <dgm:prSet/>
      <dgm:spPr/>
      <dgm:t>
        <a:bodyPr/>
        <a:lstStyle/>
        <a:p>
          <a:endParaRPr lang="en-US" sz="900" b="1"/>
        </a:p>
      </dgm:t>
    </dgm:pt>
    <dgm:pt modelId="{A3934B7C-9598-4686-BE23-2679E37FBF53}">
      <dgm:prSet phldrT="[Text]" custT="1"/>
      <dgm:spPr/>
      <dgm:t>
        <a:bodyPr/>
        <a:lstStyle/>
        <a:p>
          <a:r>
            <a:rPr lang="en-US" sz="900" b="1" dirty="0" smtClean="0">
              <a:solidFill>
                <a:schemeClr val="tx1"/>
              </a:solidFill>
            </a:rPr>
            <a:t>File I/O</a:t>
          </a:r>
          <a:endParaRPr lang="en-US" sz="900" b="1" dirty="0">
            <a:solidFill>
              <a:schemeClr val="tx1"/>
            </a:solidFill>
          </a:endParaRPr>
        </a:p>
      </dgm:t>
    </dgm:pt>
    <dgm:pt modelId="{BB490F27-2B87-4F86-AF71-8B615BD28C28}" type="parTrans" cxnId="{954C2A16-5208-4595-8A0C-7FE71A957F5D}">
      <dgm:prSet/>
      <dgm:spPr/>
      <dgm:t>
        <a:bodyPr/>
        <a:lstStyle/>
        <a:p>
          <a:endParaRPr lang="en-US" sz="900" b="1"/>
        </a:p>
      </dgm:t>
    </dgm:pt>
    <dgm:pt modelId="{296F7A60-1EEE-489F-A9D9-03AAC246E143}" type="sibTrans" cxnId="{954C2A16-5208-4595-8A0C-7FE71A957F5D}">
      <dgm:prSet/>
      <dgm:spPr/>
      <dgm:t>
        <a:bodyPr/>
        <a:lstStyle/>
        <a:p>
          <a:endParaRPr lang="en-US" sz="900" b="1"/>
        </a:p>
      </dgm:t>
    </dgm:pt>
    <dgm:pt modelId="{ECBFED4F-07AF-4283-A2D0-1FAB1FD41B1E}">
      <dgm:prSet phldrT="[Text]" custT="1"/>
      <dgm:spPr/>
      <dgm:t>
        <a:bodyPr/>
        <a:lstStyle/>
        <a:p>
          <a:r>
            <a:rPr lang="en-US" sz="900" b="1" dirty="0" smtClean="0">
              <a:solidFill>
                <a:schemeClr val="tx1"/>
              </a:solidFill>
            </a:rPr>
            <a:t>Design</a:t>
          </a:r>
          <a:endParaRPr lang="en-US" sz="900" b="1" dirty="0">
            <a:solidFill>
              <a:schemeClr val="tx1"/>
            </a:solidFill>
          </a:endParaRPr>
        </a:p>
      </dgm:t>
    </dgm:pt>
    <dgm:pt modelId="{A540E285-5A75-47EA-9D7F-D98EDD2E4378}" type="parTrans" cxnId="{B0DE3FF0-DD86-42AA-9303-A8AF1EF488B3}">
      <dgm:prSet/>
      <dgm:spPr/>
      <dgm:t>
        <a:bodyPr/>
        <a:lstStyle/>
        <a:p>
          <a:endParaRPr lang="en-US" sz="900" b="1"/>
        </a:p>
      </dgm:t>
    </dgm:pt>
    <dgm:pt modelId="{8FED1775-056C-4008-B90F-C755E8FBEA2C}" type="sibTrans" cxnId="{B0DE3FF0-DD86-42AA-9303-A8AF1EF488B3}">
      <dgm:prSet/>
      <dgm:spPr/>
      <dgm:t>
        <a:bodyPr/>
        <a:lstStyle/>
        <a:p>
          <a:endParaRPr lang="en-US" sz="900" b="1"/>
        </a:p>
      </dgm:t>
    </dgm:pt>
    <dgm:pt modelId="{8FAE4F32-4828-4FCA-816C-D73E8C5899DD}">
      <dgm:prSet phldrT="[Text]" custT="1"/>
      <dgm:spPr/>
      <dgm:t>
        <a:bodyPr/>
        <a:lstStyle/>
        <a:p>
          <a:r>
            <a:rPr lang="en-US" sz="900" b="1" dirty="0" smtClean="0">
              <a:solidFill>
                <a:schemeClr val="tx1"/>
              </a:solidFill>
            </a:rPr>
            <a:t>GUI</a:t>
          </a:r>
          <a:endParaRPr lang="en-US" sz="900" b="1" dirty="0">
            <a:solidFill>
              <a:schemeClr val="tx1"/>
            </a:solidFill>
          </a:endParaRPr>
        </a:p>
      </dgm:t>
    </dgm:pt>
    <dgm:pt modelId="{EC1B8BB1-C15E-4E9E-86A8-6AB44817B050}" type="parTrans" cxnId="{E7D8C13F-9C1A-409A-A3EF-7F2FBE8C5CA4}">
      <dgm:prSet/>
      <dgm:spPr/>
      <dgm:t>
        <a:bodyPr/>
        <a:lstStyle/>
        <a:p>
          <a:endParaRPr lang="en-US" sz="900" b="1"/>
        </a:p>
      </dgm:t>
    </dgm:pt>
    <dgm:pt modelId="{626CD383-E3E0-4297-9CF8-A206A08EDB55}" type="sibTrans" cxnId="{E7D8C13F-9C1A-409A-A3EF-7F2FBE8C5CA4}">
      <dgm:prSet/>
      <dgm:spPr/>
      <dgm:t>
        <a:bodyPr/>
        <a:lstStyle/>
        <a:p>
          <a:endParaRPr lang="en-US" sz="900" b="1"/>
        </a:p>
      </dgm:t>
    </dgm:pt>
    <dgm:pt modelId="{486D3709-DCB5-4B9C-A159-613FFEC97D8F}">
      <dgm:prSet phldrT="[Text]" custT="1"/>
      <dgm:spPr/>
      <dgm:t>
        <a:bodyPr/>
        <a:lstStyle/>
        <a:p>
          <a:r>
            <a:rPr lang="en-US" sz="900" b="1" dirty="0" smtClean="0"/>
            <a:t>Classes</a:t>
          </a:r>
          <a:endParaRPr lang="en-US" sz="900" b="1" dirty="0"/>
        </a:p>
      </dgm:t>
    </dgm:pt>
    <dgm:pt modelId="{14BBB0F3-5917-4A63-935A-E963C150D0C5}" type="parTrans" cxnId="{1EB74258-FFAB-4270-8A36-0404DAD5FA91}">
      <dgm:prSet/>
      <dgm:spPr/>
      <dgm:t>
        <a:bodyPr/>
        <a:lstStyle/>
        <a:p>
          <a:endParaRPr lang="en-US" sz="900" b="1"/>
        </a:p>
      </dgm:t>
    </dgm:pt>
    <dgm:pt modelId="{22F4166C-4B59-4B7F-87F0-13C3784C038E}" type="sibTrans" cxnId="{1EB74258-FFAB-4270-8A36-0404DAD5FA91}">
      <dgm:prSet/>
      <dgm:spPr/>
      <dgm:t>
        <a:bodyPr/>
        <a:lstStyle/>
        <a:p>
          <a:endParaRPr lang="en-US" sz="900" b="1"/>
        </a:p>
      </dgm:t>
    </dgm:pt>
    <dgm:pt modelId="{4A1D58A1-0B3B-4936-A941-EDFAE9316DD1}">
      <dgm:prSet phldrT="[Text]" custT="1"/>
      <dgm:spPr/>
      <dgm:t>
        <a:bodyPr/>
        <a:lstStyle/>
        <a:p>
          <a:r>
            <a:rPr lang="en-US" sz="900" b="1" dirty="0" smtClean="0"/>
            <a:t>Controls</a:t>
          </a:r>
          <a:endParaRPr lang="en-US" sz="900" b="1" dirty="0"/>
        </a:p>
      </dgm:t>
    </dgm:pt>
    <dgm:pt modelId="{FD225E10-528A-4A46-BF33-0FEC035F3E51}" type="parTrans" cxnId="{3775A7A9-F8C5-45CD-AAE5-D10BCBD2359C}">
      <dgm:prSet/>
      <dgm:spPr/>
      <dgm:t>
        <a:bodyPr/>
        <a:lstStyle/>
        <a:p>
          <a:endParaRPr lang="en-US" sz="900" b="1"/>
        </a:p>
      </dgm:t>
    </dgm:pt>
    <dgm:pt modelId="{59826A50-5CDD-43C1-8723-9D61CD0FA627}" type="sibTrans" cxnId="{3775A7A9-F8C5-45CD-AAE5-D10BCBD2359C}">
      <dgm:prSet/>
      <dgm:spPr/>
      <dgm:t>
        <a:bodyPr/>
        <a:lstStyle/>
        <a:p>
          <a:endParaRPr lang="en-US" sz="900" b="1"/>
        </a:p>
      </dgm:t>
    </dgm:pt>
    <dgm:pt modelId="{FF893532-720C-41BE-8DA0-0C53034D209A}">
      <dgm:prSet phldrT="[Text]" custT="1"/>
      <dgm:spPr/>
      <dgm:t>
        <a:bodyPr/>
        <a:lstStyle/>
        <a:p>
          <a:r>
            <a:rPr lang="en-US" sz="900" b="1" dirty="0" smtClean="0"/>
            <a:t>Menus</a:t>
          </a:r>
          <a:endParaRPr lang="en-US" sz="900" b="1" dirty="0"/>
        </a:p>
      </dgm:t>
    </dgm:pt>
    <dgm:pt modelId="{0C183CD8-88C1-441F-879D-1E8585CE521F}" type="parTrans" cxnId="{11EA5A8C-C06E-4093-AA73-5529EE8DA4FE}">
      <dgm:prSet/>
      <dgm:spPr/>
      <dgm:t>
        <a:bodyPr/>
        <a:lstStyle/>
        <a:p>
          <a:endParaRPr lang="en-US" sz="900" b="1"/>
        </a:p>
      </dgm:t>
    </dgm:pt>
    <dgm:pt modelId="{7CC5D10E-685F-4C2C-AC5C-57E52B9D08A6}" type="sibTrans" cxnId="{11EA5A8C-C06E-4093-AA73-5529EE8DA4FE}">
      <dgm:prSet/>
      <dgm:spPr/>
      <dgm:t>
        <a:bodyPr/>
        <a:lstStyle/>
        <a:p>
          <a:endParaRPr lang="en-US" sz="900" b="1"/>
        </a:p>
      </dgm:t>
    </dgm:pt>
    <dgm:pt modelId="{196B6F4C-D608-43D5-AA17-8A74683714A9}">
      <dgm:prSet phldrT="[Text]" custT="1"/>
      <dgm:spPr/>
      <dgm:t>
        <a:bodyPr/>
        <a:lstStyle/>
        <a:p>
          <a:r>
            <a:rPr lang="en-US" sz="900" b="1" dirty="0" smtClean="0"/>
            <a:t>List Views</a:t>
          </a:r>
          <a:endParaRPr lang="en-US" sz="900" b="1" dirty="0"/>
        </a:p>
      </dgm:t>
    </dgm:pt>
    <dgm:pt modelId="{6A06D261-2991-4FEE-BCEC-4A141F28CA7C}" type="parTrans" cxnId="{6498CBB7-026F-477A-B6E4-B3C4A293CA35}">
      <dgm:prSet/>
      <dgm:spPr/>
      <dgm:t>
        <a:bodyPr/>
        <a:lstStyle/>
        <a:p>
          <a:endParaRPr lang="en-US" sz="900" b="1"/>
        </a:p>
      </dgm:t>
    </dgm:pt>
    <dgm:pt modelId="{C44B8B9D-2A56-435E-BB7E-2903ECC4B025}" type="sibTrans" cxnId="{6498CBB7-026F-477A-B6E4-B3C4A293CA35}">
      <dgm:prSet/>
      <dgm:spPr/>
      <dgm:t>
        <a:bodyPr/>
        <a:lstStyle/>
        <a:p>
          <a:endParaRPr lang="en-US" sz="900" b="1"/>
        </a:p>
      </dgm:t>
    </dgm:pt>
    <dgm:pt modelId="{ACA4AA52-BCD2-47A4-B3A5-AE143E8D1513}">
      <dgm:prSet phldrT="[Text]" custT="1"/>
      <dgm:spPr/>
      <dgm:t>
        <a:bodyPr/>
        <a:lstStyle/>
        <a:p>
          <a:r>
            <a:rPr lang="en-US" sz="900" b="1" dirty="0" smtClean="0"/>
            <a:t>Object Model</a:t>
          </a:r>
          <a:endParaRPr lang="en-US" sz="900" b="1" dirty="0"/>
        </a:p>
      </dgm:t>
    </dgm:pt>
    <dgm:pt modelId="{54F9EDDC-7D68-40B4-8833-1865C01D1A42}" type="parTrans" cxnId="{DC322591-AA79-44D3-A43B-8B582B5AA100}">
      <dgm:prSet/>
      <dgm:spPr/>
      <dgm:t>
        <a:bodyPr/>
        <a:lstStyle/>
        <a:p>
          <a:endParaRPr lang="en-US" sz="900" b="1"/>
        </a:p>
      </dgm:t>
    </dgm:pt>
    <dgm:pt modelId="{8A12E8C5-0779-465F-BB14-6693005E2527}" type="sibTrans" cxnId="{DC322591-AA79-44D3-A43B-8B582B5AA100}">
      <dgm:prSet/>
      <dgm:spPr/>
      <dgm:t>
        <a:bodyPr/>
        <a:lstStyle/>
        <a:p>
          <a:endParaRPr lang="en-US" sz="900" b="1"/>
        </a:p>
      </dgm:t>
    </dgm:pt>
    <dgm:pt modelId="{16542F50-8193-458D-9A35-3F865AA32AB7}">
      <dgm:prSet phldrT="[Text]" custT="1"/>
      <dgm:spPr/>
      <dgm:t>
        <a:bodyPr/>
        <a:lstStyle/>
        <a:p>
          <a:r>
            <a:rPr lang="en-US" sz="900" b="1" dirty="0" smtClean="0"/>
            <a:t>GUI</a:t>
          </a:r>
          <a:endParaRPr lang="en-US" sz="900" b="1" dirty="0"/>
        </a:p>
      </dgm:t>
    </dgm:pt>
    <dgm:pt modelId="{898F813F-6AF4-424B-AC59-40DED02A3CD1}" type="parTrans" cxnId="{ECD0DCEF-A6B2-400E-B178-11B68D91FDDF}">
      <dgm:prSet/>
      <dgm:spPr/>
      <dgm:t>
        <a:bodyPr/>
        <a:lstStyle/>
        <a:p>
          <a:endParaRPr lang="en-US" sz="900" b="1"/>
        </a:p>
      </dgm:t>
    </dgm:pt>
    <dgm:pt modelId="{DA989B5D-FF56-4B14-B3C4-92AA54E12E01}" type="sibTrans" cxnId="{ECD0DCEF-A6B2-400E-B178-11B68D91FDDF}">
      <dgm:prSet/>
      <dgm:spPr/>
      <dgm:t>
        <a:bodyPr/>
        <a:lstStyle/>
        <a:p>
          <a:endParaRPr lang="en-US" sz="900" b="1"/>
        </a:p>
      </dgm:t>
    </dgm:pt>
    <dgm:pt modelId="{E7BF5328-46D8-4E47-9BC3-C9E098C02349}">
      <dgm:prSet phldrT="[Text]" custT="1"/>
      <dgm:spPr>
        <a:solidFill>
          <a:srgbClr val="FF0000"/>
        </a:solidFill>
      </dgm:spPr>
      <dgm:t>
        <a:bodyPr/>
        <a:lstStyle/>
        <a:p>
          <a:r>
            <a:rPr lang="en-US" sz="900" b="1" dirty="0" smtClean="0"/>
            <a:t>Logical Setup</a:t>
          </a:r>
          <a:endParaRPr lang="en-US" sz="900" b="1" dirty="0"/>
        </a:p>
      </dgm:t>
    </dgm:pt>
    <dgm:pt modelId="{C53B6691-3754-4E1D-A56C-25FE3676CCC1}" type="parTrans" cxnId="{D48A61A5-C78A-42B7-A51A-A9B5FBF1F4E7}">
      <dgm:prSet/>
      <dgm:spPr/>
      <dgm:t>
        <a:bodyPr/>
        <a:lstStyle/>
        <a:p>
          <a:endParaRPr lang="en-US" sz="900" b="1"/>
        </a:p>
      </dgm:t>
    </dgm:pt>
    <dgm:pt modelId="{34FCAFDD-A403-4CFA-9261-9B7F1209CF5A}" type="sibTrans" cxnId="{D48A61A5-C78A-42B7-A51A-A9B5FBF1F4E7}">
      <dgm:prSet/>
      <dgm:spPr/>
      <dgm:t>
        <a:bodyPr/>
        <a:lstStyle/>
        <a:p>
          <a:endParaRPr lang="en-US" sz="900" b="1"/>
        </a:p>
      </dgm:t>
    </dgm:pt>
    <dgm:pt modelId="{9F86DFA4-CDBC-4FF9-BBAB-F7D894CCA5EF}">
      <dgm:prSet phldrT="[Text]" custT="1"/>
      <dgm:spPr/>
      <dgm:t>
        <a:bodyPr/>
        <a:lstStyle/>
        <a:p>
          <a:r>
            <a:rPr lang="en-US" sz="900" b="1" dirty="0" smtClean="0">
              <a:solidFill>
                <a:schemeClr val="tx1"/>
              </a:solidFill>
            </a:rPr>
            <a:t>Object Model</a:t>
          </a:r>
          <a:endParaRPr lang="en-US" sz="900" b="1" dirty="0">
            <a:solidFill>
              <a:schemeClr val="tx1"/>
            </a:solidFill>
          </a:endParaRPr>
        </a:p>
      </dgm:t>
    </dgm:pt>
    <dgm:pt modelId="{62A2CA19-CBDD-4F8C-95C9-CF01E4CA5C16}" type="parTrans" cxnId="{2408EFBF-EDA5-44F8-B77D-7E48BFF1EBEB}">
      <dgm:prSet/>
      <dgm:spPr/>
      <dgm:t>
        <a:bodyPr/>
        <a:lstStyle/>
        <a:p>
          <a:endParaRPr lang="en-US" sz="900" b="1"/>
        </a:p>
      </dgm:t>
    </dgm:pt>
    <dgm:pt modelId="{1CD9552B-BC05-4315-A6B7-87865CC45A02}" type="sibTrans" cxnId="{2408EFBF-EDA5-44F8-B77D-7E48BFF1EBEB}">
      <dgm:prSet/>
      <dgm:spPr/>
      <dgm:t>
        <a:bodyPr/>
        <a:lstStyle/>
        <a:p>
          <a:endParaRPr lang="en-US" sz="900" b="1"/>
        </a:p>
      </dgm:t>
    </dgm:pt>
    <dgm:pt modelId="{D1C2B1DC-180B-4165-BF59-CA9EA2637151}">
      <dgm:prSet phldrT="[Text]" custT="1"/>
      <dgm:spPr/>
      <dgm:t>
        <a:bodyPr/>
        <a:lstStyle/>
        <a:p>
          <a:r>
            <a:rPr lang="en-US" sz="900" b="1" dirty="0" smtClean="0"/>
            <a:t>Basic Controls</a:t>
          </a:r>
          <a:endParaRPr lang="en-US" sz="900" b="1" dirty="0"/>
        </a:p>
      </dgm:t>
    </dgm:pt>
    <dgm:pt modelId="{69FDE7AF-8164-4B75-9CD3-C62224FA1CD5}" type="parTrans" cxnId="{97D3EFA8-99D7-4455-8FCD-48881800862E}">
      <dgm:prSet/>
      <dgm:spPr/>
      <dgm:t>
        <a:bodyPr/>
        <a:lstStyle/>
        <a:p>
          <a:endParaRPr lang="en-US" sz="900" b="1"/>
        </a:p>
      </dgm:t>
    </dgm:pt>
    <dgm:pt modelId="{271A3FAF-9CEA-4078-8CE3-FC801D07CDA6}" type="sibTrans" cxnId="{97D3EFA8-99D7-4455-8FCD-48881800862E}">
      <dgm:prSet/>
      <dgm:spPr/>
      <dgm:t>
        <a:bodyPr/>
        <a:lstStyle/>
        <a:p>
          <a:endParaRPr lang="en-US" sz="900" b="1"/>
        </a:p>
      </dgm:t>
    </dgm:pt>
    <dgm:pt modelId="{8ADE49D9-8F59-4459-B823-B463C0DA6CA6}">
      <dgm:prSet phldrT="[Text]" custT="1"/>
      <dgm:spPr/>
      <dgm:t>
        <a:bodyPr/>
        <a:lstStyle/>
        <a:p>
          <a:r>
            <a:rPr lang="en-US" sz="900" b="1" dirty="0" smtClean="0"/>
            <a:t>Binary 	</a:t>
          </a:r>
          <a:endParaRPr lang="en-US" sz="900" b="1" dirty="0"/>
        </a:p>
      </dgm:t>
    </dgm:pt>
    <dgm:pt modelId="{EBCF18D1-C03A-42E5-9A92-72CB1E96E9CC}" type="parTrans" cxnId="{85285200-C0D3-4891-88E0-DB650CFB1A03}">
      <dgm:prSet/>
      <dgm:spPr/>
      <dgm:t>
        <a:bodyPr/>
        <a:lstStyle/>
        <a:p>
          <a:endParaRPr lang="en-US" sz="900" b="1"/>
        </a:p>
      </dgm:t>
    </dgm:pt>
    <dgm:pt modelId="{B1F12195-438D-499B-B06F-CB63E97ACF43}" type="sibTrans" cxnId="{85285200-C0D3-4891-88E0-DB650CFB1A03}">
      <dgm:prSet/>
      <dgm:spPr/>
      <dgm:t>
        <a:bodyPr/>
        <a:lstStyle/>
        <a:p>
          <a:endParaRPr lang="en-US" sz="900" b="1"/>
        </a:p>
      </dgm:t>
    </dgm:pt>
    <dgm:pt modelId="{FB066F5A-4B3F-4CD9-94EE-DA08435CC412}">
      <dgm:prSet phldrT="[Text]" custT="1"/>
      <dgm:spPr/>
      <dgm:t>
        <a:bodyPr/>
        <a:lstStyle/>
        <a:p>
          <a:r>
            <a:rPr lang="en-US" sz="900" b="1" dirty="0" smtClean="0"/>
            <a:t>Writing</a:t>
          </a:r>
          <a:endParaRPr lang="en-US" sz="900" b="1" dirty="0"/>
        </a:p>
      </dgm:t>
    </dgm:pt>
    <dgm:pt modelId="{C0AF40B6-AA32-45C7-9448-859CE5A982FB}" type="parTrans" cxnId="{6DC7FF24-E876-49DD-8690-7CDEB6B03515}">
      <dgm:prSet/>
      <dgm:spPr/>
      <dgm:t>
        <a:bodyPr/>
        <a:lstStyle/>
        <a:p>
          <a:endParaRPr lang="en-US" sz="900" b="1"/>
        </a:p>
      </dgm:t>
    </dgm:pt>
    <dgm:pt modelId="{745455CA-60A8-4E40-9985-686D6F88A998}" type="sibTrans" cxnId="{6DC7FF24-E876-49DD-8690-7CDEB6B03515}">
      <dgm:prSet/>
      <dgm:spPr/>
      <dgm:t>
        <a:bodyPr/>
        <a:lstStyle/>
        <a:p>
          <a:endParaRPr lang="en-US" sz="900" b="1"/>
        </a:p>
      </dgm:t>
    </dgm:pt>
    <dgm:pt modelId="{322434BB-B976-41C1-8CE5-D9A38C713ADB}">
      <dgm:prSet phldrT="[Text]" custT="1"/>
      <dgm:spPr/>
      <dgm:t>
        <a:bodyPr/>
        <a:lstStyle/>
        <a:p>
          <a:r>
            <a:rPr lang="en-US" sz="900" b="1" dirty="0" smtClean="0"/>
            <a:t>Reading</a:t>
          </a:r>
          <a:endParaRPr lang="en-US" sz="900" b="1" dirty="0"/>
        </a:p>
      </dgm:t>
    </dgm:pt>
    <dgm:pt modelId="{D977AB18-F01B-4378-86D1-1E59D7100AD0}" type="parTrans" cxnId="{72E0F69C-9FE4-46FD-9258-ADB19A1C4501}">
      <dgm:prSet/>
      <dgm:spPr/>
      <dgm:t>
        <a:bodyPr/>
        <a:lstStyle/>
        <a:p>
          <a:endParaRPr lang="en-US" sz="900" b="1"/>
        </a:p>
      </dgm:t>
    </dgm:pt>
    <dgm:pt modelId="{CAAE2791-AC26-44C0-85CF-FCF84D2E1730}" type="sibTrans" cxnId="{72E0F69C-9FE4-46FD-9258-ADB19A1C4501}">
      <dgm:prSet/>
      <dgm:spPr/>
      <dgm:t>
        <a:bodyPr/>
        <a:lstStyle/>
        <a:p>
          <a:endParaRPr lang="en-US" sz="900" b="1"/>
        </a:p>
      </dgm:t>
    </dgm:pt>
    <dgm:pt modelId="{BC679E49-654D-4A6C-B800-F656CC6FAD87}">
      <dgm:prSet phldrT="[Text]" custT="1"/>
      <dgm:spPr/>
      <dgm:t>
        <a:bodyPr/>
        <a:lstStyle/>
        <a:p>
          <a:r>
            <a:rPr lang="en-US" sz="900" b="1" dirty="0" smtClean="0"/>
            <a:t>Mouse Events</a:t>
          </a:r>
          <a:endParaRPr lang="en-US" sz="900" b="1" dirty="0"/>
        </a:p>
      </dgm:t>
    </dgm:pt>
    <dgm:pt modelId="{F9520C9B-3F98-4B56-BA43-80CE86E96B75}" type="parTrans" cxnId="{7DB2C818-5AA0-4992-B478-8CD8A3F35DE6}">
      <dgm:prSet/>
      <dgm:spPr/>
      <dgm:t>
        <a:bodyPr/>
        <a:lstStyle/>
        <a:p>
          <a:endParaRPr lang="en-US" sz="900" b="1"/>
        </a:p>
      </dgm:t>
    </dgm:pt>
    <dgm:pt modelId="{83A76E85-1876-43C3-A7D6-8CCCF0423A73}" type="sibTrans" cxnId="{7DB2C818-5AA0-4992-B478-8CD8A3F35DE6}">
      <dgm:prSet/>
      <dgm:spPr/>
      <dgm:t>
        <a:bodyPr/>
        <a:lstStyle/>
        <a:p>
          <a:endParaRPr lang="en-US" sz="900" b="1"/>
        </a:p>
      </dgm:t>
    </dgm:pt>
    <dgm:pt modelId="{857FDFFB-CBCD-4FA9-9F16-BC6EB57AE1A6}">
      <dgm:prSet phldrT="[Text]" custT="1"/>
      <dgm:spPr/>
      <dgm:t>
        <a:bodyPr/>
        <a:lstStyle/>
        <a:p>
          <a:r>
            <a:rPr lang="en-US" sz="900" b="1" dirty="0" smtClean="0"/>
            <a:t>Delegates</a:t>
          </a:r>
          <a:endParaRPr lang="en-US" sz="900" b="1" dirty="0"/>
        </a:p>
      </dgm:t>
    </dgm:pt>
    <dgm:pt modelId="{A88AF525-A7EC-458B-8462-854B78318096}" type="parTrans" cxnId="{6022B3CB-0FFF-494F-BCBB-E0DADA200B12}">
      <dgm:prSet/>
      <dgm:spPr/>
      <dgm:t>
        <a:bodyPr/>
        <a:lstStyle/>
        <a:p>
          <a:endParaRPr lang="en-US" sz="900" b="1"/>
        </a:p>
      </dgm:t>
    </dgm:pt>
    <dgm:pt modelId="{2C151A43-7CAC-4F0F-A0CA-100574A30843}" type="sibTrans" cxnId="{6022B3CB-0FFF-494F-BCBB-E0DADA200B12}">
      <dgm:prSet/>
      <dgm:spPr/>
      <dgm:t>
        <a:bodyPr/>
        <a:lstStyle/>
        <a:p>
          <a:endParaRPr lang="en-US" sz="900" b="1"/>
        </a:p>
      </dgm:t>
    </dgm:pt>
    <dgm:pt modelId="{D0DFDBF5-5804-4FA9-970E-36C8810735E8}">
      <dgm:prSet phldrT="[Text]" custT="1"/>
      <dgm:spPr>
        <a:solidFill>
          <a:schemeClr val="accent4"/>
        </a:solidFill>
      </dgm:spPr>
      <dgm:t>
        <a:bodyPr/>
        <a:lstStyle/>
        <a:p>
          <a:r>
            <a:rPr lang="en-US" sz="900" b="1" dirty="0" smtClean="0"/>
            <a:t>Inheritance</a:t>
          </a:r>
          <a:endParaRPr lang="en-US" sz="900" b="1" dirty="0"/>
        </a:p>
      </dgm:t>
    </dgm:pt>
    <dgm:pt modelId="{CEE04C2F-240A-4246-A7C2-A8C7A21DF8E3}" type="parTrans" cxnId="{EBA417F4-E89A-43FF-9850-FDD50B02794B}">
      <dgm:prSet/>
      <dgm:spPr/>
      <dgm:t>
        <a:bodyPr/>
        <a:lstStyle/>
        <a:p>
          <a:endParaRPr lang="en-US" sz="900" b="1"/>
        </a:p>
      </dgm:t>
    </dgm:pt>
    <dgm:pt modelId="{0DE9A991-B9DB-4302-8E71-090E923A1964}" type="sibTrans" cxnId="{EBA417F4-E89A-43FF-9850-FDD50B02794B}">
      <dgm:prSet/>
      <dgm:spPr/>
      <dgm:t>
        <a:bodyPr/>
        <a:lstStyle/>
        <a:p>
          <a:endParaRPr lang="en-US" sz="900" b="1"/>
        </a:p>
      </dgm:t>
    </dgm:pt>
    <dgm:pt modelId="{17D89902-079C-41BC-AFC4-FA21D8CA983A}">
      <dgm:prSet phldrT="[Text]" custT="1"/>
      <dgm:spPr>
        <a:solidFill>
          <a:schemeClr val="accent4"/>
        </a:solidFill>
      </dgm:spPr>
      <dgm:t>
        <a:bodyPr/>
        <a:lstStyle/>
        <a:p>
          <a:r>
            <a:rPr lang="en-US" sz="900" b="1" dirty="0" smtClean="0"/>
            <a:t>Polymorphism</a:t>
          </a:r>
          <a:endParaRPr lang="en-US" sz="900" b="1" dirty="0"/>
        </a:p>
      </dgm:t>
    </dgm:pt>
    <dgm:pt modelId="{0C681D62-7D9F-4720-A498-C860B271781A}" type="parTrans" cxnId="{72B73020-88D9-4004-BD13-A645544156F9}">
      <dgm:prSet/>
      <dgm:spPr/>
      <dgm:t>
        <a:bodyPr/>
        <a:lstStyle/>
        <a:p>
          <a:endParaRPr lang="en-US" sz="900" b="1"/>
        </a:p>
      </dgm:t>
    </dgm:pt>
    <dgm:pt modelId="{0CBA7BDC-F274-465A-A6CD-89759289A86D}" type="sibTrans" cxnId="{72B73020-88D9-4004-BD13-A645544156F9}">
      <dgm:prSet/>
      <dgm:spPr/>
      <dgm:t>
        <a:bodyPr/>
        <a:lstStyle/>
        <a:p>
          <a:endParaRPr lang="en-US" sz="900" b="1"/>
        </a:p>
      </dgm:t>
    </dgm:pt>
    <dgm:pt modelId="{FA7B0ADB-F015-40BF-8662-32E36C5722AB}">
      <dgm:prSet phldrT="[Text]" custT="1"/>
      <dgm:spPr>
        <a:solidFill>
          <a:srgbClr val="FF0000"/>
        </a:solidFill>
      </dgm:spPr>
      <dgm:t>
        <a:bodyPr/>
        <a:lstStyle/>
        <a:p>
          <a:r>
            <a:rPr lang="en-US" sz="900" b="1" dirty="0" smtClean="0"/>
            <a:t>Lists</a:t>
          </a:r>
          <a:endParaRPr lang="en-US" sz="900" b="1" dirty="0"/>
        </a:p>
      </dgm:t>
    </dgm:pt>
    <dgm:pt modelId="{857A0821-BBA4-4490-9444-AE057E65B168}" type="parTrans" cxnId="{9BCBF875-2629-4DC4-B3FA-87EDB0FE4984}">
      <dgm:prSet/>
      <dgm:spPr/>
      <dgm:t>
        <a:bodyPr/>
        <a:lstStyle/>
        <a:p>
          <a:endParaRPr lang="en-US" sz="900" b="1"/>
        </a:p>
      </dgm:t>
    </dgm:pt>
    <dgm:pt modelId="{56B2C0D5-E0B1-4BE1-90D2-8121C11A6286}" type="sibTrans" cxnId="{9BCBF875-2629-4DC4-B3FA-87EDB0FE4984}">
      <dgm:prSet/>
      <dgm:spPr/>
      <dgm:t>
        <a:bodyPr/>
        <a:lstStyle/>
        <a:p>
          <a:endParaRPr lang="en-US" sz="900" b="1"/>
        </a:p>
      </dgm:t>
    </dgm:pt>
    <dgm:pt modelId="{BBF0057E-CAE3-4C38-A6A6-E9CA94A971FF}">
      <dgm:prSet phldrT="[Text]" custT="1"/>
      <dgm:spPr/>
      <dgm:t>
        <a:bodyPr/>
        <a:lstStyle/>
        <a:p>
          <a:r>
            <a:rPr lang="en-US" sz="900" b="1" dirty="0" smtClean="0">
              <a:solidFill>
                <a:schemeClr val="tx1"/>
              </a:solidFill>
            </a:rPr>
            <a:t>Testing</a:t>
          </a:r>
          <a:endParaRPr lang="en-US" sz="900" b="1" dirty="0">
            <a:solidFill>
              <a:schemeClr val="tx1"/>
            </a:solidFill>
          </a:endParaRPr>
        </a:p>
      </dgm:t>
    </dgm:pt>
    <dgm:pt modelId="{82117674-3D99-4E5A-911C-609B869D4EE9}" type="parTrans" cxnId="{655A4433-830F-48AE-A1B3-0DE35AFA60D3}">
      <dgm:prSet/>
      <dgm:spPr/>
      <dgm:t>
        <a:bodyPr/>
        <a:lstStyle/>
        <a:p>
          <a:endParaRPr lang="en-US"/>
        </a:p>
      </dgm:t>
    </dgm:pt>
    <dgm:pt modelId="{A1665809-021F-4794-920B-F6B3DD277F06}" type="sibTrans" cxnId="{655A4433-830F-48AE-A1B3-0DE35AFA60D3}">
      <dgm:prSet/>
      <dgm:spPr/>
      <dgm:t>
        <a:bodyPr/>
        <a:lstStyle/>
        <a:p>
          <a:endParaRPr lang="en-US"/>
        </a:p>
      </dgm:t>
    </dgm:pt>
    <dgm:pt modelId="{E4C8D499-2561-42C4-B065-E762A4B17B66}">
      <dgm:prSet phldrT="[Text]" custT="1"/>
      <dgm:spPr/>
      <dgm:t>
        <a:bodyPr/>
        <a:lstStyle/>
        <a:p>
          <a:r>
            <a:rPr lang="en-US" sz="900" b="1" dirty="0" smtClean="0"/>
            <a:t>Test Plan</a:t>
          </a:r>
          <a:endParaRPr lang="en-US" sz="900" b="1" dirty="0"/>
        </a:p>
      </dgm:t>
    </dgm:pt>
    <dgm:pt modelId="{4DEE7E14-64E0-4CAE-9C3E-376112E46766}" type="parTrans" cxnId="{366A7893-A968-4982-8233-ADABCC05422B}">
      <dgm:prSet/>
      <dgm:spPr/>
      <dgm:t>
        <a:bodyPr/>
        <a:lstStyle/>
        <a:p>
          <a:endParaRPr lang="en-US"/>
        </a:p>
      </dgm:t>
    </dgm:pt>
    <dgm:pt modelId="{F3345E32-49EE-4228-8A5C-7DCC01E5A095}" type="sibTrans" cxnId="{366A7893-A968-4982-8233-ADABCC05422B}">
      <dgm:prSet/>
      <dgm:spPr/>
      <dgm:t>
        <a:bodyPr/>
        <a:lstStyle/>
        <a:p>
          <a:endParaRPr lang="en-US"/>
        </a:p>
      </dgm:t>
    </dgm:pt>
    <dgm:pt modelId="{5C0272B9-BDCD-4DA4-AD73-6D1AC6BEF8F7}">
      <dgm:prSet phldrT="[Text]" custT="1"/>
      <dgm:spPr/>
      <dgm:t>
        <a:bodyPr/>
        <a:lstStyle/>
        <a:p>
          <a:r>
            <a:rPr lang="en-US" sz="900" b="1" dirty="0" smtClean="0"/>
            <a:t>Source Management</a:t>
          </a:r>
          <a:endParaRPr lang="en-US" sz="900" b="1" dirty="0"/>
        </a:p>
      </dgm:t>
    </dgm:pt>
    <dgm:pt modelId="{347842D5-1682-4658-BF3A-94154500A9F1}" type="parTrans" cxnId="{658292A0-DB71-408B-8444-5262397EC17B}">
      <dgm:prSet/>
      <dgm:spPr/>
      <dgm:t>
        <a:bodyPr/>
        <a:lstStyle/>
        <a:p>
          <a:endParaRPr lang="en-US"/>
        </a:p>
      </dgm:t>
    </dgm:pt>
    <dgm:pt modelId="{E67BF029-EAEB-49EE-A21E-DAD3C1FC47FA}" type="sibTrans" cxnId="{658292A0-DB71-408B-8444-5262397EC17B}">
      <dgm:prSet/>
      <dgm:spPr/>
      <dgm:t>
        <a:bodyPr/>
        <a:lstStyle/>
        <a:p>
          <a:endParaRPr lang="en-US"/>
        </a:p>
      </dgm:t>
    </dgm:pt>
    <dgm:pt modelId="{B3F81CC7-4E84-4376-8902-C16349D3A071}">
      <dgm:prSet phldrT="[Text]" custT="1"/>
      <dgm:spPr/>
      <dgm:t>
        <a:bodyPr/>
        <a:lstStyle/>
        <a:p>
          <a:r>
            <a:rPr lang="en-US" sz="900" b="1" dirty="0"/>
            <a:t>Custom Events</a:t>
          </a:r>
        </a:p>
      </dgm:t>
    </dgm:pt>
    <dgm:pt modelId="{C7246B1C-8E9D-4C32-A47A-003AF5291DE1}" type="parTrans" cxnId="{345FB894-FAD8-4B0F-A13C-29E1B3278B11}">
      <dgm:prSet/>
      <dgm:spPr/>
      <dgm:t>
        <a:bodyPr/>
        <a:lstStyle/>
        <a:p>
          <a:endParaRPr lang="en-US"/>
        </a:p>
      </dgm:t>
    </dgm:pt>
    <dgm:pt modelId="{C47CEF65-56E8-4A00-A9A9-554629981C52}" type="sibTrans" cxnId="{345FB894-FAD8-4B0F-A13C-29E1B3278B11}">
      <dgm:prSet/>
      <dgm:spPr/>
      <dgm:t>
        <a:bodyPr/>
        <a:lstStyle/>
        <a:p>
          <a:endParaRPr lang="en-US"/>
        </a:p>
      </dgm:t>
    </dgm:pt>
    <dgm:pt modelId="{CB16435D-2751-46BB-B6B1-16BE9FCCDD2E}">
      <dgm:prSet phldrT="[Text]" custT="1"/>
      <dgm:spPr/>
      <dgm:t>
        <a:bodyPr/>
        <a:lstStyle/>
        <a:p>
          <a:r>
            <a:rPr lang="en-US" sz="900" b="1" dirty="0"/>
            <a:t>APIs</a:t>
          </a:r>
        </a:p>
      </dgm:t>
    </dgm:pt>
    <dgm:pt modelId="{859B7055-A430-4DFD-916A-A9B67799E691}" type="parTrans" cxnId="{BAADD85E-4835-41F8-BE00-E81F292114A3}">
      <dgm:prSet/>
      <dgm:spPr/>
    </dgm:pt>
    <dgm:pt modelId="{77EB5895-4D95-45E0-B024-44D05EB4C398}" type="sibTrans" cxnId="{BAADD85E-4835-41F8-BE00-E81F292114A3}">
      <dgm:prSet/>
      <dgm:spPr/>
    </dgm:pt>
    <dgm:pt modelId="{3E1EC002-453D-4D4A-BEF4-693E596C8634}" type="pres">
      <dgm:prSet presAssocID="{77B7A044-1ED6-4D97-B2F3-67377D1872F4}" presName="hierChild1" presStyleCnt="0">
        <dgm:presLayoutVars>
          <dgm:orgChart val="1"/>
          <dgm:chPref val="1"/>
          <dgm:dir/>
          <dgm:animOne val="branch"/>
          <dgm:animLvl val="lvl"/>
          <dgm:resizeHandles/>
        </dgm:presLayoutVars>
      </dgm:prSet>
      <dgm:spPr/>
      <dgm:t>
        <a:bodyPr/>
        <a:lstStyle/>
        <a:p>
          <a:endParaRPr lang="en-US"/>
        </a:p>
      </dgm:t>
    </dgm:pt>
    <dgm:pt modelId="{1A817F6C-DA98-4BE3-BA81-8F852CE39A84}" type="pres">
      <dgm:prSet presAssocID="{74686EAC-2458-4DDE-B503-2E852B8F6CDB}" presName="hierRoot1" presStyleCnt="0">
        <dgm:presLayoutVars>
          <dgm:hierBranch val="init"/>
        </dgm:presLayoutVars>
      </dgm:prSet>
      <dgm:spPr/>
      <dgm:t>
        <a:bodyPr/>
        <a:lstStyle/>
        <a:p>
          <a:endParaRPr lang="en-US"/>
        </a:p>
      </dgm:t>
    </dgm:pt>
    <dgm:pt modelId="{929BED73-ED70-4E53-806B-1BA603E3FE26}" type="pres">
      <dgm:prSet presAssocID="{74686EAC-2458-4DDE-B503-2E852B8F6CDB}" presName="rootComposite1" presStyleCnt="0"/>
      <dgm:spPr/>
      <dgm:t>
        <a:bodyPr/>
        <a:lstStyle/>
        <a:p>
          <a:endParaRPr lang="en-US"/>
        </a:p>
      </dgm:t>
    </dgm:pt>
    <dgm:pt modelId="{24FB4F9A-7DF1-4446-960A-771E6ABD0F2E}" type="pres">
      <dgm:prSet presAssocID="{74686EAC-2458-4DDE-B503-2E852B8F6CDB}" presName="rootText1" presStyleLbl="node0" presStyleIdx="0" presStyleCnt="1">
        <dgm:presLayoutVars>
          <dgm:chPref val="3"/>
        </dgm:presLayoutVars>
      </dgm:prSet>
      <dgm:spPr/>
      <dgm:t>
        <a:bodyPr/>
        <a:lstStyle/>
        <a:p>
          <a:endParaRPr lang="en-US"/>
        </a:p>
      </dgm:t>
    </dgm:pt>
    <dgm:pt modelId="{06AE431E-A301-4251-BCD7-46B1055660B5}" type="pres">
      <dgm:prSet presAssocID="{74686EAC-2458-4DDE-B503-2E852B8F6CDB}" presName="rootConnector1" presStyleLbl="node1" presStyleIdx="0" presStyleCnt="0"/>
      <dgm:spPr/>
      <dgm:t>
        <a:bodyPr/>
        <a:lstStyle/>
        <a:p>
          <a:endParaRPr lang="en-US"/>
        </a:p>
      </dgm:t>
    </dgm:pt>
    <dgm:pt modelId="{896D0C0D-9225-47EF-8391-AC4EDFCDBC70}" type="pres">
      <dgm:prSet presAssocID="{74686EAC-2458-4DDE-B503-2E852B8F6CDB}" presName="hierChild2" presStyleCnt="0"/>
      <dgm:spPr/>
      <dgm:t>
        <a:bodyPr/>
        <a:lstStyle/>
        <a:p>
          <a:endParaRPr lang="en-US"/>
        </a:p>
      </dgm:t>
    </dgm:pt>
    <dgm:pt modelId="{11D96C97-CE3C-4A0F-A598-B10A15241492}" type="pres">
      <dgm:prSet presAssocID="{62A2CA19-CBDD-4F8C-95C9-CF01E4CA5C16}" presName="Name37" presStyleLbl="parChTrans1D2" presStyleIdx="0" presStyleCnt="5"/>
      <dgm:spPr/>
      <dgm:t>
        <a:bodyPr/>
        <a:lstStyle/>
        <a:p>
          <a:endParaRPr lang="en-US"/>
        </a:p>
      </dgm:t>
    </dgm:pt>
    <dgm:pt modelId="{D7E3337C-5DC2-4EFE-9642-DFF336D11FDE}" type="pres">
      <dgm:prSet presAssocID="{9F86DFA4-CDBC-4FF9-BBAB-F7D894CCA5EF}" presName="hierRoot2" presStyleCnt="0">
        <dgm:presLayoutVars>
          <dgm:hierBranch val="init"/>
        </dgm:presLayoutVars>
      </dgm:prSet>
      <dgm:spPr/>
      <dgm:t>
        <a:bodyPr/>
        <a:lstStyle/>
        <a:p>
          <a:endParaRPr lang="en-US"/>
        </a:p>
      </dgm:t>
    </dgm:pt>
    <dgm:pt modelId="{1CB915A8-A8CF-4757-B5AA-179D5D751A60}" type="pres">
      <dgm:prSet presAssocID="{9F86DFA4-CDBC-4FF9-BBAB-F7D894CCA5EF}" presName="rootComposite" presStyleCnt="0"/>
      <dgm:spPr/>
      <dgm:t>
        <a:bodyPr/>
        <a:lstStyle/>
        <a:p>
          <a:endParaRPr lang="en-US"/>
        </a:p>
      </dgm:t>
    </dgm:pt>
    <dgm:pt modelId="{FB7E1C7C-386D-41CC-B8B6-92FF9DD972BE}" type="pres">
      <dgm:prSet presAssocID="{9F86DFA4-CDBC-4FF9-BBAB-F7D894CCA5EF}" presName="rootText" presStyleLbl="node2" presStyleIdx="0" presStyleCnt="5">
        <dgm:presLayoutVars>
          <dgm:chPref val="3"/>
        </dgm:presLayoutVars>
      </dgm:prSet>
      <dgm:spPr/>
      <dgm:t>
        <a:bodyPr/>
        <a:lstStyle/>
        <a:p>
          <a:endParaRPr lang="en-US"/>
        </a:p>
      </dgm:t>
    </dgm:pt>
    <dgm:pt modelId="{BC41416E-CF80-44ED-98D8-537247BF5A99}" type="pres">
      <dgm:prSet presAssocID="{9F86DFA4-CDBC-4FF9-BBAB-F7D894CCA5EF}" presName="rootConnector" presStyleLbl="node2" presStyleIdx="0" presStyleCnt="5"/>
      <dgm:spPr/>
      <dgm:t>
        <a:bodyPr/>
        <a:lstStyle/>
        <a:p>
          <a:endParaRPr lang="en-US"/>
        </a:p>
      </dgm:t>
    </dgm:pt>
    <dgm:pt modelId="{B55E57C9-8E12-4C1F-AD4E-79D645619720}" type="pres">
      <dgm:prSet presAssocID="{9F86DFA4-CDBC-4FF9-BBAB-F7D894CCA5EF}" presName="hierChild4" presStyleCnt="0"/>
      <dgm:spPr/>
      <dgm:t>
        <a:bodyPr/>
        <a:lstStyle/>
        <a:p>
          <a:endParaRPr lang="en-US"/>
        </a:p>
      </dgm:t>
    </dgm:pt>
    <dgm:pt modelId="{AEA87BC1-7F2C-492E-9EB9-2157076A81AC}" type="pres">
      <dgm:prSet presAssocID="{14BBB0F3-5917-4A63-935A-E963C150D0C5}" presName="Name37" presStyleLbl="parChTrans1D3" presStyleIdx="0" presStyleCnt="13"/>
      <dgm:spPr/>
      <dgm:t>
        <a:bodyPr/>
        <a:lstStyle/>
        <a:p>
          <a:endParaRPr lang="en-US"/>
        </a:p>
      </dgm:t>
    </dgm:pt>
    <dgm:pt modelId="{ABA824EA-6E8A-451A-A26B-48E6D83CFD24}" type="pres">
      <dgm:prSet presAssocID="{486D3709-DCB5-4B9C-A159-613FFEC97D8F}" presName="hierRoot2" presStyleCnt="0">
        <dgm:presLayoutVars>
          <dgm:hierBranch val="init"/>
        </dgm:presLayoutVars>
      </dgm:prSet>
      <dgm:spPr/>
      <dgm:t>
        <a:bodyPr/>
        <a:lstStyle/>
        <a:p>
          <a:endParaRPr lang="en-US"/>
        </a:p>
      </dgm:t>
    </dgm:pt>
    <dgm:pt modelId="{63BF05FC-3B93-4819-9D09-B4A54885FBA4}" type="pres">
      <dgm:prSet presAssocID="{486D3709-DCB5-4B9C-A159-613FFEC97D8F}" presName="rootComposite" presStyleCnt="0"/>
      <dgm:spPr/>
      <dgm:t>
        <a:bodyPr/>
        <a:lstStyle/>
        <a:p>
          <a:endParaRPr lang="en-US"/>
        </a:p>
      </dgm:t>
    </dgm:pt>
    <dgm:pt modelId="{3397A13B-A8F9-4CB8-BFC2-4805EE7A16A4}" type="pres">
      <dgm:prSet presAssocID="{486D3709-DCB5-4B9C-A159-613FFEC97D8F}" presName="rootText" presStyleLbl="node3" presStyleIdx="0" presStyleCnt="13">
        <dgm:presLayoutVars>
          <dgm:chPref val="3"/>
        </dgm:presLayoutVars>
      </dgm:prSet>
      <dgm:spPr/>
      <dgm:t>
        <a:bodyPr/>
        <a:lstStyle/>
        <a:p>
          <a:endParaRPr lang="en-US"/>
        </a:p>
      </dgm:t>
    </dgm:pt>
    <dgm:pt modelId="{A5973CD4-D734-491E-923E-23522221D6F6}" type="pres">
      <dgm:prSet presAssocID="{486D3709-DCB5-4B9C-A159-613FFEC97D8F}" presName="rootConnector" presStyleLbl="node3" presStyleIdx="0" presStyleCnt="13"/>
      <dgm:spPr/>
      <dgm:t>
        <a:bodyPr/>
        <a:lstStyle/>
        <a:p>
          <a:endParaRPr lang="en-US"/>
        </a:p>
      </dgm:t>
    </dgm:pt>
    <dgm:pt modelId="{1032E00C-132A-4049-8816-10D1ED428872}" type="pres">
      <dgm:prSet presAssocID="{486D3709-DCB5-4B9C-A159-613FFEC97D8F}" presName="hierChild4" presStyleCnt="0"/>
      <dgm:spPr/>
      <dgm:t>
        <a:bodyPr/>
        <a:lstStyle/>
        <a:p>
          <a:endParaRPr lang="en-US"/>
        </a:p>
      </dgm:t>
    </dgm:pt>
    <dgm:pt modelId="{4BDDFE09-019F-492C-9FB4-9C0D599F5F31}" type="pres">
      <dgm:prSet presAssocID="{486D3709-DCB5-4B9C-A159-613FFEC97D8F}" presName="hierChild5" presStyleCnt="0"/>
      <dgm:spPr/>
      <dgm:t>
        <a:bodyPr/>
        <a:lstStyle/>
        <a:p>
          <a:endParaRPr lang="en-US"/>
        </a:p>
      </dgm:t>
    </dgm:pt>
    <dgm:pt modelId="{C2210CF1-3319-4A38-80DE-71699E703016}" type="pres">
      <dgm:prSet presAssocID="{CEE04C2F-240A-4246-A7C2-A8C7A21DF8E3}" presName="Name37" presStyleLbl="parChTrans1D3" presStyleIdx="1" presStyleCnt="13"/>
      <dgm:spPr/>
      <dgm:t>
        <a:bodyPr/>
        <a:lstStyle/>
        <a:p>
          <a:endParaRPr lang="en-US"/>
        </a:p>
      </dgm:t>
    </dgm:pt>
    <dgm:pt modelId="{29BB3398-C877-49BB-B89E-A9F32705C3C3}" type="pres">
      <dgm:prSet presAssocID="{D0DFDBF5-5804-4FA9-970E-36C8810735E8}" presName="hierRoot2" presStyleCnt="0">
        <dgm:presLayoutVars>
          <dgm:hierBranch val="init"/>
        </dgm:presLayoutVars>
      </dgm:prSet>
      <dgm:spPr/>
      <dgm:t>
        <a:bodyPr/>
        <a:lstStyle/>
        <a:p>
          <a:endParaRPr lang="en-US"/>
        </a:p>
      </dgm:t>
    </dgm:pt>
    <dgm:pt modelId="{E51DC62A-F200-41B8-844A-DFAA46C24629}" type="pres">
      <dgm:prSet presAssocID="{D0DFDBF5-5804-4FA9-970E-36C8810735E8}" presName="rootComposite" presStyleCnt="0"/>
      <dgm:spPr/>
      <dgm:t>
        <a:bodyPr/>
        <a:lstStyle/>
        <a:p>
          <a:endParaRPr lang="en-US"/>
        </a:p>
      </dgm:t>
    </dgm:pt>
    <dgm:pt modelId="{6DC55F38-75D8-4966-8534-051709D41226}" type="pres">
      <dgm:prSet presAssocID="{D0DFDBF5-5804-4FA9-970E-36C8810735E8}" presName="rootText" presStyleLbl="node3" presStyleIdx="1" presStyleCnt="13">
        <dgm:presLayoutVars>
          <dgm:chPref val="3"/>
        </dgm:presLayoutVars>
      </dgm:prSet>
      <dgm:spPr/>
      <dgm:t>
        <a:bodyPr/>
        <a:lstStyle/>
        <a:p>
          <a:endParaRPr lang="en-US"/>
        </a:p>
      </dgm:t>
    </dgm:pt>
    <dgm:pt modelId="{4BC26294-B25D-4536-B343-1820916F29A6}" type="pres">
      <dgm:prSet presAssocID="{D0DFDBF5-5804-4FA9-970E-36C8810735E8}" presName="rootConnector" presStyleLbl="node3" presStyleIdx="1" presStyleCnt="13"/>
      <dgm:spPr/>
      <dgm:t>
        <a:bodyPr/>
        <a:lstStyle/>
        <a:p>
          <a:endParaRPr lang="en-US"/>
        </a:p>
      </dgm:t>
    </dgm:pt>
    <dgm:pt modelId="{D6241EAB-50C0-4A8C-83BF-ACBE50F6A233}" type="pres">
      <dgm:prSet presAssocID="{D0DFDBF5-5804-4FA9-970E-36C8810735E8}" presName="hierChild4" presStyleCnt="0"/>
      <dgm:spPr/>
      <dgm:t>
        <a:bodyPr/>
        <a:lstStyle/>
        <a:p>
          <a:endParaRPr lang="en-US"/>
        </a:p>
      </dgm:t>
    </dgm:pt>
    <dgm:pt modelId="{442E010E-2730-43BB-84F2-ED47FBA6F974}" type="pres">
      <dgm:prSet presAssocID="{D0DFDBF5-5804-4FA9-970E-36C8810735E8}" presName="hierChild5" presStyleCnt="0"/>
      <dgm:spPr/>
      <dgm:t>
        <a:bodyPr/>
        <a:lstStyle/>
        <a:p>
          <a:endParaRPr lang="en-US"/>
        </a:p>
      </dgm:t>
    </dgm:pt>
    <dgm:pt modelId="{0CDA6AF5-6B6E-4832-B5F0-ACF0F054022B}" type="pres">
      <dgm:prSet presAssocID="{0C681D62-7D9F-4720-A498-C860B271781A}" presName="Name37" presStyleLbl="parChTrans1D3" presStyleIdx="2" presStyleCnt="13"/>
      <dgm:spPr/>
      <dgm:t>
        <a:bodyPr/>
        <a:lstStyle/>
        <a:p>
          <a:endParaRPr lang="en-US"/>
        </a:p>
      </dgm:t>
    </dgm:pt>
    <dgm:pt modelId="{BED75341-8CBC-4D38-9147-1D30D0298B69}" type="pres">
      <dgm:prSet presAssocID="{17D89902-079C-41BC-AFC4-FA21D8CA983A}" presName="hierRoot2" presStyleCnt="0">
        <dgm:presLayoutVars>
          <dgm:hierBranch val="init"/>
        </dgm:presLayoutVars>
      </dgm:prSet>
      <dgm:spPr/>
      <dgm:t>
        <a:bodyPr/>
        <a:lstStyle/>
        <a:p>
          <a:endParaRPr lang="en-US"/>
        </a:p>
      </dgm:t>
    </dgm:pt>
    <dgm:pt modelId="{36733E9C-A604-4260-9391-A82C6C1E18A0}" type="pres">
      <dgm:prSet presAssocID="{17D89902-079C-41BC-AFC4-FA21D8CA983A}" presName="rootComposite" presStyleCnt="0"/>
      <dgm:spPr/>
      <dgm:t>
        <a:bodyPr/>
        <a:lstStyle/>
        <a:p>
          <a:endParaRPr lang="en-US"/>
        </a:p>
      </dgm:t>
    </dgm:pt>
    <dgm:pt modelId="{F21828DF-D037-4B99-AB7C-AE15357B824F}" type="pres">
      <dgm:prSet presAssocID="{17D89902-079C-41BC-AFC4-FA21D8CA983A}" presName="rootText" presStyleLbl="node3" presStyleIdx="2" presStyleCnt="13" custScaleX="123907">
        <dgm:presLayoutVars>
          <dgm:chPref val="3"/>
        </dgm:presLayoutVars>
      </dgm:prSet>
      <dgm:spPr/>
      <dgm:t>
        <a:bodyPr/>
        <a:lstStyle/>
        <a:p>
          <a:endParaRPr lang="en-US"/>
        </a:p>
      </dgm:t>
    </dgm:pt>
    <dgm:pt modelId="{D6DB2CD5-9B83-4AC1-B399-74410EB4AAD7}" type="pres">
      <dgm:prSet presAssocID="{17D89902-079C-41BC-AFC4-FA21D8CA983A}" presName="rootConnector" presStyleLbl="node3" presStyleIdx="2" presStyleCnt="13"/>
      <dgm:spPr/>
      <dgm:t>
        <a:bodyPr/>
        <a:lstStyle/>
        <a:p>
          <a:endParaRPr lang="en-US"/>
        </a:p>
      </dgm:t>
    </dgm:pt>
    <dgm:pt modelId="{FDE483D5-B513-4157-AFB4-82F26BAFE78F}" type="pres">
      <dgm:prSet presAssocID="{17D89902-079C-41BC-AFC4-FA21D8CA983A}" presName="hierChild4" presStyleCnt="0"/>
      <dgm:spPr/>
      <dgm:t>
        <a:bodyPr/>
        <a:lstStyle/>
        <a:p>
          <a:endParaRPr lang="en-US"/>
        </a:p>
      </dgm:t>
    </dgm:pt>
    <dgm:pt modelId="{FDEA990D-0BBB-4463-8A59-0E2221076ECC}" type="pres">
      <dgm:prSet presAssocID="{17D89902-079C-41BC-AFC4-FA21D8CA983A}" presName="hierChild5" presStyleCnt="0"/>
      <dgm:spPr/>
      <dgm:t>
        <a:bodyPr/>
        <a:lstStyle/>
        <a:p>
          <a:endParaRPr lang="en-US"/>
        </a:p>
      </dgm:t>
    </dgm:pt>
    <dgm:pt modelId="{642B29FD-838B-4085-951A-706EC609CD68}" type="pres">
      <dgm:prSet presAssocID="{857A0821-BBA4-4490-9444-AE057E65B168}" presName="Name37" presStyleLbl="parChTrans1D3" presStyleIdx="3" presStyleCnt="13"/>
      <dgm:spPr/>
      <dgm:t>
        <a:bodyPr/>
        <a:lstStyle/>
        <a:p>
          <a:endParaRPr lang="en-US"/>
        </a:p>
      </dgm:t>
    </dgm:pt>
    <dgm:pt modelId="{AACB11F1-B0A7-4122-9181-09B3964CAC47}" type="pres">
      <dgm:prSet presAssocID="{FA7B0ADB-F015-40BF-8662-32E36C5722AB}" presName="hierRoot2" presStyleCnt="0">
        <dgm:presLayoutVars>
          <dgm:hierBranch val="init"/>
        </dgm:presLayoutVars>
      </dgm:prSet>
      <dgm:spPr/>
      <dgm:t>
        <a:bodyPr/>
        <a:lstStyle/>
        <a:p>
          <a:endParaRPr lang="en-US"/>
        </a:p>
      </dgm:t>
    </dgm:pt>
    <dgm:pt modelId="{CC049CD6-FE98-48A5-847B-D64D01203764}" type="pres">
      <dgm:prSet presAssocID="{FA7B0ADB-F015-40BF-8662-32E36C5722AB}" presName="rootComposite" presStyleCnt="0"/>
      <dgm:spPr/>
      <dgm:t>
        <a:bodyPr/>
        <a:lstStyle/>
        <a:p>
          <a:endParaRPr lang="en-US"/>
        </a:p>
      </dgm:t>
    </dgm:pt>
    <dgm:pt modelId="{468439D7-7A2B-4EC3-96F9-BEF5D0F11E3E}" type="pres">
      <dgm:prSet presAssocID="{FA7B0ADB-F015-40BF-8662-32E36C5722AB}" presName="rootText" presStyleLbl="node3" presStyleIdx="3" presStyleCnt="13">
        <dgm:presLayoutVars>
          <dgm:chPref val="3"/>
        </dgm:presLayoutVars>
      </dgm:prSet>
      <dgm:spPr/>
      <dgm:t>
        <a:bodyPr/>
        <a:lstStyle/>
        <a:p>
          <a:endParaRPr lang="en-US"/>
        </a:p>
      </dgm:t>
    </dgm:pt>
    <dgm:pt modelId="{4BC8B824-8473-41E6-AC7D-A93152F46D16}" type="pres">
      <dgm:prSet presAssocID="{FA7B0ADB-F015-40BF-8662-32E36C5722AB}" presName="rootConnector" presStyleLbl="node3" presStyleIdx="3" presStyleCnt="13"/>
      <dgm:spPr/>
      <dgm:t>
        <a:bodyPr/>
        <a:lstStyle/>
        <a:p>
          <a:endParaRPr lang="en-US"/>
        </a:p>
      </dgm:t>
    </dgm:pt>
    <dgm:pt modelId="{B15983C1-1D4E-463D-8B16-0EE0EBEDB84B}" type="pres">
      <dgm:prSet presAssocID="{FA7B0ADB-F015-40BF-8662-32E36C5722AB}" presName="hierChild4" presStyleCnt="0"/>
      <dgm:spPr/>
      <dgm:t>
        <a:bodyPr/>
        <a:lstStyle/>
        <a:p>
          <a:endParaRPr lang="en-US"/>
        </a:p>
      </dgm:t>
    </dgm:pt>
    <dgm:pt modelId="{C8588996-541A-4704-8854-0C946CFA1C9D}" type="pres">
      <dgm:prSet presAssocID="{FA7B0ADB-F015-40BF-8662-32E36C5722AB}" presName="hierChild5" presStyleCnt="0"/>
      <dgm:spPr/>
      <dgm:t>
        <a:bodyPr/>
        <a:lstStyle/>
        <a:p>
          <a:endParaRPr lang="en-US"/>
        </a:p>
      </dgm:t>
    </dgm:pt>
    <dgm:pt modelId="{12121FB7-31DC-4468-8F98-2897796BCC6C}" type="pres">
      <dgm:prSet presAssocID="{9F86DFA4-CDBC-4FF9-BBAB-F7D894CCA5EF}" presName="hierChild5" presStyleCnt="0"/>
      <dgm:spPr/>
      <dgm:t>
        <a:bodyPr/>
        <a:lstStyle/>
        <a:p>
          <a:endParaRPr lang="en-US"/>
        </a:p>
      </dgm:t>
    </dgm:pt>
    <dgm:pt modelId="{DFAAFEFF-35DB-4E33-A0A0-853665D826F9}" type="pres">
      <dgm:prSet presAssocID="{EC1B8BB1-C15E-4E9E-86A8-6AB44817B050}" presName="Name37" presStyleLbl="parChTrans1D2" presStyleIdx="1" presStyleCnt="5"/>
      <dgm:spPr/>
      <dgm:t>
        <a:bodyPr/>
        <a:lstStyle/>
        <a:p>
          <a:endParaRPr lang="en-US"/>
        </a:p>
      </dgm:t>
    </dgm:pt>
    <dgm:pt modelId="{935ADFD9-8765-4D62-AC12-4E1FF862C976}" type="pres">
      <dgm:prSet presAssocID="{8FAE4F32-4828-4FCA-816C-D73E8C5899DD}" presName="hierRoot2" presStyleCnt="0">
        <dgm:presLayoutVars>
          <dgm:hierBranch val="init"/>
        </dgm:presLayoutVars>
      </dgm:prSet>
      <dgm:spPr/>
      <dgm:t>
        <a:bodyPr/>
        <a:lstStyle/>
        <a:p>
          <a:endParaRPr lang="en-US"/>
        </a:p>
      </dgm:t>
    </dgm:pt>
    <dgm:pt modelId="{8B26DD7D-F0A1-456A-AE90-FD2DDAD7BB8F}" type="pres">
      <dgm:prSet presAssocID="{8FAE4F32-4828-4FCA-816C-D73E8C5899DD}" presName="rootComposite" presStyleCnt="0"/>
      <dgm:spPr/>
      <dgm:t>
        <a:bodyPr/>
        <a:lstStyle/>
        <a:p>
          <a:endParaRPr lang="en-US"/>
        </a:p>
      </dgm:t>
    </dgm:pt>
    <dgm:pt modelId="{EB9E2CC0-F849-44A7-AD93-72ED322AC641}" type="pres">
      <dgm:prSet presAssocID="{8FAE4F32-4828-4FCA-816C-D73E8C5899DD}" presName="rootText" presStyleLbl="node2" presStyleIdx="1" presStyleCnt="5">
        <dgm:presLayoutVars>
          <dgm:chPref val="3"/>
        </dgm:presLayoutVars>
      </dgm:prSet>
      <dgm:spPr/>
      <dgm:t>
        <a:bodyPr/>
        <a:lstStyle/>
        <a:p>
          <a:endParaRPr lang="en-US"/>
        </a:p>
      </dgm:t>
    </dgm:pt>
    <dgm:pt modelId="{8825277B-DDA6-4025-856C-91D4650574A1}" type="pres">
      <dgm:prSet presAssocID="{8FAE4F32-4828-4FCA-816C-D73E8C5899DD}" presName="rootConnector" presStyleLbl="node2" presStyleIdx="1" presStyleCnt="5"/>
      <dgm:spPr/>
      <dgm:t>
        <a:bodyPr/>
        <a:lstStyle/>
        <a:p>
          <a:endParaRPr lang="en-US"/>
        </a:p>
      </dgm:t>
    </dgm:pt>
    <dgm:pt modelId="{1E67E20A-49A7-4668-B5CB-C485E1DBB315}" type="pres">
      <dgm:prSet presAssocID="{8FAE4F32-4828-4FCA-816C-D73E8C5899DD}" presName="hierChild4" presStyleCnt="0"/>
      <dgm:spPr/>
      <dgm:t>
        <a:bodyPr/>
        <a:lstStyle/>
        <a:p>
          <a:endParaRPr lang="en-US"/>
        </a:p>
      </dgm:t>
    </dgm:pt>
    <dgm:pt modelId="{8E5D7DE7-E3B9-4A24-AD9E-19704BEA2F37}" type="pres">
      <dgm:prSet presAssocID="{FD225E10-528A-4A46-BF33-0FEC035F3E51}" presName="Name37" presStyleLbl="parChTrans1D3" presStyleIdx="4" presStyleCnt="13"/>
      <dgm:spPr/>
      <dgm:t>
        <a:bodyPr/>
        <a:lstStyle/>
        <a:p>
          <a:endParaRPr lang="en-US"/>
        </a:p>
      </dgm:t>
    </dgm:pt>
    <dgm:pt modelId="{691931BF-9B51-494C-A6CD-2403A95FC280}" type="pres">
      <dgm:prSet presAssocID="{4A1D58A1-0B3B-4936-A941-EDFAE9316DD1}" presName="hierRoot2" presStyleCnt="0">
        <dgm:presLayoutVars>
          <dgm:hierBranch val="init"/>
        </dgm:presLayoutVars>
      </dgm:prSet>
      <dgm:spPr/>
      <dgm:t>
        <a:bodyPr/>
        <a:lstStyle/>
        <a:p>
          <a:endParaRPr lang="en-US"/>
        </a:p>
      </dgm:t>
    </dgm:pt>
    <dgm:pt modelId="{A9E671DC-A4CB-4D81-96AF-D8CD132C817F}" type="pres">
      <dgm:prSet presAssocID="{4A1D58A1-0B3B-4936-A941-EDFAE9316DD1}" presName="rootComposite" presStyleCnt="0"/>
      <dgm:spPr/>
      <dgm:t>
        <a:bodyPr/>
        <a:lstStyle/>
        <a:p>
          <a:endParaRPr lang="en-US"/>
        </a:p>
      </dgm:t>
    </dgm:pt>
    <dgm:pt modelId="{ADF3F7E3-7B6C-4B3F-9C40-25C9322E67E7}" type="pres">
      <dgm:prSet presAssocID="{4A1D58A1-0B3B-4936-A941-EDFAE9316DD1}" presName="rootText" presStyleLbl="node3" presStyleIdx="4" presStyleCnt="13">
        <dgm:presLayoutVars>
          <dgm:chPref val="3"/>
        </dgm:presLayoutVars>
      </dgm:prSet>
      <dgm:spPr/>
      <dgm:t>
        <a:bodyPr/>
        <a:lstStyle/>
        <a:p>
          <a:endParaRPr lang="en-US"/>
        </a:p>
      </dgm:t>
    </dgm:pt>
    <dgm:pt modelId="{F385140A-B146-4A4F-8D5D-28A5C09F80AC}" type="pres">
      <dgm:prSet presAssocID="{4A1D58A1-0B3B-4936-A941-EDFAE9316DD1}" presName="rootConnector" presStyleLbl="node3" presStyleIdx="4" presStyleCnt="13"/>
      <dgm:spPr/>
      <dgm:t>
        <a:bodyPr/>
        <a:lstStyle/>
        <a:p>
          <a:endParaRPr lang="en-US"/>
        </a:p>
      </dgm:t>
    </dgm:pt>
    <dgm:pt modelId="{95583558-182A-48DA-9895-5D53DC901321}" type="pres">
      <dgm:prSet presAssocID="{4A1D58A1-0B3B-4936-A941-EDFAE9316DD1}" presName="hierChild4" presStyleCnt="0"/>
      <dgm:spPr/>
      <dgm:t>
        <a:bodyPr/>
        <a:lstStyle/>
        <a:p>
          <a:endParaRPr lang="en-US"/>
        </a:p>
      </dgm:t>
    </dgm:pt>
    <dgm:pt modelId="{DD3F557C-DBED-45A5-AAC3-006AA6B62DBD}" type="pres">
      <dgm:prSet presAssocID="{69FDE7AF-8164-4B75-9CD3-C62224FA1CD5}" presName="Name37" presStyleLbl="parChTrans1D4" presStyleIdx="0" presStyleCnt="8"/>
      <dgm:spPr/>
      <dgm:t>
        <a:bodyPr/>
        <a:lstStyle/>
        <a:p>
          <a:endParaRPr lang="en-US"/>
        </a:p>
      </dgm:t>
    </dgm:pt>
    <dgm:pt modelId="{598283EB-BAE7-4C1F-9C77-989A86027F9D}" type="pres">
      <dgm:prSet presAssocID="{D1C2B1DC-180B-4165-BF59-CA9EA2637151}" presName="hierRoot2" presStyleCnt="0">
        <dgm:presLayoutVars>
          <dgm:hierBranch val="init"/>
        </dgm:presLayoutVars>
      </dgm:prSet>
      <dgm:spPr/>
      <dgm:t>
        <a:bodyPr/>
        <a:lstStyle/>
        <a:p>
          <a:endParaRPr lang="en-US"/>
        </a:p>
      </dgm:t>
    </dgm:pt>
    <dgm:pt modelId="{7AF8C757-3E76-4FB4-9962-AD85AD3D9ACA}" type="pres">
      <dgm:prSet presAssocID="{D1C2B1DC-180B-4165-BF59-CA9EA2637151}" presName="rootComposite" presStyleCnt="0"/>
      <dgm:spPr/>
      <dgm:t>
        <a:bodyPr/>
        <a:lstStyle/>
        <a:p>
          <a:endParaRPr lang="en-US"/>
        </a:p>
      </dgm:t>
    </dgm:pt>
    <dgm:pt modelId="{19FAB37A-658A-4C97-B8A8-2A178B5CAC38}" type="pres">
      <dgm:prSet presAssocID="{D1C2B1DC-180B-4165-BF59-CA9EA2637151}" presName="rootText" presStyleLbl="node4" presStyleIdx="0" presStyleCnt="8">
        <dgm:presLayoutVars>
          <dgm:chPref val="3"/>
        </dgm:presLayoutVars>
      </dgm:prSet>
      <dgm:spPr/>
      <dgm:t>
        <a:bodyPr/>
        <a:lstStyle/>
        <a:p>
          <a:endParaRPr lang="en-US"/>
        </a:p>
      </dgm:t>
    </dgm:pt>
    <dgm:pt modelId="{31787CAB-13BD-4996-9574-814C110EB63E}" type="pres">
      <dgm:prSet presAssocID="{D1C2B1DC-180B-4165-BF59-CA9EA2637151}" presName="rootConnector" presStyleLbl="node4" presStyleIdx="0" presStyleCnt="8"/>
      <dgm:spPr/>
      <dgm:t>
        <a:bodyPr/>
        <a:lstStyle/>
        <a:p>
          <a:endParaRPr lang="en-US"/>
        </a:p>
      </dgm:t>
    </dgm:pt>
    <dgm:pt modelId="{ABE2B3FA-EB73-44D7-A4C3-D696BF87285B}" type="pres">
      <dgm:prSet presAssocID="{D1C2B1DC-180B-4165-BF59-CA9EA2637151}" presName="hierChild4" presStyleCnt="0"/>
      <dgm:spPr/>
      <dgm:t>
        <a:bodyPr/>
        <a:lstStyle/>
        <a:p>
          <a:endParaRPr lang="en-US"/>
        </a:p>
      </dgm:t>
    </dgm:pt>
    <dgm:pt modelId="{F831C4E7-1861-4619-BB1A-67CC7DBFF5FD}" type="pres">
      <dgm:prSet presAssocID="{D1C2B1DC-180B-4165-BF59-CA9EA2637151}" presName="hierChild5" presStyleCnt="0"/>
      <dgm:spPr/>
      <dgm:t>
        <a:bodyPr/>
        <a:lstStyle/>
        <a:p>
          <a:endParaRPr lang="en-US"/>
        </a:p>
      </dgm:t>
    </dgm:pt>
    <dgm:pt modelId="{ADBEB887-BBCF-43BC-A2FA-A5B95C6E6EDD}" type="pres">
      <dgm:prSet presAssocID="{0C183CD8-88C1-441F-879D-1E8585CE521F}" presName="Name37" presStyleLbl="parChTrans1D4" presStyleIdx="1" presStyleCnt="8"/>
      <dgm:spPr/>
      <dgm:t>
        <a:bodyPr/>
        <a:lstStyle/>
        <a:p>
          <a:endParaRPr lang="en-US"/>
        </a:p>
      </dgm:t>
    </dgm:pt>
    <dgm:pt modelId="{35D02955-AC79-41D4-833B-3F3FBDB425D5}" type="pres">
      <dgm:prSet presAssocID="{FF893532-720C-41BE-8DA0-0C53034D209A}" presName="hierRoot2" presStyleCnt="0">
        <dgm:presLayoutVars>
          <dgm:hierBranch val="init"/>
        </dgm:presLayoutVars>
      </dgm:prSet>
      <dgm:spPr/>
      <dgm:t>
        <a:bodyPr/>
        <a:lstStyle/>
        <a:p>
          <a:endParaRPr lang="en-US"/>
        </a:p>
      </dgm:t>
    </dgm:pt>
    <dgm:pt modelId="{67F1C20F-A0D0-455B-9A53-05D303CE7D68}" type="pres">
      <dgm:prSet presAssocID="{FF893532-720C-41BE-8DA0-0C53034D209A}" presName="rootComposite" presStyleCnt="0"/>
      <dgm:spPr/>
      <dgm:t>
        <a:bodyPr/>
        <a:lstStyle/>
        <a:p>
          <a:endParaRPr lang="en-US"/>
        </a:p>
      </dgm:t>
    </dgm:pt>
    <dgm:pt modelId="{F6B527B5-A945-4383-A3ED-82DF3D134096}" type="pres">
      <dgm:prSet presAssocID="{FF893532-720C-41BE-8DA0-0C53034D209A}" presName="rootText" presStyleLbl="node4" presStyleIdx="1" presStyleCnt="8">
        <dgm:presLayoutVars>
          <dgm:chPref val="3"/>
        </dgm:presLayoutVars>
      </dgm:prSet>
      <dgm:spPr/>
      <dgm:t>
        <a:bodyPr/>
        <a:lstStyle/>
        <a:p>
          <a:endParaRPr lang="en-US"/>
        </a:p>
      </dgm:t>
    </dgm:pt>
    <dgm:pt modelId="{7B7430B7-6020-4F90-9547-A469334322C0}" type="pres">
      <dgm:prSet presAssocID="{FF893532-720C-41BE-8DA0-0C53034D209A}" presName="rootConnector" presStyleLbl="node4" presStyleIdx="1" presStyleCnt="8"/>
      <dgm:spPr/>
      <dgm:t>
        <a:bodyPr/>
        <a:lstStyle/>
        <a:p>
          <a:endParaRPr lang="en-US"/>
        </a:p>
      </dgm:t>
    </dgm:pt>
    <dgm:pt modelId="{75B94395-0307-4A15-BB90-BFF38D6D326E}" type="pres">
      <dgm:prSet presAssocID="{FF893532-720C-41BE-8DA0-0C53034D209A}" presName="hierChild4" presStyleCnt="0"/>
      <dgm:spPr/>
      <dgm:t>
        <a:bodyPr/>
        <a:lstStyle/>
        <a:p>
          <a:endParaRPr lang="en-US"/>
        </a:p>
      </dgm:t>
    </dgm:pt>
    <dgm:pt modelId="{7A2E6A06-157D-4AE0-92CA-4A0227EA2844}" type="pres">
      <dgm:prSet presAssocID="{FF893532-720C-41BE-8DA0-0C53034D209A}" presName="hierChild5" presStyleCnt="0"/>
      <dgm:spPr/>
      <dgm:t>
        <a:bodyPr/>
        <a:lstStyle/>
        <a:p>
          <a:endParaRPr lang="en-US"/>
        </a:p>
      </dgm:t>
    </dgm:pt>
    <dgm:pt modelId="{213B3735-9EBB-4403-891F-B731E383E1E5}" type="pres">
      <dgm:prSet presAssocID="{6A06D261-2991-4FEE-BCEC-4A141F28CA7C}" presName="Name37" presStyleLbl="parChTrans1D4" presStyleIdx="2" presStyleCnt="8"/>
      <dgm:spPr/>
      <dgm:t>
        <a:bodyPr/>
        <a:lstStyle/>
        <a:p>
          <a:endParaRPr lang="en-US"/>
        </a:p>
      </dgm:t>
    </dgm:pt>
    <dgm:pt modelId="{897AE0AC-17F6-4C9D-9724-7F0E4AA3D7EF}" type="pres">
      <dgm:prSet presAssocID="{196B6F4C-D608-43D5-AA17-8A74683714A9}" presName="hierRoot2" presStyleCnt="0">
        <dgm:presLayoutVars>
          <dgm:hierBranch val="init"/>
        </dgm:presLayoutVars>
      </dgm:prSet>
      <dgm:spPr/>
      <dgm:t>
        <a:bodyPr/>
        <a:lstStyle/>
        <a:p>
          <a:endParaRPr lang="en-US"/>
        </a:p>
      </dgm:t>
    </dgm:pt>
    <dgm:pt modelId="{2AFF5917-6F0C-401B-8421-C0FEBE5D31D4}" type="pres">
      <dgm:prSet presAssocID="{196B6F4C-D608-43D5-AA17-8A74683714A9}" presName="rootComposite" presStyleCnt="0"/>
      <dgm:spPr/>
      <dgm:t>
        <a:bodyPr/>
        <a:lstStyle/>
        <a:p>
          <a:endParaRPr lang="en-US"/>
        </a:p>
      </dgm:t>
    </dgm:pt>
    <dgm:pt modelId="{0C073ED4-3C80-4CBB-BAE6-C37A71CC8365}" type="pres">
      <dgm:prSet presAssocID="{196B6F4C-D608-43D5-AA17-8A74683714A9}" presName="rootText" presStyleLbl="node4" presStyleIdx="2" presStyleCnt="8">
        <dgm:presLayoutVars>
          <dgm:chPref val="3"/>
        </dgm:presLayoutVars>
      </dgm:prSet>
      <dgm:spPr/>
      <dgm:t>
        <a:bodyPr/>
        <a:lstStyle/>
        <a:p>
          <a:endParaRPr lang="en-US"/>
        </a:p>
      </dgm:t>
    </dgm:pt>
    <dgm:pt modelId="{84F9B8C4-433E-4F3B-8D3D-9A05E309F4D8}" type="pres">
      <dgm:prSet presAssocID="{196B6F4C-D608-43D5-AA17-8A74683714A9}" presName="rootConnector" presStyleLbl="node4" presStyleIdx="2" presStyleCnt="8"/>
      <dgm:spPr/>
      <dgm:t>
        <a:bodyPr/>
        <a:lstStyle/>
        <a:p>
          <a:endParaRPr lang="en-US"/>
        </a:p>
      </dgm:t>
    </dgm:pt>
    <dgm:pt modelId="{AB1AB2F4-D13A-4C65-9DC7-172FD252C34D}" type="pres">
      <dgm:prSet presAssocID="{196B6F4C-D608-43D5-AA17-8A74683714A9}" presName="hierChild4" presStyleCnt="0"/>
      <dgm:spPr/>
      <dgm:t>
        <a:bodyPr/>
        <a:lstStyle/>
        <a:p>
          <a:endParaRPr lang="en-US"/>
        </a:p>
      </dgm:t>
    </dgm:pt>
    <dgm:pt modelId="{00728524-35DB-4F8A-B25E-43FCF11EC9C7}" type="pres">
      <dgm:prSet presAssocID="{196B6F4C-D608-43D5-AA17-8A74683714A9}" presName="hierChild5" presStyleCnt="0"/>
      <dgm:spPr/>
      <dgm:t>
        <a:bodyPr/>
        <a:lstStyle/>
        <a:p>
          <a:endParaRPr lang="en-US"/>
        </a:p>
      </dgm:t>
    </dgm:pt>
    <dgm:pt modelId="{2B8D0C14-EEBA-4685-8348-23597B6AE76B}" type="pres">
      <dgm:prSet presAssocID="{4A1D58A1-0B3B-4936-A941-EDFAE9316DD1}" presName="hierChild5" presStyleCnt="0"/>
      <dgm:spPr/>
      <dgm:t>
        <a:bodyPr/>
        <a:lstStyle/>
        <a:p>
          <a:endParaRPr lang="en-US"/>
        </a:p>
      </dgm:t>
    </dgm:pt>
    <dgm:pt modelId="{AFA2A185-CC5E-46D5-AC20-10B2A65607F3}" type="pres">
      <dgm:prSet presAssocID="{C6D6C8FC-D29E-4DD5-9320-30CDEF202C1D}" presName="Name37" presStyleLbl="parChTrans1D3" presStyleIdx="5" presStyleCnt="13"/>
      <dgm:spPr/>
      <dgm:t>
        <a:bodyPr/>
        <a:lstStyle/>
        <a:p>
          <a:endParaRPr lang="en-US"/>
        </a:p>
      </dgm:t>
    </dgm:pt>
    <dgm:pt modelId="{9ACAA51F-B70A-4CF0-B3FC-F0C2DFC7AD33}" type="pres">
      <dgm:prSet presAssocID="{EE8522B8-F6EE-42AA-97DD-9BBB9E567A37}" presName="hierRoot2" presStyleCnt="0">
        <dgm:presLayoutVars>
          <dgm:hierBranch val="init"/>
        </dgm:presLayoutVars>
      </dgm:prSet>
      <dgm:spPr/>
      <dgm:t>
        <a:bodyPr/>
        <a:lstStyle/>
        <a:p>
          <a:endParaRPr lang="en-US"/>
        </a:p>
      </dgm:t>
    </dgm:pt>
    <dgm:pt modelId="{EC3BB01B-058E-4B68-9A90-BD92FA508C49}" type="pres">
      <dgm:prSet presAssocID="{EE8522B8-F6EE-42AA-97DD-9BBB9E567A37}" presName="rootComposite" presStyleCnt="0"/>
      <dgm:spPr/>
      <dgm:t>
        <a:bodyPr/>
        <a:lstStyle/>
        <a:p>
          <a:endParaRPr lang="en-US"/>
        </a:p>
      </dgm:t>
    </dgm:pt>
    <dgm:pt modelId="{B02B1EEE-B0F9-4C6A-9B8F-1D97EB730498}" type="pres">
      <dgm:prSet presAssocID="{EE8522B8-F6EE-42AA-97DD-9BBB9E567A37}" presName="rootText" presStyleLbl="node3" presStyleIdx="5" presStyleCnt="13">
        <dgm:presLayoutVars>
          <dgm:chPref val="3"/>
        </dgm:presLayoutVars>
      </dgm:prSet>
      <dgm:spPr/>
      <dgm:t>
        <a:bodyPr/>
        <a:lstStyle/>
        <a:p>
          <a:endParaRPr lang="en-US"/>
        </a:p>
      </dgm:t>
    </dgm:pt>
    <dgm:pt modelId="{46562D76-884F-4EFD-A0AC-322F8CA20092}" type="pres">
      <dgm:prSet presAssocID="{EE8522B8-F6EE-42AA-97DD-9BBB9E567A37}" presName="rootConnector" presStyleLbl="node3" presStyleIdx="5" presStyleCnt="13"/>
      <dgm:spPr/>
      <dgm:t>
        <a:bodyPr/>
        <a:lstStyle/>
        <a:p>
          <a:endParaRPr lang="en-US"/>
        </a:p>
      </dgm:t>
    </dgm:pt>
    <dgm:pt modelId="{CCF55208-0E09-419D-9EA8-A95854B597F3}" type="pres">
      <dgm:prSet presAssocID="{EE8522B8-F6EE-42AA-97DD-9BBB9E567A37}" presName="hierChild4" presStyleCnt="0"/>
      <dgm:spPr/>
      <dgm:t>
        <a:bodyPr/>
        <a:lstStyle/>
        <a:p>
          <a:endParaRPr lang="en-US"/>
        </a:p>
      </dgm:t>
    </dgm:pt>
    <dgm:pt modelId="{A6B6ADAD-81E3-40CC-B5E7-7A90F4FC2E4E}" type="pres">
      <dgm:prSet presAssocID="{F9520C9B-3F98-4B56-BA43-80CE86E96B75}" presName="Name37" presStyleLbl="parChTrans1D4" presStyleIdx="3" presStyleCnt="8"/>
      <dgm:spPr/>
      <dgm:t>
        <a:bodyPr/>
        <a:lstStyle/>
        <a:p>
          <a:endParaRPr lang="en-US"/>
        </a:p>
      </dgm:t>
    </dgm:pt>
    <dgm:pt modelId="{14CC5EDE-23D5-459E-B99B-A8B2F48CCA6E}" type="pres">
      <dgm:prSet presAssocID="{BC679E49-654D-4A6C-B800-F656CC6FAD87}" presName="hierRoot2" presStyleCnt="0">
        <dgm:presLayoutVars>
          <dgm:hierBranch val="init"/>
        </dgm:presLayoutVars>
      </dgm:prSet>
      <dgm:spPr/>
      <dgm:t>
        <a:bodyPr/>
        <a:lstStyle/>
        <a:p>
          <a:endParaRPr lang="en-US"/>
        </a:p>
      </dgm:t>
    </dgm:pt>
    <dgm:pt modelId="{3755C49A-21B4-43CB-AD79-53659D8CB5D7}" type="pres">
      <dgm:prSet presAssocID="{BC679E49-654D-4A6C-B800-F656CC6FAD87}" presName="rootComposite" presStyleCnt="0"/>
      <dgm:spPr/>
      <dgm:t>
        <a:bodyPr/>
        <a:lstStyle/>
        <a:p>
          <a:endParaRPr lang="en-US"/>
        </a:p>
      </dgm:t>
    </dgm:pt>
    <dgm:pt modelId="{88077EA2-2294-4201-B8DB-458E5AE31BB8}" type="pres">
      <dgm:prSet presAssocID="{BC679E49-654D-4A6C-B800-F656CC6FAD87}" presName="rootText" presStyleLbl="node4" presStyleIdx="3" presStyleCnt="8">
        <dgm:presLayoutVars>
          <dgm:chPref val="3"/>
        </dgm:presLayoutVars>
      </dgm:prSet>
      <dgm:spPr/>
      <dgm:t>
        <a:bodyPr/>
        <a:lstStyle/>
        <a:p>
          <a:endParaRPr lang="en-US"/>
        </a:p>
      </dgm:t>
    </dgm:pt>
    <dgm:pt modelId="{9C27CFFC-7F42-48F4-AABE-0974672424D6}" type="pres">
      <dgm:prSet presAssocID="{BC679E49-654D-4A6C-B800-F656CC6FAD87}" presName="rootConnector" presStyleLbl="node4" presStyleIdx="3" presStyleCnt="8"/>
      <dgm:spPr/>
      <dgm:t>
        <a:bodyPr/>
        <a:lstStyle/>
        <a:p>
          <a:endParaRPr lang="en-US"/>
        </a:p>
      </dgm:t>
    </dgm:pt>
    <dgm:pt modelId="{54D77722-F9D6-4E87-A254-8A5DDE3800B0}" type="pres">
      <dgm:prSet presAssocID="{BC679E49-654D-4A6C-B800-F656CC6FAD87}" presName="hierChild4" presStyleCnt="0"/>
      <dgm:spPr/>
      <dgm:t>
        <a:bodyPr/>
        <a:lstStyle/>
        <a:p>
          <a:endParaRPr lang="en-US"/>
        </a:p>
      </dgm:t>
    </dgm:pt>
    <dgm:pt modelId="{2D022109-615D-415D-9FDB-0DD26853446F}" type="pres">
      <dgm:prSet presAssocID="{BC679E49-654D-4A6C-B800-F656CC6FAD87}" presName="hierChild5" presStyleCnt="0"/>
      <dgm:spPr/>
      <dgm:t>
        <a:bodyPr/>
        <a:lstStyle/>
        <a:p>
          <a:endParaRPr lang="en-US"/>
        </a:p>
      </dgm:t>
    </dgm:pt>
    <dgm:pt modelId="{DF1C11EF-BAFE-4E6C-BBEA-478EB394EA63}" type="pres">
      <dgm:prSet presAssocID="{A88AF525-A7EC-458B-8462-854B78318096}" presName="Name37" presStyleLbl="parChTrans1D4" presStyleIdx="4" presStyleCnt="8"/>
      <dgm:spPr/>
      <dgm:t>
        <a:bodyPr/>
        <a:lstStyle/>
        <a:p>
          <a:endParaRPr lang="en-US"/>
        </a:p>
      </dgm:t>
    </dgm:pt>
    <dgm:pt modelId="{A168142A-5264-4E82-8205-F6A433C98B97}" type="pres">
      <dgm:prSet presAssocID="{857FDFFB-CBCD-4FA9-9F16-BC6EB57AE1A6}" presName="hierRoot2" presStyleCnt="0">
        <dgm:presLayoutVars>
          <dgm:hierBranch val="init"/>
        </dgm:presLayoutVars>
      </dgm:prSet>
      <dgm:spPr/>
      <dgm:t>
        <a:bodyPr/>
        <a:lstStyle/>
        <a:p>
          <a:endParaRPr lang="en-US"/>
        </a:p>
      </dgm:t>
    </dgm:pt>
    <dgm:pt modelId="{21EA56DE-C810-4260-8DF7-1E2B9F25B5AA}" type="pres">
      <dgm:prSet presAssocID="{857FDFFB-CBCD-4FA9-9F16-BC6EB57AE1A6}" presName="rootComposite" presStyleCnt="0"/>
      <dgm:spPr/>
      <dgm:t>
        <a:bodyPr/>
        <a:lstStyle/>
        <a:p>
          <a:endParaRPr lang="en-US"/>
        </a:p>
      </dgm:t>
    </dgm:pt>
    <dgm:pt modelId="{C0F5EF64-829B-49C6-AED8-2457D49F9F77}" type="pres">
      <dgm:prSet presAssocID="{857FDFFB-CBCD-4FA9-9F16-BC6EB57AE1A6}" presName="rootText" presStyleLbl="node4" presStyleIdx="4" presStyleCnt="8">
        <dgm:presLayoutVars>
          <dgm:chPref val="3"/>
        </dgm:presLayoutVars>
      </dgm:prSet>
      <dgm:spPr/>
      <dgm:t>
        <a:bodyPr/>
        <a:lstStyle/>
        <a:p>
          <a:endParaRPr lang="en-US"/>
        </a:p>
      </dgm:t>
    </dgm:pt>
    <dgm:pt modelId="{91BB39E7-DFD0-4F97-94A3-5B8A157AFFC7}" type="pres">
      <dgm:prSet presAssocID="{857FDFFB-CBCD-4FA9-9F16-BC6EB57AE1A6}" presName="rootConnector" presStyleLbl="node4" presStyleIdx="4" presStyleCnt="8"/>
      <dgm:spPr/>
      <dgm:t>
        <a:bodyPr/>
        <a:lstStyle/>
        <a:p>
          <a:endParaRPr lang="en-US"/>
        </a:p>
      </dgm:t>
    </dgm:pt>
    <dgm:pt modelId="{36DAAE01-68DA-490B-A3C5-0EBD58CB6CE5}" type="pres">
      <dgm:prSet presAssocID="{857FDFFB-CBCD-4FA9-9F16-BC6EB57AE1A6}" presName="hierChild4" presStyleCnt="0"/>
      <dgm:spPr/>
      <dgm:t>
        <a:bodyPr/>
        <a:lstStyle/>
        <a:p>
          <a:endParaRPr lang="en-US"/>
        </a:p>
      </dgm:t>
    </dgm:pt>
    <dgm:pt modelId="{E0EAD802-A4D8-406D-9938-8FE36CC109F1}" type="pres">
      <dgm:prSet presAssocID="{857FDFFB-CBCD-4FA9-9F16-BC6EB57AE1A6}" presName="hierChild5" presStyleCnt="0"/>
      <dgm:spPr/>
      <dgm:t>
        <a:bodyPr/>
        <a:lstStyle/>
        <a:p>
          <a:endParaRPr lang="en-US"/>
        </a:p>
      </dgm:t>
    </dgm:pt>
    <dgm:pt modelId="{1C7CEBD1-0A44-44E4-B3D1-2324A040605F}" type="pres">
      <dgm:prSet presAssocID="{C7246B1C-8E9D-4C32-A47A-003AF5291DE1}" presName="Name37" presStyleLbl="parChTrans1D4" presStyleIdx="5" presStyleCnt="8"/>
      <dgm:spPr/>
      <dgm:t>
        <a:bodyPr/>
        <a:lstStyle/>
        <a:p>
          <a:endParaRPr lang="en-US"/>
        </a:p>
      </dgm:t>
    </dgm:pt>
    <dgm:pt modelId="{DD3077BB-B21E-4C0D-8FF1-BE694FDA706A}" type="pres">
      <dgm:prSet presAssocID="{B3F81CC7-4E84-4376-8902-C16349D3A071}" presName="hierRoot2" presStyleCnt="0">
        <dgm:presLayoutVars>
          <dgm:hierBranch val="init"/>
        </dgm:presLayoutVars>
      </dgm:prSet>
      <dgm:spPr/>
    </dgm:pt>
    <dgm:pt modelId="{E9E4BA65-865E-4C44-BE30-CC3B4146597A}" type="pres">
      <dgm:prSet presAssocID="{B3F81CC7-4E84-4376-8902-C16349D3A071}" presName="rootComposite" presStyleCnt="0"/>
      <dgm:spPr/>
    </dgm:pt>
    <dgm:pt modelId="{565F5762-98C2-41A4-AC6B-D587EA41C601}" type="pres">
      <dgm:prSet presAssocID="{B3F81CC7-4E84-4376-8902-C16349D3A071}" presName="rootText" presStyleLbl="node4" presStyleIdx="5" presStyleCnt="8">
        <dgm:presLayoutVars>
          <dgm:chPref val="3"/>
        </dgm:presLayoutVars>
      </dgm:prSet>
      <dgm:spPr/>
      <dgm:t>
        <a:bodyPr/>
        <a:lstStyle/>
        <a:p>
          <a:endParaRPr lang="en-US"/>
        </a:p>
      </dgm:t>
    </dgm:pt>
    <dgm:pt modelId="{B2C845C5-4F1F-4820-AE76-64DC0D5F9E95}" type="pres">
      <dgm:prSet presAssocID="{B3F81CC7-4E84-4376-8902-C16349D3A071}" presName="rootConnector" presStyleLbl="node4" presStyleIdx="5" presStyleCnt="8"/>
      <dgm:spPr/>
      <dgm:t>
        <a:bodyPr/>
        <a:lstStyle/>
        <a:p>
          <a:endParaRPr lang="en-US"/>
        </a:p>
      </dgm:t>
    </dgm:pt>
    <dgm:pt modelId="{F3886313-5C31-41F9-A05F-01CC1FBF4369}" type="pres">
      <dgm:prSet presAssocID="{B3F81CC7-4E84-4376-8902-C16349D3A071}" presName="hierChild4" presStyleCnt="0"/>
      <dgm:spPr/>
    </dgm:pt>
    <dgm:pt modelId="{E1FC3A01-6351-4A79-AB6F-65D8FA6E5A27}" type="pres">
      <dgm:prSet presAssocID="{B3F81CC7-4E84-4376-8902-C16349D3A071}" presName="hierChild5" presStyleCnt="0"/>
      <dgm:spPr/>
    </dgm:pt>
    <dgm:pt modelId="{666F42A8-543F-4E6A-9B72-A184F9DFDC66}" type="pres">
      <dgm:prSet presAssocID="{EE8522B8-F6EE-42AA-97DD-9BBB9E567A37}" presName="hierChild5" presStyleCnt="0"/>
      <dgm:spPr/>
      <dgm:t>
        <a:bodyPr/>
        <a:lstStyle/>
        <a:p>
          <a:endParaRPr lang="en-US"/>
        </a:p>
      </dgm:t>
    </dgm:pt>
    <dgm:pt modelId="{E4B0DB81-D2DD-48FD-9F9E-10D28059BB54}" type="pres">
      <dgm:prSet presAssocID="{8FAE4F32-4828-4FCA-816C-D73E8C5899DD}" presName="hierChild5" presStyleCnt="0"/>
      <dgm:spPr/>
      <dgm:t>
        <a:bodyPr/>
        <a:lstStyle/>
        <a:p>
          <a:endParaRPr lang="en-US"/>
        </a:p>
      </dgm:t>
    </dgm:pt>
    <dgm:pt modelId="{6A48B230-0D4E-40E7-8BC5-7D65BA828A1B}" type="pres">
      <dgm:prSet presAssocID="{BB490F27-2B87-4F86-AF71-8B615BD28C28}" presName="Name37" presStyleLbl="parChTrans1D2" presStyleIdx="2" presStyleCnt="5"/>
      <dgm:spPr/>
      <dgm:t>
        <a:bodyPr/>
        <a:lstStyle/>
        <a:p>
          <a:endParaRPr lang="en-US"/>
        </a:p>
      </dgm:t>
    </dgm:pt>
    <dgm:pt modelId="{B9546FDA-2249-4EA0-80AA-BEC443784E6D}" type="pres">
      <dgm:prSet presAssocID="{A3934B7C-9598-4686-BE23-2679E37FBF53}" presName="hierRoot2" presStyleCnt="0">
        <dgm:presLayoutVars>
          <dgm:hierBranch val="init"/>
        </dgm:presLayoutVars>
      </dgm:prSet>
      <dgm:spPr/>
      <dgm:t>
        <a:bodyPr/>
        <a:lstStyle/>
        <a:p>
          <a:endParaRPr lang="en-US"/>
        </a:p>
      </dgm:t>
    </dgm:pt>
    <dgm:pt modelId="{97EB6E99-796A-4A91-A5F4-4155E7DD34E4}" type="pres">
      <dgm:prSet presAssocID="{A3934B7C-9598-4686-BE23-2679E37FBF53}" presName="rootComposite" presStyleCnt="0"/>
      <dgm:spPr/>
      <dgm:t>
        <a:bodyPr/>
        <a:lstStyle/>
        <a:p>
          <a:endParaRPr lang="en-US"/>
        </a:p>
      </dgm:t>
    </dgm:pt>
    <dgm:pt modelId="{A12C2BF1-8E91-4CC8-A5DB-7AFED360A664}" type="pres">
      <dgm:prSet presAssocID="{A3934B7C-9598-4686-BE23-2679E37FBF53}" presName="rootText" presStyleLbl="node2" presStyleIdx="2" presStyleCnt="5">
        <dgm:presLayoutVars>
          <dgm:chPref val="3"/>
        </dgm:presLayoutVars>
      </dgm:prSet>
      <dgm:spPr/>
      <dgm:t>
        <a:bodyPr/>
        <a:lstStyle/>
        <a:p>
          <a:endParaRPr lang="en-US"/>
        </a:p>
      </dgm:t>
    </dgm:pt>
    <dgm:pt modelId="{2F08EC2C-20E6-4D55-8823-52310C7295DC}" type="pres">
      <dgm:prSet presAssocID="{A3934B7C-9598-4686-BE23-2679E37FBF53}" presName="rootConnector" presStyleLbl="node2" presStyleIdx="2" presStyleCnt="5"/>
      <dgm:spPr/>
      <dgm:t>
        <a:bodyPr/>
        <a:lstStyle/>
        <a:p>
          <a:endParaRPr lang="en-US"/>
        </a:p>
      </dgm:t>
    </dgm:pt>
    <dgm:pt modelId="{12930056-D766-4C3D-AA2E-003CDE4283D4}" type="pres">
      <dgm:prSet presAssocID="{A3934B7C-9598-4686-BE23-2679E37FBF53}" presName="hierChild4" presStyleCnt="0"/>
      <dgm:spPr/>
      <dgm:t>
        <a:bodyPr/>
        <a:lstStyle/>
        <a:p>
          <a:endParaRPr lang="en-US"/>
        </a:p>
      </dgm:t>
    </dgm:pt>
    <dgm:pt modelId="{100D4C10-2375-4FE0-8BFA-B26F0A81C746}" type="pres">
      <dgm:prSet presAssocID="{EBCF18D1-C03A-42E5-9A92-72CB1E96E9CC}" presName="Name37" presStyleLbl="parChTrans1D3" presStyleIdx="6" presStyleCnt="13"/>
      <dgm:spPr/>
      <dgm:t>
        <a:bodyPr/>
        <a:lstStyle/>
        <a:p>
          <a:endParaRPr lang="en-US"/>
        </a:p>
      </dgm:t>
    </dgm:pt>
    <dgm:pt modelId="{A96DB78D-094A-41FD-B695-76990EFAB85C}" type="pres">
      <dgm:prSet presAssocID="{8ADE49D9-8F59-4459-B823-B463C0DA6CA6}" presName="hierRoot2" presStyleCnt="0">
        <dgm:presLayoutVars>
          <dgm:hierBranch val="init"/>
        </dgm:presLayoutVars>
      </dgm:prSet>
      <dgm:spPr/>
      <dgm:t>
        <a:bodyPr/>
        <a:lstStyle/>
        <a:p>
          <a:endParaRPr lang="en-US"/>
        </a:p>
      </dgm:t>
    </dgm:pt>
    <dgm:pt modelId="{4608BC17-A996-4BEF-9C02-B992BCFDD696}" type="pres">
      <dgm:prSet presAssocID="{8ADE49D9-8F59-4459-B823-B463C0DA6CA6}" presName="rootComposite" presStyleCnt="0"/>
      <dgm:spPr/>
      <dgm:t>
        <a:bodyPr/>
        <a:lstStyle/>
        <a:p>
          <a:endParaRPr lang="en-US"/>
        </a:p>
      </dgm:t>
    </dgm:pt>
    <dgm:pt modelId="{ED286EF9-336C-4E7C-AA85-8C037A5AE3DD}" type="pres">
      <dgm:prSet presAssocID="{8ADE49D9-8F59-4459-B823-B463C0DA6CA6}" presName="rootText" presStyleLbl="node3" presStyleIdx="6" presStyleCnt="13">
        <dgm:presLayoutVars>
          <dgm:chPref val="3"/>
        </dgm:presLayoutVars>
      </dgm:prSet>
      <dgm:spPr/>
      <dgm:t>
        <a:bodyPr/>
        <a:lstStyle/>
        <a:p>
          <a:endParaRPr lang="en-US"/>
        </a:p>
      </dgm:t>
    </dgm:pt>
    <dgm:pt modelId="{E5A33443-7396-4423-A91C-243F46AD5148}" type="pres">
      <dgm:prSet presAssocID="{8ADE49D9-8F59-4459-B823-B463C0DA6CA6}" presName="rootConnector" presStyleLbl="node3" presStyleIdx="6" presStyleCnt="13"/>
      <dgm:spPr/>
      <dgm:t>
        <a:bodyPr/>
        <a:lstStyle/>
        <a:p>
          <a:endParaRPr lang="en-US"/>
        </a:p>
      </dgm:t>
    </dgm:pt>
    <dgm:pt modelId="{075E7A8F-317B-4EF1-AF18-DC89DF4D91B4}" type="pres">
      <dgm:prSet presAssocID="{8ADE49D9-8F59-4459-B823-B463C0DA6CA6}" presName="hierChild4" presStyleCnt="0"/>
      <dgm:spPr/>
      <dgm:t>
        <a:bodyPr/>
        <a:lstStyle/>
        <a:p>
          <a:endParaRPr lang="en-US"/>
        </a:p>
      </dgm:t>
    </dgm:pt>
    <dgm:pt modelId="{7AF14FFD-CE2F-4763-A822-D48C59490BE7}" type="pres">
      <dgm:prSet presAssocID="{C0AF40B6-AA32-45C7-9448-859CE5A982FB}" presName="Name37" presStyleLbl="parChTrans1D4" presStyleIdx="6" presStyleCnt="8"/>
      <dgm:spPr/>
      <dgm:t>
        <a:bodyPr/>
        <a:lstStyle/>
        <a:p>
          <a:endParaRPr lang="en-US"/>
        </a:p>
      </dgm:t>
    </dgm:pt>
    <dgm:pt modelId="{A1BD338E-B5C6-45C5-9DFB-AB8CAADBB354}" type="pres">
      <dgm:prSet presAssocID="{FB066F5A-4B3F-4CD9-94EE-DA08435CC412}" presName="hierRoot2" presStyleCnt="0">
        <dgm:presLayoutVars>
          <dgm:hierBranch val="init"/>
        </dgm:presLayoutVars>
      </dgm:prSet>
      <dgm:spPr/>
      <dgm:t>
        <a:bodyPr/>
        <a:lstStyle/>
        <a:p>
          <a:endParaRPr lang="en-US"/>
        </a:p>
      </dgm:t>
    </dgm:pt>
    <dgm:pt modelId="{8C3609CC-08C4-4B1A-AE37-9C7CFB7AE186}" type="pres">
      <dgm:prSet presAssocID="{FB066F5A-4B3F-4CD9-94EE-DA08435CC412}" presName="rootComposite" presStyleCnt="0"/>
      <dgm:spPr/>
      <dgm:t>
        <a:bodyPr/>
        <a:lstStyle/>
        <a:p>
          <a:endParaRPr lang="en-US"/>
        </a:p>
      </dgm:t>
    </dgm:pt>
    <dgm:pt modelId="{81C02990-D7EC-48D5-83E6-26693B945ADD}" type="pres">
      <dgm:prSet presAssocID="{FB066F5A-4B3F-4CD9-94EE-DA08435CC412}" presName="rootText" presStyleLbl="node4" presStyleIdx="6" presStyleCnt="8">
        <dgm:presLayoutVars>
          <dgm:chPref val="3"/>
        </dgm:presLayoutVars>
      </dgm:prSet>
      <dgm:spPr/>
      <dgm:t>
        <a:bodyPr/>
        <a:lstStyle/>
        <a:p>
          <a:endParaRPr lang="en-US"/>
        </a:p>
      </dgm:t>
    </dgm:pt>
    <dgm:pt modelId="{C4521046-CDA2-4BF6-A52F-9B442331B9E3}" type="pres">
      <dgm:prSet presAssocID="{FB066F5A-4B3F-4CD9-94EE-DA08435CC412}" presName="rootConnector" presStyleLbl="node4" presStyleIdx="6" presStyleCnt="8"/>
      <dgm:spPr/>
      <dgm:t>
        <a:bodyPr/>
        <a:lstStyle/>
        <a:p>
          <a:endParaRPr lang="en-US"/>
        </a:p>
      </dgm:t>
    </dgm:pt>
    <dgm:pt modelId="{01481FA4-FE7E-4138-827F-4F3AC684B5DC}" type="pres">
      <dgm:prSet presAssocID="{FB066F5A-4B3F-4CD9-94EE-DA08435CC412}" presName="hierChild4" presStyleCnt="0"/>
      <dgm:spPr/>
      <dgm:t>
        <a:bodyPr/>
        <a:lstStyle/>
        <a:p>
          <a:endParaRPr lang="en-US"/>
        </a:p>
      </dgm:t>
    </dgm:pt>
    <dgm:pt modelId="{E37529E3-93A4-4FFB-A59E-17EFAFE6FD89}" type="pres">
      <dgm:prSet presAssocID="{FB066F5A-4B3F-4CD9-94EE-DA08435CC412}" presName="hierChild5" presStyleCnt="0"/>
      <dgm:spPr/>
      <dgm:t>
        <a:bodyPr/>
        <a:lstStyle/>
        <a:p>
          <a:endParaRPr lang="en-US"/>
        </a:p>
      </dgm:t>
    </dgm:pt>
    <dgm:pt modelId="{3AEC5DD4-E254-477A-ABBD-6B56795F4206}" type="pres">
      <dgm:prSet presAssocID="{D977AB18-F01B-4378-86D1-1E59D7100AD0}" presName="Name37" presStyleLbl="parChTrans1D4" presStyleIdx="7" presStyleCnt="8"/>
      <dgm:spPr/>
      <dgm:t>
        <a:bodyPr/>
        <a:lstStyle/>
        <a:p>
          <a:endParaRPr lang="en-US"/>
        </a:p>
      </dgm:t>
    </dgm:pt>
    <dgm:pt modelId="{A981C52A-F399-4A96-92E3-EA5CCFC37CC7}" type="pres">
      <dgm:prSet presAssocID="{322434BB-B976-41C1-8CE5-D9A38C713ADB}" presName="hierRoot2" presStyleCnt="0">
        <dgm:presLayoutVars>
          <dgm:hierBranch val="init"/>
        </dgm:presLayoutVars>
      </dgm:prSet>
      <dgm:spPr/>
      <dgm:t>
        <a:bodyPr/>
        <a:lstStyle/>
        <a:p>
          <a:endParaRPr lang="en-US"/>
        </a:p>
      </dgm:t>
    </dgm:pt>
    <dgm:pt modelId="{C5D38B09-B884-463F-8D68-222D6D98E068}" type="pres">
      <dgm:prSet presAssocID="{322434BB-B976-41C1-8CE5-D9A38C713ADB}" presName="rootComposite" presStyleCnt="0"/>
      <dgm:spPr/>
      <dgm:t>
        <a:bodyPr/>
        <a:lstStyle/>
        <a:p>
          <a:endParaRPr lang="en-US"/>
        </a:p>
      </dgm:t>
    </dgm:pt>
    <dgm:pt modelId="{3BCBA979-5B48-44C0-A17B-A60E591B7231}" type="pres">
      <dgm:prSet presAssocID="{322434BB-B976-41C1-8CE5-D9A38C713ADB}" presName="rootText" presStyleLbl="node4" presStyleIdx="7" presStyleCnt="8">
        <dgm:presLayoutVars>
          <dgm:chPref val="3"/>
        </dgm:presLayoutVars>
      </dgm:prSet>
      <dgm:spPr/>
      <dgm:t>
        <a:bodyPr/>
        <a:lstStyle/>
        <a:p>
          <a:endParaRPr lang="en-US"/>
        </a:p>
      </dgm:t>
    </dgm:pt>
    <dgm:pt modelId="{6175CD15-6BD4-4849-87A0-C835EC499E3E}" type="pres">
      <dgm:prSet presAssocID="{322434BB-B976-41C1-8CE5-D9A38C713ADB}" presName="rootConnector" presStyleLbl="node4" presStyleIdx="7" presStyleCnt="8"/>
      <dgm:spPr/>
      <dgm:t>
        <a:bodyPr/>
        <a:lstStyle/>
        <a:p>
          <a:endParaRPr lang="en-US"/>
        </a:p>
      </dgm:t>
    </dgm:pt>
    <dgm:pt modelId="{F1E97247-2C1D-46A6-A5FD-0D9C53943F11}" type="pres">
      <dgm:prSet presAssocID="{322434BB-B976-41C1-8CE5-D9A38C713ADB}" presName="hierChild4" presStyleCnt="0"/>
      <dgm:spPr/>
      <dgm:t>
        <a:bodyPr/>
        <a:lstStyle/>
        <a:p>
          <a:endParaRPr lang="en-US"/>
        </a:p>
      </dgm:t>
    </dgm:pt>
    <dgm:pt modelId="{9C37BCA9-59E2-4210-9DA9-69F236378CE9}" type="pres">
      <dgm:prSet presAssocID="{322434BB-B976-41C1-8CE5-D9A38C713ADB}" presName="hierChild5" presStyleCnt="0"/>
      <dgm:spPr/>
      <dgm:t>
        <a:bodyPr/>
        <a:lstStyle/>
        <a:p>
          <a:endParaRPr lang="en-US"/>
        </a:p>
      </dgm:t>
    </dgm:pt>
    <dgm:pt modelId="{09A30645-DFBF-4421-8EF8-CFE9AF56722D}" type="pres">
      <dgm:prSet presAssocID="{8ADE49D9-8F59-4459-B823-B463C0DA6CA6}" presName="hierChild5" presStyleCnt="0"/>
      <dgm:spPr/>
      <dgm:t>
        <a:bodyPr/>
        <a:lstStyle/>
        <a:p>
          <a:endParaRPr lang="en-US"/>
        </a:p>
      </dgm:t>
    </dgm:pt>
    <dgm:pt modelId="{9AE7CE90-8D7B-4C48-9FAF-F36CCEDD47EA}" type="pres">
      <dgm:prSet presAssocID="{A3934B7C-9598-4686-BE23-2679E37FBF53}" presName="hierChild5" presStyleCnt="0"/>
      <dgm:spPr/>
      <dgm:t>
        <a:bodyPr/>
        <a:lstStyle/>
        <a:p>
          <a:endParaRPr lang="en-US"/>
        </a:p>
      </dgm:t>
    </dgm:pt>
    <dgm:pt modelId="{BE940A79-9F8D-49B9-B756-2BE6803F6AA8}" type="pres">
      <dgm:prSet presAssocID="{A540E285-5A75-47EA-9D7F-D98EDD2E4378}" presName="Name37" presStyleLbl="parChTrans1D2" presStyleIdx="3" presStyleCnt="5"/>
      <dgm:spPr/>
      <dgm:t>
        <a:bodyPr/>
        <a:lstStyle/>
        <a:p>
          <a:endParaRPr lang="en-US"/>
        </a:p>
      </dgm:t>
    </dgm:pt>
    <dgm:pt modelId="{54A0C1EB-737A-4C75-BBB7-CB4D5359F347}" type="pres">
      <dgm:prSet presAssocID="{ECBFED4F-07AF-4283-A2D0-1FAB1FD41B1E}" presName="hierRoot2" presStyleCnt="0">
        <dgm:presLayoutVars>
          <dgm:hierBranch val="init"/>
        </dgm:presLayoutVars>
      </dgm:prSet>
      <dgm:spPr/>
      <dgm:t>
        <a:bodyPr/>
        <a:lstStyle/>
        <a:p>
          <a:endParaRPr lang="en-US"/>
        </a:p>
      </dgm:t>
    </dgm:pt>
    <dgm:pt modelId="{318BA82C-88D4-4B0F-B47B-BECB92B610A6}" type="pres">
      <dgm:prSet presAssocID="{ECBFED4F-07AF-4283-A2D0-1FAB1FD41B1E}" presName="rootComposite" presStyleCnt="0"/>
      <dgm:spPr/>
      <dgm:t>
        <a:bodyPr/>
        <a:lstStyle/>
        <a:p>
          <a:endParaRPr lang="en-US"/>
        </a:p>
      </dgm:t>
    </dgm:pt>
    <dgm:pt modelId="{71A3AB57-4AF0-4629-9A32-65D90E4F86A3}" type="pres">
      <dgm:prSet presAssocID="{ECBFED4F-07AF-4283-A2D0-1FAB1FD41B1E}" presName="rootText" presStyleLbl="node2" presStyleIdx="3" presStyleCnt="5">
        <dgm:presLayoutVars>
          <dgm:chPref val="3"/>
        </dgm:presLayoutVars>
      </dgm:prSet>
      <dgm:spPr/>
      <dgm:t>
        <a:bodyPr/>
        <a:lstStyle/>
        <a:p>
          <a:endParaRPr lang="en-US"/>
        </a:p>
      </dgm:t>
    </dgm:pt>
    <dgm:pt modelId="{9D1D64F4-F82E-4EF2-97E1-FFE50CB5F2DC}" type="pres">
      <dgm:prSet presAssocID="{ECBFED4F-07AF-4283-A2D0-1FAB1FD41B1E}" presName="rootConnector" presStyleLbl="node2" presStyleIdx="3" presStyleCnt="5"/>
      <dgm:spPr/>
      <dgm:t>
        <a:bodyPr/>
        <a:lstStyle/>
        <a:p>
          <a:endParaRPr lang="en-US"/>
        </a:p>
      </dgm:t>
    </dgm:pt>
    <dgm:pt modelId="{CF805A88-480C-4E14-A11B-44C9B79CFB62}" type="pres">
      <dgm:prSet presAssocID="{ECBFED4F-07AF-4283-A2D0-1FAB1FD41B1E}" presName="hierChild4" presStyleCnt="0"/>
      <dgm:spPr/>
      <dgm:t>
        <a:bodyPr/>
        <a:lstStyle/>
        <a:p>
          <a:endParaRPr lang="en-US"/>
        </a:p>
      </dgm:t>
    </dgm:pt>
    <dgm:pt modelId="{AB4D36DD-07BC-445D-BC4A-465BF31A6099}" type="pres">
      <dgm:prSet presAssocID="{54F9EDDC-7D68-40B4-8833-1865C01D1A42}" presName="Name37" presStyleLbl="parChTrans1D3" presStyleIdx="7" presStyleCnt="13"/>
      <dgm:spPr/>
      <dgm:t>
        <a:bodyPr/>
        <a:lstStyle/>
        <a:p>
          <a:endParaRPr lang="en-US"/>
        </a:p>
      </dgm:t>
    </dgm:pt>
    <dgm:pt modelId="{00DE717D-BB85-4486-A153-0851B9B10A42}" type="pres">
      <dgm:prSet presAssocID="{ACA4AA52-BCD2-47A4-B3A5-AE143E8D1513}" presName="hierRoot2" presStyleCnt="0">
        <dgm:presLayoutVars>
          <dgm:hierBranch val="init"/>
        </dgm:presLayoutVars>
      </dgm:prSet>
      <dgm:spPr/>
      <dgm:t>
        <a:bodyPr/>
        <a:lstStyle/>
        <a:p>
          <a:endParaRPr lang="en-US"/>
        </a:p>
      </dgm:t>
    </dgm:pt>
    <dgm:pt modelId="{C29FD204-EF7E-4FFB-8010-51881E874805}" type="pres">
      <dgm:prSet presAssocID="{ACA4AA52-BCD2-47A4-B3A5-AE143E8D1513}" presName="rootComposite" presStyleCnt="0"/>
      <dgm:spPr/>
      <dgm:t>
        <a:bodyPr/>
        <a:lstStyle/>
        <a:p>
          <a:endParaRPr lang="en-US"/>
        </a:p>
      </dgm:t>
    </dgm:pt>
    <dgm:pt modelId="{6735860A-35A4-4752-B10A-9D81D2E04A34}" type="pres">
      <dgm:prSet presAssocID="{ACA4AA52-BCD2-47A4-B3A5-AE143E8D1513}" presName="rootText" presStyleLbl="node3" presStyleIdx="7" presStyleCnt="13">
        <dgm:presLayoutVars>
          <dgm:chPref val="3"/>
        </dgm:presLayoutVars>
      </dgm:prSet>
      <dgm:spPr/>
      <dgm:t>
        <a:bodyPr/>
        <a:lstStyle/>
        <a:p>
          <a:endParaRPr lang="en-US"/>
        </a:p>
      </dgm:t>
    </dgm:pt>
    <dgm:pt modelId="{16ED1916-C806-459E-98A1-EEF5DD460B49}" type="pres">
      <dgm:prSet presAssocID="{ACA4AA52-BCD2-47A4-B3A5-AE143E8D1513}" presName="rootConnector" presStyleLbl="node3" presStyleIdx="7" presStyleCnt="13"/>
      <dgm:spPr/>
      <dgm:t>
        <a:bodyPr/>
        <a:lstStyle/>
        <a:p>
          <a:endParaRPr lang="en-US"/>
        </a:p>
      </dgm:t>
    </dgm:pt>
    <dgm:pt modelId="{3F0607E0-387A-426A-A0EE-0A5AAE484ADE}" type="pres">
      <dgm:prSet presAssocID="{ACA4AA52-BCD2-47A4-B3A5-AE143E8D1513}" presName="hierChild4" presStyleCnt="0"/>
      <dgm:spPr/>
      <dgm:t>
        <a:bodyPr/>
        <a:lstStyle/>
        <a:p>
          <a:endParaRPr lang="en-US"/>
        </a:p>
      </dgm:t>
    </dgm:pt>
    <dgm:pt modelId="{6389C66B-6376-4893-877A-747722CA64B3}" type="pres">
      <dgm:prSet presAssocID="{ACA4AA52-BCD2-47A4-B3A5-AE143E8D1513}" presName="hierChild5" presStyleCnt="0"/>
      <dgm:spPr/>
      <dgm:t>
        <a:bodyPr/>
        <a:lstStyle/>
        <a:p>
          <a:endParaRPr lang="en-US"/>
        </a:p>
      </dgm:t>
    </dgm:pt>
    <dgm:pt modelId="{53722B70-C50F-4984-82B1-CD876E8992B9}" type="pres">
      <dgm:prSet presAssocID="{898F813F-6AF4-424B-AC59-40DED02A3CD1}" presName="Name37" presStyleLbl="parChTrans1D3" presStyleIdx="8" presStyleCnt="13"/>
      <dgm:spPr/>
      <dgm:t>
        <a:bodyPr/>
        <a:lstStyle/>
        <a:p>
          <a:endParaRPr lang="en-US"/>
        </a:p>
      </dgm:t>
    </dgm:pt>
    <dgm:pt modelId="{B2DDC082-34CC-4804-8422-CC30514960EB}" type="pres">
      <dgm:prSet presAssocID="{16542F50-8193-458D-9A35-3F865AA32AB7}" presName="hierRoot2" presStyleCnt="0">
        <dgm:presLayoutVars>
          <dgm:hierBranch val="init"/>
        </dgm:presLayoutVars>
      </dgm:prSet>
      <dgm:spPr/>
      <dgm:t>
        <a:bodyPr/>
        <a:lstStyle/>
        <a:p>
          <a:endParaRPr lang="en-US"/>
        </a:p>
      </dgm:t>
    </dgm:pt>
    <dgm:pt modelId="{E476B227-2439-4A79-AF89-2857F657D2FC}" type="pres">
      <dgm:prSet presAssocID="{16542F50-8193-458D-9A35-3F865AA32AB7}" presName="rootComposite" presStyleCnt="0"/>
      <dgm:spPr/>
      <dgm:t>
        <a:bodyPr/>
        <a:lstStyle/>
        <a:p>
          <a:endParaRPr lang="en-US"/>
        </a:p>
      </dgm:t>
    </dgm:pt>
    <dgm:pt modelId="{BEDB4E48-DC30-4950-91B5-1641B5ED78C8}" type="pres">
      <dgm:prSet presAssocID="{16542F50-8193-458D-9A35-3F865AA32AB7}" presName="rootText" presStyleLbl="node3" presStyleIdx="8" presStyleCnt="13">
        <dgm:presLayoutVars>
          <dgm:chPref val="3"/>
        </dgm:presLayoutVars>
      </dgm:prSet>
      <dgm:spPr/>
      <dgm:t>
        <a:bodyPr/>
        <a:lstStyle/>
        <a:p>
          <a:endParaRPr lang="en-US"/>
        </a:p>
      </dgm:t>
    </dgm:pt>
    <dgm:pt modelId="{E1FA0554-C6BB-4F59-9F1A-F2D877DCB196}" type="pres">
      <dgm:prSet presAssocID="{16542F50-8193-458D-9A35-3F865AA32AB7}" presName="rootConnector" presStyleLbl="node3" presStyleIdx="8" presStyleCnt="13"/>
      <dgm:spPr/>
      <dgm:t>
        <a:bodyPr/>
        <a:lstStyle/>
        <a:p>
          <a:endParaRPr lang="en-US"/>
        </a:p>
      </dgm:t>
    </dgm:pt>
    <dgm:pt modelId="{269B861D-4640-49E0-8456-14CC64C69F99}" type="pres">
      <dgm:prSet presAssocID="{16542F50-8193-458D-9A35-3F865AA32AB7}" presName="hierChild4" presStyleCnt="0"/>
      <dgm:spPr/>
      <dgm:t>
        <a:bodyPr/>
        <a:lstStyle/>
        <a:p>
          <a:endParaRPr lang="en-US"/>
        </a:p>
      </dgm:t>
    </dgm:pt>
    <dgm:pt modelId="{70550C41-1AF7-4A09-AD0A-EBAC2E45684F}" type="pres">
      <dgm:prSet presAssocID="{16542F50-8193-458D-9A35-3F865AA32AB7}" presName="hierChild5" presStyleCnt="0"/>
      <dgm:spPr/>
      <dgm:t>
        <a:bodyPr/>
        <a:lstStyle/>
        <a:p>
          <a:endParaRPr lang="en-US"/>
        </a:p>
      </dgm:t>
    </dgm:pt>
    <dgm:pt modelId="{F1D3AC57-381C-42F1-B180-AE7DAA9E15C2}" type="pres">
      <dgm:prSet presAssocID="{C53B6691-3754-4E1D-A56C-25FE3676CCC1}" presName="Name37" presStyleLbl="parChTrans1D3" presStyleIdx="9" presStyleCnt="13"/>
      <dgm:spPr/>
      <dgm:t>
        <a:bodyPr/>
        <a:lstStyle/>
        <a:p>
          <a:endParaRPr lang="en-US"/>
        </a:p>
      </dgm:t>
    </dgm:pt>
    <dgm:pt modelId="{DC4C6A7C-D9E0-470D-AFB0-C2B823C3F061}" type="pres">
      <dgm:prSet presAssocID="{E7BF5328-46D8-4E47-9BC3-C9E098C02349}" presName="hierRoot2" presStyleCnt="0">
        <dgm:presLayoutVars>
          <dgm:hierBranch val="init"/>
        </dgm:presLayoutVars>
      </dgm:prSet>
      <dgm:spPr/>
      <dgm:t>
        <a:bodyPr/>
        <a:lstStyle/>
        <a:p>
          <a:endParaRPr lang="en-US"/>
        </a:p>
      </dgm:t>
    </dgm:pt>
    <dgm:pt modelId="{6546B4F7-683E-4FA7-951A-58E90A8CA924}" type="pres">
      <dgm:prSet presAssocID="{E7BF5328-46D8-4E47-9BC3-C9E098C02349}" presName="rootComposite" presStyleCnt="0"/>
      <dgm:spPr/>
      <dgm:t>
        <a:bodyPr/>
        <a:lstStyle/>
        <a:p>
          <a:endParaRPr lang="en-US"/>
        </a:p>
      </dgm:t>
    </dgm:pt>
    <dgm:pt modelId="{3D3CD787-E874-4169-B3DC-AE6E9A0CC402}" type="pres">
      <dgm:prSet presAssocID="{E7BF5328-46D8-4E47-9BC3-C9E098C02349}" presName="rootText" presStyleLbl="node3" presStyleIdx="9" presStyleCnt="13">
        <dgm:presLayoutVars>
          <dgm:chPref val="3"/>
        </dgm:presLayoutVars>
      </dgm:prSet>
      <dgm:spPr/>
      <dgm:t>
        <a:bodyPr/>
        <a:lstStyle/>
        <a:p>
          <a:endParaRPr lang="en-US"/>
        </a:p>
      </dgm:t>
    </dgm:pt>
    <dgm:pt modelId="{9CAEDB46-9DC5-4DD0-8CE0-00190A9BAA75}" type="pres">
      <dgm:prSet presAssocID="{E7BF5328-46D8-4E47-9BC3-C9E098C02349}" presName="rootConnector" presStyleLbl="node3" presStyleIdx="9" presStyleCnt="13"/>
      <dgm:spPr/>
      <dgm:t>
        <a:bodyPr/>
        <a:lstStyle/>
        <a:p>
          <a:endParaRPr lang="en-US"/>
        </a:p>
      </dgm:t>
    </dgm:pt>
    <dgm:pt modelId="{670F79D9-CCA2-4432-B591-12BDA57B8815}" type="pres">
      <dgm:prSet presAssocID="{E7BF5328-46D8-4E47-9BC3-C9E098C02349}" presName="hierChild4" presStyleCnt="0"/>
      <dgm:spPr/>
      <dgm:t>
        <a:bodyPr/>
        <a:lstStyle/>
        <a:p>
          <a:endParaRPr lang="en-US"/>
        </a:p>
      </dgm:t>
    </dgm:pt>
    <dgm:pt modelId="{5AD49F77-A4AB-43F0-A610-B5541133E47F}" type="pres">
      <dgm:prSet presAssocID="{E7BF5328-46D8-4E47-9BC3-C9E098C02349}" presName="hierChild5" presStyleCnt="0"/>
      <dgm:spPr/>
      <dgm:t>
        <a:bodyPr/>
        <a:lstStyle/>
        <a:p>
          <a:endParaRPr lang="en-US"/>
        </a:p>
      </dgm:t>
    </dgm:pt>
    <dgm:pt modelId="{5217A18D-B5A9-489E-B810-B22FBFC994F0}" type="pres">
      <dgm:prSet presAssocID="{859B7055-A430-4DFD-916A-A9B67799E691}" presName="Name37" presStyleLbl="parChTrans1D3" presStyleIdx="10" presStyleCnt="13"/>
      <dgm:spPr/>
    </dgm:pt>
    <dgm:pt modelId="{77A390DE-D6CF-4860-87D8-0894EA25A9D8}" type="pres">
      <dgm:prSet presAssocID="{CB16435D-2751-46BB-B6B1-16BE9FCCDD2E}" presName="hierRoot2" presStyleCnt="0">
        <dgm:presLayoutVars>
          <dgm:hierBranch val="init"/>
        </dgm:presLayoutVars>
      </dgm:prSet>
      <dgm:spPr/>
    </dgm:pt>
    <dgm:pt modelId="{3E815A02-FB35-4D90-AA08-DAC094B4EF0C}" type="pres">
      <dgm:prSet presAssocID="{CB16435D-2751-46BB-B6B1-16BE9FCCDD2E}" presName="rootComposite" presStyleCnt="0"/>
      <dgm:spPr/>
    </dgm:pt>
    <dgm:pt modelId="{99FDD5D3-11E5-4B68-A50C-D554F92E0360}" type="pres">
      <dgm:prSet presAssocID="{CB16435D-2751-46BB-B6B1-16BE9FCCDD2E}" presName="rootText" presStyleLbl="node3" presStyleIdx="10" presStyleCnt="13">
        <dgm:presLayoutVars>
          <dgm:chPref val="3"/>
        </dgm:presLayoutVars>
      </dgm:prSet>
      <dgm:spPr/>
      <dgm:t>
        <a:bodyPr/>
        <a:lstStyle/>
        <a:p>
          <a:endParaRPr lang="en-US"/>
        </a:p>
      </dgm:t>
    </dgm:pt>
    <dgm:pt modelId="{71C69971-E429-4C09-9BAD-15E74120F9F4}" type="pres">
      <dgm:prSet presAssocID="{CB16435D-2751-46BB-B6B1-16BE9FCCDD2E}" presName="rootConnector" presStyleLbl="node3" presStyleIdx="10" presStyleCnt="13"/>
      <dgm:spPr/>
      <dgm:t>
        <a:bodyPr/>
        <a:lstStyle/>
        <a:p>
          <a:endParaRPr lang="en-US"/>
        </a:p>
      </dgm:t>
    </dgm:pt>
    <dgm:pt modelId="{31ED7064-B952-4D0B-ABF5-1130095B8D72}" type="pres">
      <dgm:prSet presAssocID="{CB16435D-2751-46BB-B6B1-16BE9FCCDD2E}" presName="hierChild4" presStyleCnt="0"/>
      <dgm:spPr/>
    </dgm:pt>
    <dgm:pt modelId="{6EFE5487-F88B-4E40-947A-6158BB2CA87D}" type="pres">
      <dgm:prSet presAssocID="{CB16435D-2751-46BB-B6B1-16BE9FCCDD2E}" presName="hierChild5" presStyleCnt="0"/>
      <dgm:spPr/>
    </dgm:pt>
    <dgm:pt modelId="{23667B91-E4AD-4A55-961F-B2F24E1C9F04}" type="pres">
      <dgm:prSet presAssocID="{ECBFED4F-07AF-4283-A2D0-1FAB1FD41B1E}" presName="hierChild5" presStyleCnt="0"/>
      <dgm:spPr/>
      <dgm:t>
        <a:bodyPr/>
        <a:lstStyle/>
        <a:p>
          <a:endParaRPr lang="en-US"/>
        </a:p>
      </dgm:t>
    </dgm:pt>
    <dgm:pt modelId="{3920721F-E982-466B-9C56-4CDAFE15D88A}" type="pres">
      <dgm:prSet presAssocID="{82117674-3D99-4E5A-911C-609B869D4EE9}" presName="Name37" presStyleLbl="parChTrans1D2" presStyleIdx="4" presStyleCnt="5"/>
      <dgm:spPr/>
      <dgm:t>
        <a:bodyPr/>
        <a:lstStyle/>
        <a:p>
          <a:endParaRPr lang="en-US"/>
        </a:p>
      </dgm:t>
    </dgm:pt>
    <dgm:pt modelId="{E9C3147D-4E88-4ABF-AF6E-2E1933DB0455}" type="pres">
      <dgm:prSet presAssocID="{BBF0057E-CAE3-4C38-A6A6-E9CA94A971FF}" presName="hierRoot2" presStyleCnt="0">
        <dgm:presLayoutVars>
          <dgm:hierBranch val="init"/>
        </dgm:presLayoutVars>
      </dgm:prSet>
      <dgm:spPr/>
      <dgm:t>
        <a:bodyPr/>
        <a:lstStyle/>
        <a:p>
          <a:endParaRPr lang="en-US"/>
        </a:p>
      </dgm:t>
    </dgm:pt>
    <dgm:pt modelId="{C0CA91D9-5616-412F-B5E4-57A0900E33C2}" type="pres">
      <dgm:prSet presAssocID="{BBF0057E-CAE3-4C38-A6A6-E9CA94A971FF}" presName="rootComposite" presStyleCnt="0"/>
      <dgm:spPr/>
      <dgm:t>
        <a:bodyPr/>
        <a:lstStyle/>
        <a:p>
          <a:endParaRPr lang="en-US"/>
        </a:p>
      </dgm:t>
    </dgm:pt>
    <dgm:pt modelId="{29D09EF7-7E4E-46EC-936A-610E46DC6148}" type="pres">
      <dgm:prSet presAssocID="{BBF0057E-CAE3-4C38-A6A6-E9CA94A971FF}" presName="rootText" presStyleLbl="node2" presStyleIdx="4" presStyleCnt="5">
        <dgm:presLayoutVars>
          <dgm:chPref val="3"/>
        </dgm:presLayoutVars>
      </dgm:prSet>
      <dgm:spPr/>
      <dgm:t>
        <a:bodyPr/>
        <a:lstStyle/>
        <a:p>
          <a:endParaRPr lang="en-US"/>
        </a:p>
      </dgm:t>
    </dgm:pt>
    <dgm:pt modelId="{8484AF0E-CE3C-4C36-A45D-9086E190EE72}" type="pres">
      <dgm:prSet presAssocID="{BBF0057E-CAE3-4C38-A6A6-E9CA94A971FF}" presName="rootConnector" presStyleLbl="node2" presStyleIdx="4" presStyleCnt="5"/>
      <dgm:spPr/>
      <dgm:t>
        <a:bodyPr/>
        <a:lstStyle/>
        <a:p>
          <a:endParaRPr lang="en-US"/>
        </a:p>
      </dgm:t>
    </dgm:pt>
    <dgm:pt modelId="{8EE28912-3AD8-454B-AC74-B3A37741E554}" type="pres">
      <dgm:prSet presAssocID="{BBF0057E-CAE3-4C38-A6A6-E9CA94A971FF}" presName="hierChild4" presStyleCnt="0"/>
      <dgm:spPr/>
      <dgm:t>
        <a:bodyPr/>
        <a:lstStyle/>
        <a:p>
          <a:endParaRPr lang="en-US"/>
        </a:p>
      </dgm:t>
    </dgm:pt>
    <dgm:pt modelId="{785CF002-8CDC-4FCE-AD1D-4092DA7EFB2F}" type="pres">
      <dgm:prSet presAssocID="{4DEE7E14-64E0-4CAE-9C3E-376112E46766}" presName="Name37" presStyleLbl="parChTrans1D3" presStyleIdx="11" presStyleCnt="13"/>
      <dgm:spPr/>
      <dgm:t>
        <a:bodyPr/>
        <a:lstStyle/>
        <a:p>
          <a:endParaRPr lang="en-US"/>
        </a:p>
      </dgm:t>
    </dgm:pt>
    <dgm:pt modelId="{52F6F421-E8AF-4567-9E43-321B463C204D}" type="pres">
      <dgm:prSet presAssocID="{E4C8D499-2561-42C4-B065-E762A4B17B66}" presName="hierRoot2" presStyleCnt="0">
        <dgm:presLayoutVars>
          <dgm:hierBranch val="init"/>
        </dgm:presLayoutVars>
      </dgm:prSet>
      <dgm:spPr/>
      <dgm:t>
        <a:bodyPr/>
        <a:lstStyle/>
        <a:p>
          <a:endParaRPr lang="en-US"/>
        </a:p>
      </dgm:t>
    </dgm:pt>
    <dgm:pt modelId="{3C86A271-9BEA-44F5-ADDD-9A2237087530}" type="pres">
      <dgm:prSet presAssocID="{E4C8D499-2561-42C4-B065-E762A4B17B66}" presName="rootComposite" presStyleCnt="0"/>
      <dgm:spPr/>
      <dgm:t>
        <a:bodyPr/>
        <a:lstStyle/>
        <a:p>
          <a:endParaRPr lang="en-US"/>
        </a:p>
      </dgm:t>
    </dgm:pt>
    <dgm:pt modelId="{4F253E4B-8861-4FF6-BD07-1D32F11217FF}" type="pres">
      <dgm:prSet presAssocID="{E4C8D499-2561-42C4-B065-E762A4B17B66}" presName="rootText" presStyleLbl="node3" presStyleIdx="11" presStyleCnt="13">
        <dgm:presLayoutVars>
          <dgm:chPref val="3"/>
        </dgm:presLayoutVars>
      </dgm:prSet>
      <dgm:spPr/>
      <dgm:t>
        <a:bodyPr/>
        <a:lstStyle/>
        <a:p>
          <a:endParaRPr lang="en-US"/>
        </a:p>
      </dgm:t>
    </dgm:pt>
    <dgm:pt modelId="{84873E4A-5BC0-447F-8154-01AD2C8EA4BC}" type="pres">
      <dgm:prSet presAssocID="{E4C8D499-2561-42C4-B065-E762A4B17B66}" presName="rootConnector" presStyleLbl="node3" presStyleIdx="11" presStyleCnt="13"/>
      <dgm:spPr/>
      <dgm:t>
        <a:bodyPr/>
        <a:lstStyle/>
        <a:p>
          <a:endParaRPr lang="en-US"/>
        </a:p>
      </dgm:t>
    </dgm:pt>
    <dgm:pt modelId="{51939174-A343-46AA-917E-AA0E3B8CF27E}" type="pres">
      <dgm:prSet presAssocID="{E4C8D499-2561-42C4-B065-E762A4B17B66}" presName="hierChild4" presStyleCnt="0"/>
      <dgm:spPr/>
      <dgm:t>
        <a:bodyPr/>
        <a:lstStyle/>
        <a:p>
          <a:endParaRPr lang="en-US"/>
        </a:p>
      </dgm:t>
    </dgm:pt>
    <dgm:pt modelId="{8687AAC1-DE8C-4F9E-9320-5B8D8D996E97}" type="pres">
      <dgm:prSet presAssocID="{E4C8D499-2561-42C4-B065-E762A4B17B66}" presName="hierChild5" presStyleCnt="0"/>
      <dgm:spPr/>
      <dgm:t>
        <a:bodyPr/>
        <a:lstStyle/>
        <a:p>
          <a:endParaRPr lang="en-US"/>
        </a:p>
      </dgm:t>
    </dgm:pt>
    <dgm:pt modelId="{B41ED340-7F0E-47DD-A9BA-B5847ED4381E}" type="pres">
      <dgm:prSet presAssocID="{347842D5-1682-4658-BF3A-94154500A9F1}" presName="Name37" presStyleLbl="parChTrans1D3" presStyleIdx="12" presStyleCnt="13"/>
      <dgm:spPr/>
      <dgm:t>
        <a:bodyPr/>
        <a:lstStyle/>
        <a:p>
          <a:endParaRPr lang="en-US"/>
        </a:p>
      </dgm:t>
    </dgm:pt>
    <dgm:pt modelId="{FEE54960-23E6-43C8-9247-45627DBC4B11}" type="pres">
      <dgm:prSet presAssocID="{5C0272B9-BDCD-4DA4-AD73-6D1AC6BEF8F7}" presName="hierRoot2" presStyleCnt="0">
        <dgm:presLayoutVars>
          <dgm:hierBranch val="init"/>
        </dgm:presLayoutVars>
      </dgm:prSet>
      <dgm:spPr/>
    </dgm:pt>
    <dgm:pt modelId="{0290A13F-71F7-4980-B471-B4B007ECB6CB}" type="pres">
      <dgm:prSet presAssocID="{5C0272B9-BDCD-4DA4-AD73-6D1AC6BEF8F7}" presName="rootComposite" presStyleCnt="0"/>
      <dgm:spPr/>
    </dgm:pt>
    <dgm:pt modelId="{F3D99FC0-38B3-4121-BEB9-66EA14B5BBEE}" type="pres">
      <dgm:prSet presAssocID="{5C0272B9-BDCD-4DA4-AD73-6D1AC6BEF8F7}" presName="rootText" presStyleLbl="node3" presStyleIdx="12" presStyleCnt="13">
        <dgm:presLayoutVars>
          <dgm:chPref val="3"/>
        </dgm:presLayoutVars>
      </dgm:prSet>
      <dgm:spPr/>
      <dgm:t>
        <a:bodyPr/>
        <a:lstStyle/>
        <a:p>
          <a:endParaRPr lang="en-US"/>
        </a:p>
      </dgm:t>
    </dgm:pt>
    <dgm:pt modelId="{4FCDD806-999F-41A7-90F0-34ACCA72C32C}" type="pres">
      <dgm:prSet presAssocID="{5C0272B9-BDCD-4DA4-AD73-6D1AC6BEF8F7}" presName="rootConnector" presStyleLbl="node3" presStyleIdx="12" presStyleCnt="13"/>
      <dgm:spPr/>
      <dgm:t>
        <a:bodyPr/>
        <a:lstStyle/>
        <a:p>
          <a:endParaRPr lang="en-US"/>
        </a:p>
      </dgm:t>
    </dgm:pt>
    <dgm:pt modelId="{6020F0FE-FA78-4935-B718-759D2A2175AB}" type="pres">
      <dgm:prSet presAssocID="{5C0272B9-BDCD-4DA4-AD73-6D1AC6BEF8F7}" presName="hierChild4" presStyleCnt="0"/>
      <dgm:spPr/>
    </dgm:pt>
    <dgm:pt modelId="{E8E13B32-8D0B-46D3-94B6-87267C79F75A}" type="pres">
      <dgm:prSet presAssocID="{5C0272B9-BDCD-4DA4-AD73-6D1AC6BEF8F7}" presName="hierChild5" presStyleCnt="0"/>
      <dgm:spPr/>
    </dgm:pt>
    <dgm:pt modelId="{3368807D-A2CF-4D05-8956-CB13F1119427}" type="pres">
      <dgm:prSet presAssocID="{BBF0057E-CAE3-4C38-A6A6-E9CA94A971FF}" presName="hierChild5" presStyleCnt="0"/>
      <dgm:spPr/>
      <dgm:t>
        <a:bodyPr/>
        <a:lstStyle/>
        <a:p>
          <a:endParaRPr lang="en-US"/>
        </a:p>
      </dgm:t>
    </dgm:pt>
    <dgm:pt modelId="{2CB3FBBA-95CB-474A-B743-473C83F63299}" type="pres">
      <dgm:prSet presAssocID="{74686EAC-2458-4DDE-B503-2E852B8F6CDB}" presName="hierChild3" presStyleCnt="0"/>
      <dgm:spPr/>
      <dgm:t>
        <a:bodyPr/>
        <a:lstStyle/>
        <a:p>
          <a:endParaRPr lang="en-US"/>
        </a:p>
      </dgm:t>
    </dgm:pt>
  </dgm:ptLst>
  <dgm:cxnLst>
    <dgm:cxn modelId="{6DC7FF24-E876-49DD-8690-7CDEB6B03515}" srcId="{8ADE49D9-8F59-4459-B823-B463C0DA6CA6}" destId="{FB066F5A-4B3F-4CD9-94EE-DA08435CC412}" srcOrd="0" destOrd="0" parTransId="{C0AF40B6-AA32-45C7-9448-859CE5A982FB}" sibTransId="{745455CA-60A8-4E40-9985-686D6F88A998}"/>
    <dgm:cxn modelId="{95C5D22D-4E8D-4CA4-810B-CA3CFD9E0602}" type="presOf" srcId="{BC679E49-654D-4A6C-B800-F656CC6FAD87}" destId="{9C27CFFC-7F42-48F4-AABE-0974672424D6}" srcOrd="1" destOrd="0" presId="urn:microsoft.com/office/officeart/2005/8/layout/orgChart1"/>
    <dgm:cxn modelId="{C5F0199C-54B0-4F11-9A7C-0C7077917B87}" type="presOf" srcId="{0C681D62-7D9F-4720-A498-C860B271781A}" destId="{0CDA6AF5-6B6E-4832-B5F0-ACF0F054022B}" srcOrd="0" destOrd="0" presId="urn:microsoft.com/office/officeart/2005/8/layout/orgChart1"/>
    <dgm:cxn modelId="{2408EFBF-EDA5-44F8-B77D-7E48BFF1EBEB}" srcId="{74686EAC-2458-4DDE-B503-2E852B8F6CDB}" destId="{9F86DFA4-CDBC-4FF9-BBAB-F7D894CCA5EF}" srcOrd="0" destOrd="0" parTransId="{62A2CA19-CBDD-4F8C-95C9-CF01E4CA5C16}" sibTransId="{1CD9552B-BC05-4315-A6B7-87865CC45A02}"/>
    <dgm:cxn modelId="{ECD0DCEF-A6B2-400E-B178-11B68D91FDDF}" srcId="{ECBFED4F-07AF-4283-A2D0-1FAB1FD41B1E}" destId="{16542F50-8193-458D-9A35-3F865AA32AB7}" srcOrd="1" destOrd="0" parTransId="{898F813F-6AF4-424B-AC59-40DED02A3CD1}" sibTransId="{DA989B5D-FF56-4B14-B3C4-92AA54E12E01}"/>
    <dgm:cxn modelId="{742E1C54-8D63-44DC-9821-89D1A9B5321B}" type="presOf" srcId="{196B6F4C-D608-43D5-AA17-8A74683714A9}" destId="{84F9B8C4-433E-4F3B-8D3D-9A05E309F4D8}" srcOrd="1" destOrd="0" presId="urn:microsoft.com/office/officeart/2005/8/layout/orgChart1"/>
    <dgm:cxn modelId="{51D01531-6F50-428D-8609-13AA5BF7D0AE}" type="presOf" srcId="{B3F81CC7-4E84-4376-8902-C16349D3A071}" destId="{B2C845C5-4F1F-4820-AE76-64DC0D5F9E95}" srcOrd="1" destOrd="0" presId="urn:microsoft.com/office/officeart/2005/8/layout/orgChart1"/>
    <dgm:cxn modelId="{4A854FE7-09A8-4800-BA9B-7C5C2791C73A}" type="presOf" srcId="{EE8522B8-F6EE-42AA-97DD-9BBB9E567A37}" destId="{46562D76-884F-4EFD-A0AC-322F8CA20092}" srcOrd="1" destOrd="0" presId="urn:microsoft.com/office/officeart/2005/8/layout/orgChart1"/>
    <dgm:cxn modelId="{72E0F69C-9FE4-46FD-9258-ADB19A1C4501}" srcId="{8ADE49D9-8F59-4459-B823-B463C0DA6CA6}" destId="{322434BB-B976-41C1-8CE5-D9A38C713ADB}" srcOrd="1" destOrd="0" parTransId="{D977AB18-F01B-4378-86D1-1E59D7100AD0}" sibTransId="{CAAE2791-AC26-44C0-85CF-FCF84D2E1730}"/>
    <dgm:cxn modelId="{D527BB96-F14B-498F-9824-2C057294047F}" type="presOf" srcId="{17D89902-079C-41BC-AFC4-FA21D8CA983A}" destId="{D6DB2CD5-9B83-4AC1-B399-74410EB4AAD7}" srcOrd="1" destOrd="0" presId="urn:microsoft.com/office/officeart/2005/8/layout/orgChart1"/>
    <dgm:cxn modelId="{B4AFC5CC-2315-4190-BA7B-553B2E7FA265}" type="presOf" srcId="{FB066F5A-4B3F-4CD9-94EE-DA08435CC412}" destId="{C4521046-CDA2-4BF6-A52F-9B442331B9E3}" srcOrd="1" destOrd="0" presId="urn:microsoft.com/office/officeart/2005/8/layout/orgChart1"/>
    <dgm:cxn modelId="{21E8A930-A553-46A9-94A5-DD7A01AD2F22}" type="presOf" srcId="{FF893532-720C-41BE-8DA0-0C53034D209A}" destId="{7B7430B7-6020-4F90-9547-A469334322C0}" srcOrd="1" destOrd="0" presId="urn:microsoft.com/office/officeart/2005/8/layout/orgChart1"/>
    <dgm:cxn modelId="{DC7FF9B3-76EA-45DE-BD88-1E57A31A259A}" type="presOf" srcId="{69FDE7AF-8164-4B75-9CD3-C62224FA1CD5}" destId="{DD3F557C-DBED-45A5-AAC3-006AA6B62DBD}" srcOrd="0" destOrd="0" presId="urn:microsoft.com/office/officeart/2005/8/layout/orgChart1"/>
    <dgm:cxn modelId="{BAADD85E-4835-41F8-BE00-E81F292114A3}" srcId="{ECBFED4F-07AF-4283-A2D0-1FAB1FD41B1E}" destId="{CB16435D-2751-46BB-B6B1-16BE9FCCDD2E}" srcOrd="3" destOrd="0" parTransId="{859B7055-A430-4DFD-916A-A9B67799E691}" sibTransId="{77EB5895-4D95-45E0-B024-44D05EB4C398}"/>
    <dgm:cxn modelId="{DCF57B63-B064-4914-AD16-E529D52B8A6E}" type="presOf" srcId="{A540E285-5A75-47EA-9D7F-D98EDD2E4378}" destId="{BE940A79-9F8D-49B9-B756-2BE6803F6AA8}" srcOrd="0" destOrd="0" presId="urn:microsoft.com/office/officeart/2005/8/layout/orgChart1"/>
    <dgm:cxn modelId="{3924DE2B-1A35-42F5-BFD6-8DEC204DF873}" type="presOf" srcId="{E7BF5328-46D8-4E47-9BC3-C9E098C02349}" destId="{3D3CD787-E874-4169-B3DC-AE6E9A0CC402}" srcOrd="0" destOrd="0" presId="urn:microsoft.com/office/officeart/2005/8/layout/orgChart1"/>
    <dgm:cxn modelId="{02D6B608-28B8-47DE-AB1C-78BD936B5891}" type="presOf" srcId="{C53B6691-3754-4E1D-A56C-25FE3676CCC1}" destId="{F1D3AC57-381C-42F1-B180-AE7DAA9E15C2}" srcOrd="0" destOrd="0" presId="urn:microsoft.com/office/officeart/2005/8/layout/orgChart1"/>
    <dgm:cxn modelId="{5DCF0AFA-76AB-4407-8F96-43B4A708F0FA}" type="presOf" srcId="{859B7055-A430-4DFD-916A-A9B67799E691}" destId="{5217A18D-B5A9-489E-B810-B22FBFC994F0}" srcOrd="0" destOrd="0" presId="urn:microsoft.com/office/officeart/2005/8/layout/orgChart1"/>
    <dgm:cxn modelId="{79DDC217-87D0-4815-94D8-990417F4B6B3}" type="presOf" srcId="{4A1D58A1-0B3B-4936-A941-EDFAE9316DD1}" destId="{ADF3F7E3-7B6C-4B3F-9C40-25C9322E67E7}" srcOrd="0" destOrd="0" presId="urn:microsoft.com/office/officeart/2005/8/layout/orgChart1"/>
    <dgm:cxn modelId="{730E5094-3280-497A-8EC6-F6D5D0085F6F}" type="presOf" srcId="{8ADE49D9-8F59-4459-B823-B463C0DA6CA6}" destId="{ED286EF9-336C-4E7C-AA85-8C037A5AE3DD}" srcOrd="0" destOrd="0" presId="urn:microsoft.com/office/officeart/2005/8/layout/orgChart1"/>
    <dgm:cxn modelId="{255CADD0-AE8E-4C7B-88E1-5415558D2A87}" type="presOf" srcId="{486D3709-DCB5-4B9C-A159-613FFEC97D8F}" destId="{3397A13B-A8F9-4CB8-BFC2-4805EE7A16A4}" srcOrd="0" destOrd="0" presId="urn:microsoft.com/office/officeart/2005/8/layout/orgChart1"/>
    <dgm:cxn modelId="{82E1C7FE-C3C0-48A0-A44B-E6464881F4DF}" type="presOf" srcId="{322434BB-B976-41C1-8CE5-D9A38C713ADB}" destId="{6175CD15-6BD4-4849-87A0-C835EC499E3E}" srcOrd="1" destOrd="0" presId="urn:microsoft.com/office/officeart/2005/8/layout/orgChart1"/>
    <dgm:cxn modelId="{E7D8C13F-9C1A-409A-A3EF-7F2FBE8C5CA4}" srcId="{74686EAC-2458-4DDE-B503-2E852B8F6CDB}" destId="{8FAE4F32-4828-4FCA-816C-D73E8C5899DD}" srcOrd="1" destOrd="0" parTransId="{EC1B8BB1-C15E-4E9E-86A8-6AB44817B050}" sibTransId="{626CD383-E3E0-4297-9CF8-A206A08EDB55}"/>
    <dgm:cxn modelId="{6022B3CB-0FFF-494F-BCBB-E0DADA200B12}" srcId="{EE8522B8-F6EE-42AA-97DD-9BBB9E567A37}" destId="{857FDFFB-CBCD-4FA9-9F16-BC6EB57AE1A6}" srcOrd="1" destOrd="0" parTransId="{A88AF525-A7EC-458B-8462-854B78318096}" sibTransId="{2C151A43-7CAC-4F0F-A0CA-100574A30843}"/>
    <dgm:cxn modelId="{3BD48990-EA6B-4A69-835D-CD74F4430E37}" type="presOf" srcId="{EC1B8BB1-C15E-4E9E-86A8-6AB44817B050}" destId="{DFAAFEFF-35DB-4E33-A0A0-853665D826F9}" srcOrd="0" destOrd="0" presId="urn:microsoft.com/office/officeart/2005/8/layout/orgChart1"/>
    <dgm:cxn modelId="{41368D18-C593-4B6C-8230-C1F44F635993}" type="presOf" srcId="{62A2CA19-CBDD-4F8C-95C9-CF01E4CA5C16}" destId="{11D96C97-CE3C-4A0F-A598-B10A15241492}" srcOrd="0" destOrd="0" presId="urn:microsoft.com/office/officeart/2005/8/layout/orgChart1"/>
    <dgm:cxn modelId="{2328C2A9-8C23-4BA3-B992-D0F296AE784E}" type="presOf" srcId="{CEE04C2F-240A-4246-A7C2-A8C7A21DF8E3}" destId="{C2210CF1-3319-4A38-80DE-71699E703016}" srcOrd="0" destOrd="0" presId="urn:microsoft.com/office/officeart/2005/8/layout/orgChart1"/>
    <dgm:cxn modelId="{C3D561C3-9B8A-4FDF-A622-F262BB6AE413}" type="presOf" srcId="{857FDFFB-CBCD-4FA9-9F16-BC6EB57AE1A6}" destId="{C0F5EF64-829B-49C6-AED8-2457D49F9F77}" srcOrd="0" destOrd="0" presId="urn:microsoft.com/office/officeart/2005/8/layout/orgChart1"/>
    <dgm:cxn modelId="{72B73020-88D9-4004-BD13-A645544156F9}" srcId="{9F86DFA4-CDBC-4FF9-BBAB-F7D894CCA5EF}" destId="{17D89902-079C-41BC-AFC4-FA21D8CA983A}" srcOrd="2" destOrd="0" parTransId="{0C681D62-7D9F-4720-A498-C860B271781A}" sibTransId="{0CBA7BDC-F274-465A-A6CD-89759289A86D}"/>
    <dgm:cxn modelId="{505E757B-1033-4D83-9122-0AAAC806F6D8}" type="presOf" srcId="{FD225E10-528A-4A46-BF33-0FEC035F3E51}" destId="{8E5D7DE7-E3B9-4A24-AD9E-19704BEA2F37}" srcOrd="0" destOrd="0" presId="urn:microsoft.com/office/officeart/2005/8/layout/orgChart1"/>
    <dgm:cxn modelId="{97967D84-E028-4EE9-811E-E211847C35FF}" type="presOf" srcId="{F9520C9B-3F98-4B56-BA43-80CE86E96B75}" destId="{A6B6ADAD-81E3-40CC-B5E7-7A90F4FC2E4E}" srcOrd="0" destOrd="0" presId="urn:microsoft.com/office/officeart/2005/8/layout/orgChart1"/>
    <dgm:cxn modelId="{1120D71E-17DE-498A-8175-BE64DF22CEB6}" type="presOf" srcId="{857FDFFB-CBCD-4FA9-9F16-BC6EB57AE1A6}" destId="{91BB39E7-DFD0-4F97-94A3-5B8A157AFFC7}" srcOrd="1" destOrd="0" presId="urn:microsoft.com/office/officeart/2005/8/layout/orgChart1"/>
    <dgm:cxn modelId="{7A19AF53-3872-44BD-BC0D-B9C472983DB3}" type="presOf" srcId="{E4C8D499-2561-42C4-B065-E762A4B17B66}" destId="{4F253E4B-8861-4FF6-BD07-1D32F11217FF}" srcOrd="0" destOrd="0" presId="urn:microsoft.com/office/officeart/2005/8/layout/orgChart1"/>
    <dgm:cxn modelId="{97D3EFA8-99D7-4455-8FCD-48881800862E}" srcId="{4A1D58A1-0B3B-4936-A941-EDFAE9316DD1}" destId="{D1C2B1DC-180B-4165-BF59-CA9EA2637151}" srcOrd="0" destOrd="0" parTransId="{69FDE7AF-8164-4B75-9CD3-C62224FA1CD5}" sibTransId="{271A3FAF-9CEA-4078-8CE3-FC801D07CDA6}"/>
    <dgm:cxn modelId="{655A4433-830F-48AE-A1B3-0DE35AFA60D3}" srcId="{74686EAC-2458-4DDE-B503-2E852B8F6CDB}" destId="{BBF0057E-CAE3-4C38-A6A6-E9CA94A971FF}" srcOrd="4" destOrd="0" parTransId="{82117674-3D99-4E5A-911C-609B869D4EE9}" sibTransId="{A1665809-021F-4794-920B-F6B3DD277F06}"/>
    <dgm:cxn modelId="{EF5933BD-D1AB-4E55-B31D-384D33492991}" type="presOf" srcId="{EBCF18D1-C03A-42E5-9A92-72CB1E96E9CC}" destId="{100D4C10-2375-4FE0-8BFA-B26F0A81C746}" srcOrd="0" destOrd="0" presId="urn:microsoft.com/office/officeart/2005/8/layout/orgChart1"/>
    <dgm:cxn modelId="{D219CF2C-1F41-4AE0-9E90-DBDEE45071FF}" type="presOf" srcId="{C6D6C8FC-D29E-4DD5-9320-30CDEF202C1D}" destId="{AFA2A185-CC5E-46D5-AC20-10B2A65607F3}" srcOrd="0" destOrd="0" presId="urn:microsoft.com/office/officeart/2005/8/layout/orgChart1"/>
    <dgm:cxn modelId="{7DB2C818-5AA0-4992-B478-8CD8A3F35DE6}" srcId="{EE8522B8-F6EE-42AA-97DD-9BBB9E567A37}" destId="{BC679E49-654D-4A6C-B800-F656CC6FAD87}" srcOrd="0" destOrd="0" parTransId="{F9520C9B-3F98-4B56-BA43-80CE86E96B75}" sibTransId="{83A76E85-1876-43C3-A7D6-8CCCF0423A73}"/>
    <dgm:cxn modelId="{977AC99F-6DEA-4DC1-A032-F673806CA39E}" type="presOf" srcId="{A3934B7C-9598-4686-BE23-2679E37FBF53}" destId="{A12C2BF1-8E91-4CC8-A5DB-7AFED360A664}" srcOrd="0" destOrd="0" presId="urn:microsoft.com/office/officeart/2005/8/layout/orgChart1"/>
    <dgm:cxn modelId="{D945CC43-1135-4D53-88CB-7B0A987C01C5}" type="presOf" srcId="{74686EAC-2458-4DDE-B503-2E852B8F6CDB}" destId="{06AE431E-A301-4251-BCD7-46B1055660B5}" srcOrd="1" destOrd="0" presId="urn:microsoft.com/office/officeart/2005/8/layout/orgChart1"/>
    <dgm:cxn modelId="{9A3514B2-51DC-4632-9922-72A950DE3D45}" type="presOf" srcId="{A88AF525-A7EC-458B-8462-854B78318096}" destId="{DF1C11EF-BAFE-4E6C-BBEA-478EB394EA63}" srcOrd="0" destOrd="0" presId="urn:microsoft.com/office/officeart/2005/8/layout/orgChart1"/>
    <dgm:cxn modelId="{9DBE78DE-9725-4173-8DE5-6E20007FE875}" type="presOf" srcId="{FF893532-720C-41BE-8DA0-0C53034D209A}" destId="{F6B527B5-A945-4383-A3ED-82DF3D134096}" srcOrd="0" destOrd="0" presId="urn:microsoft.com/office/officeart/2005/8/layout/orgChart1"/>
    <dgm:cxn modelId="{BD2D203F-3746-4A26-9728-07C17424101E}" type="presOf" srcId="{74686EAC-2458-4DDE-B503-2E852B8F6CDB}" destId="{24FB4F9A-7DF1-4446-960A-771E6ABD0F2E}" srcOrd="0" destOrd="0" presId="urn:microsoft.com/office/officeart/2005/8/layout/orgChart1"/>
    <dgm:cxn modelId="{0B1A17FB-594E-4990-BF81-35DF03CA528F}" type="presOf" srcId="{A3934B7C-9598-4686-BE23-2679E37FBF53}" destId="{2F08EC2C-20E6-4D55-8823-52310C7295DC}" srcOrd="1" destOrd="0" presId="urn:microsoft.com/office/officeart/2005/8/layout/orgChart1"/>
    <dgm:cxn modelId="{B1C25623-53B0-4E6C-858B-90A9604151AB}" type="presOf" srcId="{FA7B0ADB-F015-40BF-8662-32E36C5722AB}" destId="{468439D7-7A2B-4EC3-96F9-BEF5D0F11E3E}" srcOrd="0" destOrd="0" presId="urn:microsoft.com/office/officeart/2005/8/layout/orgChart1"/>
    <dgm:cxn modelId="{85285200-C0D3-4891-88E0-DB650CFB1A03}" srcId="{A3934B7C-9598-4686-BE23-2679E37FBF53}" destId="{8ADE49D9-8F59-4459-B823-B463C0DA6CA6}" srcOrd="0" destOrd="0" parTransId="{EBCF18D1-C03A-42E5-9A92-72CB1E96E9CC}" sibTransId="{B1F12195-438D-499B-B06F-CB63E97ACF43}"/>
    <dgm:cxn modelId="{366A7893-A968-4982-8233-ADABCC05422B}" srcId="{BBF0057E-CAE3-4C38-A6A6-E9CA94A971FF}" destId="{E4C8D499-2561-42C4-B065-E762A4B17B66}" srcOrd="0" destOrd="0" parTransId="{4DEE7E14-64E0-4CAE-9C3E-376112E46766}" sibTransId="{F3345E32-49EE-4228-8A5C-7DCC01E5A095}"/>
    <dgm:cxn modelId="{D48A61A5-C78A-42B7-A51A-A9B5FBF1F4E7}" srcId="{ECBFED4F-07AF-4283-A2D0-1FAB1FD41B1E}" destId="{E7BF5328-46D8-4E47-9BC3-C9E098C02349}" srcOrd="2" destOrd="0" parTransId="{C53B6691-3754-4E1D-A56C-25FE3676CCC1}" sibTransId="{34FCAFDD-A403-4CFA-9261-9B7F1209CF5A}"/>
    <dgm:cxn modelId="{2D02D3B5-E184-4772-80EA-58094FF5F235}" type="presOf" srcId="{6A06D261-2991-4FEE-BCEC-4A141F28CA7C}" destId="{213B3735-9EBB-4403-891F-B731E383E1E5}" srcOrd="0" destOrd="0" presId="urn:microsoft.com/office/officeart/2005/8/layout/orgChart1"/>
    <dgm:cxn modelId="{BF250BEF-A90B-42BE-B3EF-FFD6B48F2019}" type="presOf" srcId="{ACA4AA52-BCD2-47A4-B3A5-AE143E8D1513}" destId="{16ED1916-C806-459E-98A1-EEF5DD460B49}" srcOrd="1" destOrd="0" presId="urn:microsoft.com/office/officeart/2005/8/layout/orgChart1"/>
    <dgm:cxn modelId="{345FB894-FAD8-4B0F-A13C-29E1B3278B11}" srcId="{EE8522B8-F6EE-42AA-97DD-9BBB9E567A37}" destId="{B3F81CC7-4E84-4376-8902-C16349D3A071}" srcOrd="2" destOrd="0" parTransId="{C7246B1C-8E9D-4C32-A47A-003AF5291DE1}" sibTransId="{C47CEF65-56E8-4A00-A9A9-554629981C52}"/>
    <dgm:cxn modelId="{DC322591-AA79-44D3-A43B-8B582B5AA100}" srcId="{ECBFED4F-07AF-4283-A2D0-1FAB1FD41B1E}" destId="{ACA4AA52-BCD2-47A4-B3A5-AE143E8D1513}" srcOrd="0" destOrd="0" parTransId="{54F9EDDC-7D68-40B4-8833-1865C01D1A42}" sibTransId="{8A12E8C5-0779-465F-BB14-6693005E2527}"/>
    <dgm:cxn modelId="{9BCBF875-2629-4DC4-B3FA-87EDB0FE4984}" srcId="{9F86DFA4-CDBC-4FF9-BBAB-F7D894CCA5EF}" destId="{FA7B0ADB-F015-40BF-8662-32E36C5722AB}" srcOrd="3" destOrd="0" parTransId="{857A0821-BBA4-4490-9444-AE057E65B168}" sibTransId="{56B2C0D5-E0B1-4BE1-90D2-8121C11A6286}"/>
    <dgm:cxn modelId="{EFCDA8C9-9C58-4092-8EAC-6E9928610B89}" type="presOf" srcId="{D1C2B1DC-180B-4165-BF59-CA9EA2637151}" destId="{31787CAB-13BD-4996-9574-814C110EB63E}" srcOrd="1" destOrd="0" presId="urn:microsoft.com/office/officeart/2005/8/layout/orgChart1"/>
    <dgm:cxn modelId="{2DE9C53C-37D3-4DF1-900E-2A463AAC967E}" type="presOf" srcId="{16542F50-8193-458D-9A35-3F865AA32AB7}" destId="{E1FA0554-C6BB-4F59-9F1A-F2D877DCB196}" srcOrd="1" destOrd="0" presId="urn:microsoft.com/office/officeart/2005/8/layout/orgChart1"/>
    <dgm:cxn modelId="{F2866B6B-E3B0-49F1-9E34-F95E36BC3BB6}" type="presOf" srcId="{BBF0057E-CAE3-4C38-A6A6-E9CA94A971FF}" destId="{8484AF0E-CE3C-4C36-A45D-9086E190EE72}" srcOrd="1" destOrd="0" presId="urn:microsoft.com/office/officeart/2005/8/layout/orgChart1"/>
    <dgm:cxn modelId="{510F3B89-C4A4-454E-A8F4-38176EAB5F52}" type="presOf" srcId="{D0DFDBF5-5804-4FA9-970E-36C8810735E8}" destId="{6DC55F38-75D8-4966-8534-051709D41226}" srcOrd="0" destOrd="0" presId="urn:microsoft.com/office/officeart/2005/8/layout/orgChart1"/>
    <dgm:cxn modelId="{EBA417F4-E89A-43FF-9850-FDD50B02794B}" srcId="{9F86DFA4-CDBC-4FF9-BBAB-F7D894CCA5EF}" destId="{D0DFDBF5-5804-4FA9-970E-36C8810735E8}" srcOrd="1" destOrd="0" parTransId="{CEE04C2F-240A-4246-A7C2-A8C7A21DF8E3}" sibTransId="{0DE9A991-B9DB-4302-8E71-090E923A1964}"/>
    <dgm:cxn modelId="{C18E3D28-1591-44BD-9A28-412725B2E44D}" type="presOf" srcId="{BBF0057E-CAE3-4C38-A6A6-E9CA94A971FF}" destId="{29D09EF7-7E4E-46EC-936A-610E46DC6148}" srcOrd="0" destOrd="0" presId="urn:microsoft.com/office/officeart/2005/8/layout/orgChart1"/>
    <dgm:cxn modelId="{1EB74258-FFAB-4270-8A36-0404DAD5FA91}" srcId="{9F86DFA4-CDBC-4FF9-BBAB-F7D894CCA5EF}" destId="{486D3709-DCB5-4B9C-A159-613FFEC97D8F}" srcOrd="0" destOrd="0" parTransId="{14BBB0F3-5917-4A63-935A-E963C150D0C5}" sibTransId="{22F4166C-4B59-4B7F-87F0-13C3784C038E}"/>
    <dgm:cxn modelId="{75983F42-4522-40FA-8D64-45C850C187AD}" type="presOf" srcId="{14BBB0F3-5917-4A63-935A-E963C150D0C5}" destId="{AEA87BC1-7F2C-492E-9EB9-2157076A81AC}" srcOrd="0" destOrd="0" presId="urn:microsoft.com/office/officeart/2005/8/layout/orgChart1"/>
    <dgm:cxn modelId="{43C63624-00B3-4B66-BE7D-3C74D26AE42E}" type="presOf" srcId="{347842D5-1682-4658-BF3A-94154500A9F1}" destId="{B41ED340-7F0E-47DD-A9BA-B5847ED4381E}" srcOrd="0" destOrd="0" presId="urn:microsoft.com/office/officeart/2005/8/layout/orgChart1"/>
    <dgm:cxn modelId="{F7448D77-F740-49C8-B4B9-F03E0BAFA525}" type="presOf" srcId="{CB16435D-2751-46BB-B6B1-16BE9FCCDD2E}" destId="{71C69971-E429-4C09-9BAD-15E74120F9F4}" srcOrd="1" destOrd="0" presId="urn:microsoft.com/office/officeart/2005/8/layout/orgChart1"/>
    <dgm:cxn modelId="{3775A7A9-F8C5-45CD-AAE5-D10BCBD2359C}" srcId="{8FAE4F32-4828-4FCA-816C-D73E8C5899DD}" destId="{4A1D58A1-0B3B-4936-A941-EDFAE9316DD1}" srcOrd="0" destOrd="0" parTransId="{FD225E10-528A-4A46-BF33-0FEC035F3E51}" sibTransId="{59826A50-5CDD-43C1-8723-9D61CD0FA627}"/>
    <dgm:cxn modelId="{52F8AF0D-4FE4-4354-8EAA-3E4000873A62}" type="presOf" srcId="{857A0821-BBA4-4490-9444-AE057E65B168}" destId="{642B29FD-838B-4085-951A-706EC609CD68}" srcOrd="0" destOrd="0" presId="urn:microsoft.com/office/officeart/2005/8/layout/orgChart1"/>
    <dgm:cxn modelId="{B3A71083-7B70-411F-A603-7A8A39F45628}" type="presOf" srcId="{0C183CD8-88C1-441F-879D-1E8585CE521F}" destId="{ADBEB887-BBCF-43BC-A2FA-A5B95C6E6EDD}" srcOrd="0" destOrd="0" presId="urn:microsoft.com/office/officeart/2005/8/layout/orgChart1"/>
    <dgm:cxn modelId="{014B8D8A-F2BA-412D-A422-6DF0E080C9C4}" type="presOf" srcId="{17D89902-079C-41BC-AFC4-FA21D8CA983A}" destId="{F21828DF-D037-4B99-AB7C-AE15357B824F}" srcOrd="0" destOrd="0" presId="urn:microsoft.com/office/officeart/2005/8/layout/orgChart1"/>
    <dgm:cxn modelId="{2E0DDD99-0A58-4002-BC65-BAFFBDD44B9E}" type="presOf" srcId="{486D3709-DCB5-4B9C-A159-613FFEC97D8F}" destId="{A5973CD4-D734-491E-923E-23522221D6F6}" srcOrd="1" destOrd="0" presId="urn:microsoft.com/office/officeart/2005/8/layout/orgChart1"/>
    <dgm:cxn modelId="{1FF8B308-DF4B-4D38-A526-58C2FF439C73}" type="presOf" srcId="{EE8522B8-F6EE-42AA-97DD-9BBB9E567A37}" destId="{B02B1EEE-B0F9-4C6A-9B8F-1D97EB730498}" srcOrd="0" destOrd="0" presId="urn:microsoft.com/office/officeart/2005/8/layout/orgChart1"/>
    <dgm:cxn modelId="{4C016D36-8204-4A13-BECA-8CF74F9B6992}" type="presOf" srcId="{C7246B1C-8E9D-4C32-A47A-003AF5291DE1}" destId="{1C7CEBD1-0A44-44E4-B3D1-2324A040605F}" srcOrd="0" destOrd="0" presId="urn:microsoft.com/office/officeart/2005/8/layout/orgChart1"/>
    <dgm:cxn modelId="{3B076793-68D6-4CDB-81D1-291EC1DAA82F}" type="presOf" srcId="{ECBFED4F-07AF-4283-A2D0-1FAB1FD41B1E}" destId="{71A3AB57-4AF0-4629-9A32-65D90E4F86A3}" srcOrd="0" destOrd="0" presId="urn:microsoft.com/office/officeart/2005/8/layout/orgChart1"/>
    <dgm:cxn modelId="{C09427EC-BB6F-4979-9CD8-E1D9811D41B8}" type="presOf" srcId="{82117674-3D99-4E5A-911C-609B869D4EE9}" destId="{3920721F-E982-466B-9C56-4CDAFE15D88A}" srcOrd="0" destOrd="0" presId="urn:microsoft.com/office/officeart/2005/8/layout/orgChart1"/>
    <dgm:cxn modelId="{37FD951A-0C6F-4EA0-8697-A20F902F0289}" type="presOf" srcId="{ECBFED4F-07AF-4283-A2D0-1FAB1FD41B1E}" destId="{9D1D64F4-F82E-4EF2-97E1-FFE50CB5F2DC}" srcOrd="1" destOrd="0" presId="urn:microsoft.com/office/officeart/2005/8/layout/orgChart1"/>
    <dgm:cxn modelId="{A21F5AC8-9561-40B9-AA09-B64BC9AACAF1}" type="presOf" srcId="{322434BB-B976-41C1-8CE5-D9A38C713ADB}" destId="{3BCBA979-5B48-44C0-A17B-A60E591B7231}" srcOrd="0" destOrd="0" presId="urn:microsoft.com/office/officeart/2005/8/layout/orgChart1"/>
    <dgm:cxn modelId="{3E1070DA-132F-49DD-B345-829AF71AB52A}" type="presOf" srcId="{D1C2B1DC-180B-4165-BF59-CA9EA2637151}" destId="{19FAB37A-658A-4C97-B8A8-2A178B5CAC38}" srcOrd="0" destOrd="0" presId="urn:microsoft.com/office/officeart/2005/8/layout/orgChart1"/>
    <dgm:cxn modelId="{B0DE3FF0-DD86-42AA-9303-A8AF1EF488B3}" srcId="{74686EAC-2458-4DDE-B503-2E852B8F6CDB}" destId="{ECBFED4F-07AF-4283-A2D0-1FAB1FD41B1E}" srcOrd="3" destOrd="0" parTransId="{A540E285-5A75-47EA-9D7F-D98EDD2E4378}" sibTransId="{8FED1775-056C-4008-B90F-C755E8FBEA2C}"/>
    <dgm:cxn modelId="{7BB5940F-6933-4AA9-8BB3-2711175DE0B9}" type="presOf" srcId="{77B7A044-1ED6-4D97-B2F3-67377D1872F4}" destId="{3E1EC002-453D-4D4A-BEF4-693E596C8634}" srcOrd="0" destOrd="0" presId="urn:microsoft.com/office/officeart/2005/8/layout/orgChart1"/>
    <dgm:cxn modelId="{F4755294-3158-4AA9-8F70-92872AFD24C1}" type="presOf" srcId="{BC679E49-654D-4A6C-B800-F656CC6FAD87}" destId="{88077EA2-2294-4201-B8DB-458E5AE31BB8}" srcOrd="0" destOrd="0" presId="urn:microsoft.com/office/officeart/2005/8/layout/orgChart1"/>
    <dgm:cxn modelId="{8EE5CC7E-C16A-4C8E-8DC6-8D384C578486}" type="presOf" srcId="{FB066F5A-4B3F-4CD9-94EE-DA08435CC412}" destId="{81C02990-D7EC-48D5-83E6-26693B945ADD}" srcOrd="0" destOrd="0" presId="urn:microsoft.com/office/officeart/2005/8/layout/orgChart1"/>
    <dgm:cxn modelId="{8D98F486-9842-4F21-B4BB-A8434EDDEC53}" type="presOf" srcId="{4DEE7E14-64E0-4CAE-9C3E-376112E46766}" destId="{785CF002-8CDC-4FCE-AD1D-4092DA7EFB2F}" srcOrd="0" destOrd="0" presId="urn:microsoft.com/office/officeart/2005/8/layout/orgChart1"/>
    <dgm:cxn modelId="{F6016043-17CA-4221-A21B-E8F7ADD8DA5D}" type="presOf" srcId="{B3F81CC7-4E84-4376-8902-C16349D3A071}" destId="{565F5762-98C2-41A4-AC6B-D587EA41C601}" srcOrd="0" destOrd="0" presId="urn:microsoft.com/office/officeart/2005/8/layout/orgChart1"/>
    <dgm:cxn modelId="{553ED00A-856A-4B67-8DA1-CA006A310F08}" type="presOf" srcId="{898F813F-6AF4-424B-AC59-40DED02A3CD1}" destId="{53722B70-C50F-4984-82B1-CD876E8992B9}" srcOrd="0" destOrd="0" presId="urn:microsoft.com/office/officeart/2005/8/layout/orgChart1"/>
    <dgm:cxn modelId="{A40C58DF-7A6F-46CC-8D97-CD7A403A0F07}" type="presOf" srcId="{CB16435D-2751-46BB-B6B1-16BE9FCCDD2E}" destId="{99FDD5D3-11E5-4B68-A50C-D554F92E0360}" srcOrd="0" destOrd="0" presId="urn:microsoft.com/office/officeart/2005/8/layout/orgChart1"/>
    <dgm:cxn modelId="{8C5204B7-4AFC-4298-A1A5-BC15BC387826}" type="presOf" srcId="{ACA4AA52-BCD2-47A4-B3A5-AE143E8D1513}" destId="{6735860A-35A4-4752-B10A-9D81D2E04A34}" srcOrd="0" destOrd="0" presId="urn:microsoft.com/office/officeart/2005/8/layout/orgChart1"/>
    <dgm:cxn modelId="{8FA501E1-28A1-4140-9AE1-604B88A2B409}" type="presOf" srcId="{5C0272B9-BDCD-4DA4-AD73-6D1AC6BEF8F7}" destId="{F3D99FC0-38B3-4121-BEB9-66EA14B5BBEE}" srcOrd="0" destOrd="0" presId="urn:microsoft.com/office/officeart/2005/8/layout/orgChart1"/>
    <dgm:cxn modelId="{658292A0-DB71-408B-8444-5262397EC17B}" srcId="{BBF0057E-CAE3-4C38-A6A6-E9CA94A971FF}" destId="{5C0272B9-BDCD-4DA4-AD73-6D1AC6BEF8F7}" srcOrd="1" destOrd="0" parTransId="{347842D5-1682-4658-BF3A-94154500A9F1}" sibTransId="{E67BF029-EAEB-49EE-A21E-DAD3C1FC47FA}"/>
    <dgm:cxn modelId="{F101224C-5E06-4805-B401-08FC5CE55F8A}" type="presOf" srcId="{D977AB18-F01B-4378-86D1-1E59D7100AD0}" destId="{3AEC5DD4-E254-477A-ABBD-6B56795F4206}" srcOrd="0" destOrd="0" presId="urn:microsoft.com/office/officeart/2005/8/layout/orgChart1"/>
    <dgm:cxn modelId="{ECDCC2DB-54DD-4747-B3C5-E86E6D82A63F}" type="presOf" srcId="{5C0272B9-BDCD-4DA4-AD73-6D1AC6BEF8F7}" destId="{4FCDD806-999F-41A7-90F0-34ACCA72C32C}" srcOrd="1" destOrd="0" presId="urn:microsoft.com/office/officeart/2005/8/layout/orgChart1"/>
    <dgm:cxn modelId="{C689018C-03DB-4B2D-ACCA-360827225778}" type="presOf" srcId="{8FAE4F32-4828-4FCA-816C-D73E8C5899DD}" destId="{EB9E2CC0-F849-44A7-AD93-72ED322AC641}" srcOrd="0" destOrd="0" presId="urn:microsoft.com/office/officeart/2005/8/layout/orgChart1"/>
    <dgm:cxn modelId="{D7FD7348-C383-4F0F-B83A-C00FDF5EE4D3}" type="presOf" srcId="{BB490F27-2B87-4F86-AF71-8B615BD28C28}" destId="{6A48B230-0D4E-40E7-8BC5-7D65BA828A1B}" srcOrd="0" destOrd="0" presId="urn:microsoft.com/office/officeart/2005/8/layout/orgChart1"/>
    <dgm:cxn modelId="{954C2A16-5208-4595-8A0C-7FE71A957F5D}" srcId="{74686EAC-2458-4DDE-B503-2E852B8F6CDB}" destId="{A3934B7C-9598-4686-BE23-2679E37FBF53}" srcOrd="2" destOrd="0" parTransId="{BB490F27-2B87-4F86-AF71-8B615BD28C28}" sibTransId="{296F7A60-1EEE-489F-A9D9-03AAC246E143}"/>
    <dgm:cxn modelId="{6498CBB7-026F-477A-B6E4-B3C4A293CA35}" srcId="{4A1D58A1-0B3B-4936-A941-EDFAE9316DD1}" destId="{196B6F4C-D608-43D5-AA17-8A74683714A9}" srcOrd="2" destOrd="0" parTransId="{6A06D261-2991-4FEE-BCEC-4A141F28CA7C}" sibTransId="{C44B8B9D-2A56-435E-BB7E-2903ECC4B025}"/>
    <dgm:cxn modelId="{6A52E6C5-2BCA-4B65-91EF-44F9FE00E33A}" type="presOf" srcId="{16542F50-8193-458D-9A35-3F865AA32AB7}" destId="{BEDB4E48-DC30-4950-91B5-1641B5ED78C8}" srcOrd="0" destOrd="0" presId="urn:microsoft.com/office/officeart/2005/8/layout/orgChart1"/>
    <dgm:cxn modelId="{A4533F89-166D-401C-A76C-B2E84F889D84}" type="presOf" srcId="{8FAE4F32-4828-4FCA-816C-D73E8C5899DD}" destId="{8825277B-DDA6-4025-856C-91D4650574A1}" srcOrd="1" destOrd="0" presId="urn:microsoft.com/office/officeart/2005/8/layout/orgChart1"/>
    <dgm:cxn modelId="{CF63FFD5-94FE-4659-AC65-35718ECBA59B}" type="presOf" srcId="{FA7B0ADB-F015-40BF-8662-32E36C5722AB}" destId="{4BC8B824-8473-41E6-AC7D-A93152F46D16}" srcOrd="1" destOrd="0" presId="urn:microsoft.com/office/officeart/2005/8/layout/orgChart1"/>
    <dgm:cxn modelId="{AF3CC1F8-0E66-434C-A1EC-E5E6F454D7DA}" type="presOf" srcId="{D0DFDBF5-5804-4FA9-970E-36C8810735E8}" destId="{4BC26294-B25D-4536-B343-1820916F29A6}" srcOrd="1" destOrd="0" presId="urn:microsoft.com/office/officeart/2005/8/layout/orgChart1"/>
    <dgm:cxn modelId="{EF6BD9DF-4205-42AE-ABED-6274175F2152}" type="presOf" srcId="{54F9EDDC-7D68-40B4-8833-1865C01D1A42}" destId="{AB4D36DD-07BC-445D-BC4A-465BF31A6099}" srcOrd="0" destOrd="0" presId="urn:microsoft.com/office/officeart/2005/8/layout/orgChart1"/>
    <dgm:cxn modelId="{7D8DB83D-CABA-47EB-A635-EDF3F5384122}" srcId="{77B7A044-1ED6-4D97-B2F3-67377D1872F4}" destId="{74686EAC-2458-4DDE-B503-2E852B8F6CDB}" srcOrd="0" destOrd="0" parTransId="{7113AEA7-7A92-443B-85D0-80C99CD9FFA7}" sibTransId="{8595C4B4-60A3-4A01-9B20-EEEE7815CCBE}"/>
    <dgm:cxn modelId="{91E52B77-62FF-4291-B75A-D31E6C76D81E}" type="presOf" srcId="{9F86DFA4-CDBC-4FF9-BBAB-F7D894CCA5EF}" destId="{BC41416E-CF80-44ED-98D8-537247BF5A99}" srcOrd="1" destOrd="0" presId="urn:microsoft.com/office/officeart/2005/8/layout/orgChart1"/>
    <dgm:cxn modelId="{13B470B7-4C95-47A1-87A2-5052028BAFA8}" type="presOf" srcId="{8ADE49D9-8F59-4459-B823-B463C0DA6CA6}" destId="{E5A33443-7396-4423-A91C-243F46AD5148}" srcOrd="1" destOrd="0" presId="urn:microsoft.com/office/officeart/2005/8/layout/orgChart1"/>
    <dgm:cxn modelId="{FC1AEA48-76AA-4DEA-8383-5A92F8194BFA}" type="presOf" srcId="{E7BF5328-46D8-4E47-9BC3-C9E098C02349}" destId="{9CAEDB46-9DC5-4DD0-8CE0-00190A9BAA75}" srcOrd="1" destOrd="0" presId="urn:microsoft.com/office/officeart/2005/8/layout/orgChart1"/>
    <dgm:cxn modelId="{5DEACC33-8CF2-45D8-A118-1F009F45431E}" type="presOf" srcId="{E4C8D499-2561-42C4-B065-E762A4B17B66}" destId="{84873E4A-5BC0-447F-8154-01AD2C8EA4BC}" srcOrd="1" destOrd="0" presId="urn:microsoft.com/office/officeart/2005/8/layout/orgChart1"/>
    <dgm:cxn modelId="{18A13B54-D3E9-41BB-B824-2822BCE75A48}" type="presOf" srcId="{4A1D58A1-0B3B-4936-A941-EDFAE9316DD1}" destId="{F385140A-B146-4A4F-8D5D-28A5C09F80AC}" srcOrd="1" destOrd="0" presId="urn:microsoft.com/office/officeart/2005/8/layout/orgChart1"/>
    <dgm:cxn modelId="{59CC5B9C-6370-4D1E-A950-F50DBEB28AE0}" type="presOf" srcId="{196B6F4C-D608-43D5-AA17-8A74683714A9}" destId="{0C073ED4-3C80-4CBB-BAE6-C37A71CC8365}" srcOrd="0" destOrd="0" presId="urn:microsoft.com/office/officeart/2005/8/layout/orgChart1"/>
    <dgm:cxn modelId="{DB2EB0D8-12F6-47EC-8C88-2C73E961563A}" srcId="{8FAE4F32-4828-4FCA-816C-D73E8C5899DD}" destId="{EE8522B8-F6EE-42AA-97DD-9BBB9E567A37}" srcOrd="1" destOrd="0" parTransId="{C6D6C8FC-D29E-4DD5-9320-30CDEF202C1D}" sibTransId="{6831FB00-57BC-49EA-9A3C-0EF83F18731E}"/>
    <dgm:cxn modelId="{45C9B752-E17C-444A-ACDA-36B9A7AFF2AB}" type="presOf" srcId="{9F86DFA4-CDBC-4FF9-BBAB-F7D894CCA5EF}" destId="{FB7E1C7C-386D-41CC-B8B6-92FF9DD972BE}" srcOrd="0" destOrd="0" presId="urn:microsoft.com/office/officeart/2005/8/layout/orgChart1"/>
    <dgm:cxn modelId="{524DA63B-7AC0-46D5-BB2F-C08123B406C6}" type="presOf" srcId="{C0AF40B6-AA32-45C7-9448-859CE5A982FB}" destId="{7AF14FFD-CE2F-4763-A822-D48C59490BE7}" srcOrd="0" destOrd="0" presId="urn:microsoft.com/office/officeart/2005/8/layout/orgChart1"/>
    <dgm:cxn modelId="{11EA5A8C-C06E-4093-AA73-5529EE8DA4FE}" srcId="{4A1D58A1-0B3B-4936-A941-EDFAE9316DD1}" destId="{FF893532-720C-41BE-8DA0-0C53034D209A}" srcOrd="1" destOrd="0" parTransId="{0C183CD8-88C1-441F-879D-1E8585CE521F}" sibTransId="{7CC5D10E-685F-4C2C-AC5C-57E52B9D08A6}"/>
    <dgm:cxn modelId="{4FB62E7A-AE0F-416C-ACD5-EC4035678C35}" type="presParOf" srcId="{3E1EC002-453D-4D4A-BEF4-693E596C8634}" destId="{1A817F6C-DA98-4BE3-BA81-8F852CE39A84}" srcOrd="0" destOrd="0" presId="urn:microsoft.com/office/officeart/2005/8/layout/orgChart1"/>
    <dgm:cxn modelId="{0D331229-1194-4C84-9C26-8B6BBA59CE22}" type="presParOf" srcId="{1A817F6C-DA98-4BE3-BA81-8F852CE39A84}" destId="{929BED73-ED70-4E53-806B-1BA603E3FE26}" srcOrd="0" destOrd="0" presId="urn:microsoft.com/office/officeart/2005/8/layout/orgChart1"/>
    <dgm:cxn modelId="{99C466FC-C6F5-4175-A127-DE41B27F8109}" type="presParOf" srcId="{929BED73-ED70-4E53-806B-1BA603E3FE26}" destId="{24FB4F9A-7DF1-4446-960A-771E6ABD0F2E}" srcOrd="0" destOrd="0" presId="urn:microsoft.com/office/officeart/2005/8/layout/orgChart1"/>
    <dgm:cxn modelId="{B9F34263-1C33-43C1-AF69-4AAC0EC135A2}" type="presParOf" srcId="{929BED73-ED70-4E53-806B-1BA603E3FE26}" destId="{06AE431E-A301-4251-BCD7-46B1055660B5}" srcOrd="1" destOrd="0" presId="urn:microsoft.com/office/officeart/2005/8/layout/orgChart1"/>
    <dgm:cxn modelId="{96F9156A-D221-4F90-A051-72C68C1E8021}" type="presParOf" srcId="{1A817F6C-DA98-4BE3-BA81-8F852CE39A84}" destId="{896D0C0D-9225-47EF-8391-AC4EDFCDBC70}" srcOrd="1" destOrd="0" presId="urn:microsoft.com/office/officeart/2005/8/layout/orgChart1"/>
    <dgm:cxn modelId="{64827596-722C-45F0-A04E-B50513D36EE1}" type="presParOf" srcId="{896D0C0D-9225-47EF-8391-AC4EDFCDBC70}" destId="{11D96C97-CE3C-4A0F-A598-B10A15241492}" srcOrd="0" destOrd="0" presId="urn:microsoft.com/office/officeart/2005/8/layout/orgChart1"/>
    <dgm:cxn modelId="{3FD8E22F-D0FB-477E-8EEE-9C272F9E202A}" type="presParOf" srcId="{896D0C0D-9225-47EF-8391-AC4EDFCDBC70}" destId="{D7E3337C-5DC2-4EFE-9642-DFF336D11FDE}" srcOrd="1" destOrd="0" presId="urn:microsoft.com/office/officeart/2005/8/layout/orgChart1"/>
    <dgm:cxn modelId="{80D7B5CA-E2D1-49B5-996B-A1A1E983BF7D}" type="presParOf" srcId="{D7E3337C-5DC2-4EFE-9642-DFF336D11FDE}" destId="{1CB915A8-A8CF-4757-B5AA-179D5D751A60}" srcOrd="0" destOrd="0" presId="urn:microsoft.com/office/officeart/2005/8/layout/orgChart1"/>
    <dgm:cxn modelId="{2EDC281F-AEC3-4EC5-BEBD-9AAD023D6953}" type="presParOf" srcId="{1CB915A8-A8CF-4757-B5AA-179D5D751A60}" destId="{FB7E1C7C-386D-41CC-B8B6-92FF9DD972BE}" srcOrd="0" destOrd="0" presId="urn:microsoft.com/office/officeart/2005/8/layout/orgChart1"/>
    <dgm:cxn modelId="{71991DEE-639B-4223-B828-55966DFD1081}" type="presParOf" srcId="{1CB915A8-A8CF-4757-B5AA-179D5D751A60}" destId="{BC41416E-CF80-44ED-98D8-537247BF5A99}" srcOrd="1" destOrd="0" presId="urn:microsoft.com/office/officeart/2005/8/layout/orgChart1"/>
    <dgm:cxn modelId="{C06B97E3-221E-48E4-95E9-854D4B738FC9}" type="presParOf" srcId="{D7E3337C-5DC2-4EFE-9642-DFF336D11FDE}" destId="{B55E57C9-8E12-4C1F-AD4E-79D645619720}" srcOrd="1" destOrd="0" presId="urn:microsoft.com/office/officeart/2005/8/layout/orgChart1"/>
    <dgm:cxn modelId="{A1F653D4-4210-4313-8F5B-87E9F732CB43}" type="presParOf" srcId="{B55E57C9-8E12-4C1F-AD4E-79D645619720}" destId="{AEA87BC1-7F2C-492E-9EB9-2157076A81AC}" srcOrd="0" destOrd="0" presId="urn:microsoft.com/office/officeart/2005/8/layout/orgChart1"/>
    <dgm:cxn modelId="{F22F6637-39C2-4C2C-A724-0B13985F9B5A}" type="presParOf" srcId="{B55E57C9-8E12-4C1F-AD4E-79D645619720}" destId="{ABA824EA-6E8A-451A-A26B-48E6D83CFD24}" srcOrd="1" destOrd="0" presId="urn:microsoft.com/office/officeart/2005/8/layout/orgChart1"/>
    <dgm:cxn modelId="{2E55B568-4185-4EE4-9B5B-2AB198CE8E98}" type="presParOf" srcId="{ABA824EA-6E8A-451A-A26B-48E6D83CFD24}" destId="{63BF05FC-3B93-4819-9D09-B4A54885FBA4}" srcOrd="0" destOrd="0" presId="urn:microsoft.com/office/officeart/2005/8/layout/orgChart1"/>
    <dgm:cxn modelId="{4B9A68CA-658F-4990-A79F-1E5441DC5DBF}" type="presParOf" srcId="{63BF05FC-3B93-4819-9D09-B4A54885FBA4}" destId="{3397A13B-A8F9-4CB8-BFC2-4805EE7A16A4}" srcOrd="0" destOrd="0" presId="urn:microsoft.com/office/officeart/2005/8/layout/orgChart1"/>
    <dgm:cxn modelId="{EF9B71A3-7AF0-45E9-8AF6-BE3BB4941C59}" type="presParOf" srcId="{63BF05FC-3B93-4819-9D09-B4A54885FBA4}" destId="{A5973CD4-D734-491E-923E-23522221D6F6}" srcOrd="1" destOrd="0" presId="urn:microsoft.com/office/officeart/2005/8/layout/orgChart1"/>
    <dgm:cxn modelId="{F89FFCE2-FD00-4797-BCE0-3CED5A31BCED}" type="presParOf" srcId="{ABA824EA-6E8A-451A-A26B-48E6D83CFD24}" destId="{1032E00C-132A-4049-8816-10D1ED428872}" srcOrd="1" destOrd="0" presId="urn:microsoft.com/office/officeart/2005/8/layout/orgChart1"/>
    <dgm:cxn modelId="{BE2EC3BF-9DD2-4015-AC92-3C4C7ACAC94E}" type="presParOf" srcId="{ABA824EA-6E8A-451A-A26B-48E6D83CFD24}" destId="{4BDDFE09-019F-492C-9FB4-9C0D599F5F31}" srcOrd="2" destOrd="0" presId="urn:microsoft.com/office/officeart/2005/8/layout/orgChart1"/>
    <dgm:cxn modelId="{B834AF88-1741-46E1-A2A3-6CBB13389279}" type="presParOf" srcId="{B55E57C9-8E12-4C1F-AD4E-79D645619720}" destId="{C2210CF1-3319-4A38-80DE-71699E703016}" srcOrd="2" destOrd="0" presId="urn:microsoft.com/office/officeart/2005/8/layout/orgChart1"/>
    <dgm:cxn modelId="{F8D08232-90D6-4E86-821C-3D44242FB3BD}" type="presParOf" srcId="{B55E57C9-8E12-4C1F-AD4E-79D645619720}" destId="{29BB3398-C877-49BB-B89E-A9F32705C3C3}" srcOrd="3" destOrd="0" presId="urn:microsoft.com/office/officeart/2005/8/layout/orgChart1"/>
    <dgm:cxn modelId="{FE4A82B7-9B6D-4FD8-9388-7DBA109ED24F}" type="presParOf" srcId="{29BB3398-C877-49BB-B89E-A9F32705C3C3}" destId="{E51DC62A-F200-41B8-844A-DFAA46C24629}" srcOrd="0" destOrd="0" presId="urn:microsoft.com/office/officeart/2005/8/layout/orgChart1"/>
    <dgm:cxn modelId="{FB914520-2360-4976-B1A2-5D1EFE019020}" type="presParOf" srcId="{E51DC62A-F200-41B8-844A-DFAA46C24629}" destId="{6DC55F38-75D8-4966-8534-051709D41226}" srcOrd="0" destOrd="0" presId="urn:microsoft.com/office/officeart/2005/8/layout/orgChart1"/>
    <dgm:cxn modelId="{08E62DB0-B1C2-41E7-A872-F016726FEED0}" type="presParOf" srcId="{E51DC62A-F200-41B8-844A-DFAA46C24629}" destId="{4BC26294-B25D-4536-B343-1820916F29A6}" srcOrd="1" destOrd="0" presId="urn:microsoft.com/office/officeart/2005/8/layout/orgChart1"/>
    <dgm:cxn modelId="{814C57A9-917A-4A62-90DD-C046BECB8B13}" type="presParOf" srcId="{29BB3398-C877-49BB-B89E-A9F32705C3C3}" destId="{D6241EAB-50C0-4A8C-83BF-ACBE50F6A233}" srcOrd="1" destOrd="0" presId="urn:microsoft.com/office/officeart/2005/8/layout/orgChart1"/>
    <dgm:cxn modelId="{DA16AA22-7AC7-41DF-AFF6-02555BF0C20E}" type="presParOf" srcId="{29BB3398-C877-49BB-B89E-A9F32705C3C3}" destId="{442E010E-2730-43BB-84F2-ED47FBA6F974}" srcOrd="2" destOrd="0" presId="urn:microsoft.com/office/officeart/2005/8/layout/orgChart1"/>
    <dgm:cxn modelId="{04ED1493-13FA-406F-B6EF-C39163478A96}" type="presParOf" srcId="{B55E57C9-8E12-4C1F-AD4E-79D645619720}" destId="{0CDA6AF5-6B6E-4832-B5F0-ACF0F054022B}" srcOrd="4" destOrd="0" presId="urn:microsoft.com/office/officeart/2005/8/layout/orgChart1"/>
    <dgm:cxn modelId="{09B1552C-AE8F-4C96-A21D-A95B0B74960D}" type="presParOf" srcId="{B55E57C9-8E12-4C1F-AD4E-79D645619720}" destId="{BED75341-8CBC-4D38-9147-1D30D0298B69}" srcOrd="5" destOrd="0" presId="urn:microsoft.com/office/officeart/2005/8/layout/orgChart1"/>
    <dgm:cxn modelId="{1DCEF403-37B1-4F2E-A0E1-2AA4B5F216AD}" type="presParOf" srcId="{BED75341-8CBC-4D38-9147-1D30D0298B69}" destId="{36733E9C-A604-4260-9391-A82C6C1E18A0}" srcOrd="0" destOrd="0" presId="urn:microsoft.com/office/officeart/2005/8/layout/orgChart1"/>
    <dgm:cxn modelId="{E32AA2E4-F7BB-4FD1-A695-71280BD0CAB9}" type="presParOf" srcId="{36733E9C-A604-4260-9391-A82C6C1E18A0}" destId="{F21828DF-D037-4B99-AB7C-AE15357B824F}" srcOrd="0" destOrd="0" presId="urn:microsoft.com/office/officeart/2005/8/layout/orgChart1"/>
    <dgm:cxn modelId="{C9734920-6851-48A0-AB4A-EE6099508BA8}" type="presParOf" srcId="{36733E9C-A604-4260-9391-A82C6C1E18A0}" destId="{D6DB2CD5-9B83-4AC1-B399-74410EB4AAD7}" srcOrd="1" destOrd="0" presId="urn:microsoft.com/office/officeart/2005/8/layout/orgChart1"/>
    <dgm:cxn modelId="{DB15D0EB-E59D-4862-9F46-C2760228D887}" type="presParOf" srcId="{BED75341-8CBC-4D38-9147-1D30D0298B69}" destId="{FDE483D5-B513-4157-AFB4-82F26BAFE78F}" srcOrd="1" destOrd="0" presId="urn:microsoft.com/office/officeart/2005/8/layout/orgChart1"/>
    <dgm:cxn modelId="{067B92B8-4F44-4E0D-8AA6-BF694E0B2966}" type="presParOf" srcId="{BED75341-8CBC-4D38-9147-1D30D0298B69}" destId="{FDEA990D-0BBB-4463-8A59-0E2221076ECC}" srcOrd="2" destOrd="0" presId="urn:microsoft.com/office/officeart/2005/8/layout/orgChart1"/>
    <dgm:cxn modelId="{65412495-4FE8-4037-875B-B7C7C54D2243}" type="presParOf" srcId="{B55E57C9-8E12-4C1F-AD4E-79D645619720}" destId="{642B29FD-838B-4085-951A-706EC609CD68}" srcOrd="6" destOrd="0" presId="urn:microsoft.com/office/officeart/2005/8/layout/orgChart1"/>
    <dgm:cxn modelId="{062B2987-8575-4E23-BE39-F475D09F3DF1}" type="presParOf" srcId="{B55E57C9-8E12-4C1F-AD4E-79D645619720}" destId="{AACB11F1-B0A7-4122-9181-09B3964CAC47}" srcOrd="7" destOrd="0" presId="urn:microsoft.com/office/officeart/2005/8/layout/orgChart1"/>
    <dgm:cxn modelId="{93B48807-333F-48AC-A157-5CE675685CA9}" type="presParOf" srcId="{AACB11F1-B0A7-4122-9181-09B3964CAC47}" destId="{CC049CD6-FE98-48A5-847B-D64D01203764}" srcOrd="0" destOrd="0" presId="urn:microsoft.com/office/officeart/2005/8/layout/orgChart1"/>
    <dgm:cxn modelId="{E0F9F8A1-1B30-41ED-B901-230E6FD11347}" type="presParOf" srcId="{CC049CD6-FE98-48A5-847B-D64D01203764}" destId="{468439D7-7A2B-4EC3-96F9-BEF5D0F11E3E}" srcOrd="0" destOrd="0" presId="urn:microsoft.com/office/officeart/2005/8/layout/orgChart1"/>
    <dgm:cxn modelId="{1D166B51-7A7A-4BBB-B726-F08E70C47A0F}" type="presParOf" srcId="{CC049CD6-FE98-48A5-847B-D64D01203764}" destId="{4BC8B824-8473-41E6-AC7D-A93152F46D16}" srcOrd="1" destOrd="0" presId="urn:microsoft.com/office/officeart/2005/8/layout/orgChart1"/>
    <dgm:cxn modelId="{FD83E17A-176A-4121-8E64-6DE77DD81F43}" type="presParOf" srcId="{AACB11F1-B0A7-4122-9181-09B3964CAC47}" destId="{B15983C1-1D4E-463D-8B16-0EE0EBEDB84B}" srcOrd="1" destOrd="0" presId="urn:microsoft.com/office/officeart/2005/8/layout/orgChart1"/>
    <dgm:cxn modelId="{A6ADAF53-46A5-4DD8-8B51-360A004B10E7}" type="presParOf" srcId="{AACB11F1-B0A7-4122-9181-09B3964CAC47}" destId="{C8588996-541A-4704-8854-0C946CFA1C9D}" srcOrd="2" destOrd="0" presId="urn:microsoft.com/office/officeart/2005/8/layout/orgChart1"/>
    <dgm:cxn modelId="{7BC00E96-3F58-4785-A674-47F648D9C685}" type="presParOf" srcId="{D7E3337C-5DC2-4EFE-9642-DFF336D11FDE}" destId="{12121FB7-31DC-4468-8F98-2897796BCC6C}" srcOrd="2" destOrd="0" presId="urn:microsoft.com/office/officeart/2005/8/layout/orgChart1"/>
    <dgm:cxn modelId="{C204D9B6-C235-492F-9379-58462C0939B0}" type="presParOf" srcId="{896D0C0D-9225-47EF-8391-AC4EDFCDBC70}" destId="{DFAAFEFF-35DB-4E33-A0A0-853665D826F9}" srcOrd="2" destOrd="0" presId="urn:microsoft.com/office/officeart/2005/8/layout/orgChart1"/>
    <dgm:cxn modelId="{8F92FC48-2BD3-4BFE-8FDB-5FB33286A4E0}" type="presParOf" srcId="{896D0C0D-9225-47EF-8391-AC4EDFCDBC70}" destId="{935ADFD9-8765-4D62-AC12-4E1FF862C976}" srcOrd="3" destOrd="0" presId="urn:microsoft.com/office/officeart/2005/8/layout/orgChart1"/>
    <dgm:cxn modelId="{4F29A8BB-F60F-4E95-A11B-4CFA1574B56B}" type="presParOf" srcId="{935ADFD9-8765-4D62-AC12-4E1FF862C976}" destId="{8B26DD7D-F0A1-456A-AE90-FD2DDAD7BB8F}" srcOrd="0" destOrd="0" presId="urn:microsoft.com/office/officeart/2005/8/layout/orgChart1"/>
    <dgm:cxn modelId="{523EA24B-731A-4B82-8639-990C200ED3A4}" type="presParOf" srcId="{8B26DD7D-F0A1-456A-AE90-FD2DDAD7BB8F}" destId="{EB9E2CC0-F849-44A7-AD93-72ED322AC641}" srcOrd="0" destOrd="0" presId="urn:microsoft.com/office/officeart/2005/8/layout/orgChart1"/>
    <dgm:cxn modelId="{5CFDF711-E885-481F-9B89-9DCAEA325F55}" type="presParOf" srcId="{8B26DD7D-F0A1-456A-AE90-FD2DDAD7BB8F}" destId="{8825277B-DDA6-4025-856C-91D4650574A1}" srcOrd="1" destOrd="0" presId="urn:microsoft.com/office/officeart/2005/8/layout/orgChart1"/>
    <dgm:cxn modelId="{B33974C4-5F94-4EE5-8CD9-AE1FD58A5531}" type="presParOf" srcId="{935ADFD9-8765-4D62-AC12-4E1FF862C976}" destId="{1E67E20A-49A7-4668-B5CB-C485E1DBB315}" srcOrd="1" destOrd="0" presId="urn:microsoft.com/office/officeart/2005/8/layout/orgChart1"/>
    <dgm:cxn modelId="{34D9AD0B-3A66-4B6F-A23C-C9005E2AFAAB}" type="presParOf" srcId="{1E67E20A-49A7-4668-B5CB-C485E1DBB315}" destId="{8E5D7DE7-E3B9-4A24-AD9E-19704BEA2F37}" srcOrd="0" destOrd="0" presId="urn:microsoft.com/office/officeart/2005/8/layout/orgChart1"/>
    <dgm:cxn modelId="{ADCE0E4E-77B4-4AA4-A018-9C4FFD1B7F16}" type="presParOf" srcId="{1E67E20A-49A7-4668-B5CB-C485E1DBB315}" destId="{691931BF-9B51-494C-A6CD-2403A95FC280}" srcOrd="1" destOrd="0" presId="urn:microsoft.com/office/officeart/2005/8/layout/orgChart1"/>
    <dgm:cxn modelId="{A2F26526-3824-452A-9C24-E5FE0F027080}" type="presParOf" srcId="{691931BF-9B51-494C-A6CD-2403A95FC280}" destId="{A9E671DC-A4CB-4D81-96AF-D8CD132C817F}" srcOrd="0" destOrd="0" presId="urn:microsoft.com/office/officeart/2005/8/layout/orgChart1"/>
    <dgm:cxn modelId="{8341CEEB-F0BE-462D-B7CA-89B28B9983B9}" type="presParOf" srcId="{A9E671DC-A4CB-4D81-96AF-D8CD132C817F}" destId="{ADF3F7E3-7B6C-4B3F-9C40-25C9322E67E7}" srcOrd="0" destOrd="0" presId="urn:microsoft.com/office/officeart/2005/8/layout/orgChart1"/>
    <dgm:cxn modelId="{686BB793-9136-4DC1-9151-39D4EF6D0135}" type="presParOf" srcId="{A9E671DC-A4CB-4D81-96AF-D8CD132C817F}" destId="{F385140A-B146-4A4F-8D5D-28A5C09F80AC}" srcOrd="1" destOrd="0" presId="urn:microsoft.com/office/officeart/2005/8/layout/orgChart1"/>
    <dgm:cxn modelId="{70AAD32B-9911-42F4-92B3-2968FE74F2FE}" type="presParOf" srcId="{691931BF-9B51-494C-A6CD-2403A95FC280}" destId="{95583558-182A-48DA-9895-5D53DC901321}" srcOrd="1" destOrd="0" presId="urn:microsoft.com/office/officeart/2005/8/layout/orgChart1"/>
    <dgm:cxn modelId="{FBAC8CA1-152B-4E1F-9EED-ADED785CBC83}" type="presParOf" srcId="{95583558-182A-48DA-9895-5D53DC901321}" destId="{DD3F557C-DBED-45A5-AAC3-006AA6B62DBD}" srcOrd="0" destOrd="0" presId="urn:microsoft.com/office/officeart/2005/8/layout/orgChart1"/>
    <dgm:cxn modelId="{F9AC1C93-BC0B-4A6B-819E-98FCCC4FF91B}" type="presParOf" srcId="{95583558-182A-48DA-9895-5D53DC901321}" destId="{598283EB-BAE7-4C1F-9C77-989A86027F9D}" srcOrd="1" destOrd="0" presId="urn:microsoft.com/office/officeart/2005/8/layout/orgChart1"/>
    <dgm:cxn modelId="{E5928CF1-603C-4807-AE25-0253BD9DCB62}" type="presParOf" srcId="{598283EB-BAE7-4C1F-9C77-989A86027F9D}" destId="{7AF8C757-3E76-4FB4-9962-AD85AD3D9ACA}" srcOrd="0" destOrd="0" presId="urn:microsoft.com/office/officeart/2005/8/layout/orgChart1"/>
    <dgm:cxn modelId="{9A8DAE4C-048E-4BB8-AE6C-351C2FC2D210}" type="presParOf" srcId="{7AF8C757-3E76-4FB4-9962-AD85AD3D9ACA}" destId="{19FAB37A-658A-4C97-B8A8-2A178B5CAC38}" srcOrd="0" destOrd="0" presId="urn:microsoft.com/office/officeart/2005/8/layout/orgChart1"/>
    <dgm:cxn modelId="{AC422BD9-A921-4EEE-B6D1-21CF9A89C309}" type="presParOf" srcId="{7AF8C757-3E76-4FB4-9962-AD85AD3D9ACA}" destId="{31787CAB-13BD-4996-9574-814C110EB63E}" srcOrd="1" destOrd="0" presId="urn:microsoft.com/office/officeart/2005/8/layout/orgChart1"/>
    <dgm:cxn modelId="{62F66E2D-8A82-4E30-81AA-206754A701D7}" type="presParOf" srcId="{598283EB-BAE7-4C1F-9C77-989A86027F9D}" destId="{ABE2B3FA-EB73-44D7-A4C3-D696BF87285B}" srcOrd="1" destOrd="0" presId="urn:microsoft.com/office/officeart/2005/8/layout/orgChart1"/>
    <dgm:cxn modelId="{EE0DE985-4C39-4EBB-8F82-D5DF2ECC96BB}" type="presParOf" srcId="{598283EB-BAE7-4C1F-9C77-989A86027F9D}" destId="{F831C4E7-1861-4619-BB1A-67CC7DBFF5FD}" srcOrd="2" destOrd="0" presId="urn:microsoft.com/office/officeart/2005/8/layout/orgChart1"/>
    <dgm:cxn modelId="{492E2EFB-0025-4B6F-B0B3-6366DBF84C44}" type="presParOf" srcId="{95583558-182A-48DA-9895-5D53DC901321}" destId="{ADBEB887-BBCF-43BC-A2FA-A5B95C6E6EDD}" srcOrd="2" destOrd="0" presId="urn:microsoft.com/office/officeart/2005/8/layout/orgChart1"/>
    <dgm:cxn modelId="{5E97060B-DBCB-4772-BCB9-109836D7DE4D}" type="presParOf" srcId="{95583558-182A-48DA-9895-5D53DC901321}" destId="{35D02955-AC79-41D4-833B-3F3FBDB425D5}" srcOrd="3" destOrd="0" presId="urn:microsoft.com/office/officeart/2005/8/layout/orgChart1"/>
    <dgm:cxn modelId="{BDCB728E-B4C4-4FE9-84F3-BF4CFBA67C1A}" type="presParOf" srcId="{35D02955-AC79-41D4-833B-3F3FBDB425D5}" destId="{67F1C20F-A0D0-455B-9A53-05D303CE7D68}" srcOrd="0" destOrd="0" presId="urn:microsoft.com/office/officeart/2005/8/layout/orgChart1"/>
    <dgm:cxn modelId="{1AEA70F2-91B6-4F17-A6ED-3F206C855C0D}" type="presParOf" srcId="{67F1C20F-A0D0-455B-9A53-05D303CE7D68}" destId="{F6B527B5-A945-4383-A3ED-82DF3D134096}" srcOrd="0" destOrd="0" presId="urn:microsoft.com/office/officeart/2005/8/layout/orgChart1"/>
    <dgm:cxn modelId="{5161AAD4-0EB2-4339-8475-1C5FF3B68B92}" type="presParOf" srcId="{67F1C20F-A0D0-455B-9A53-05D303CE7D68}" destId="{7B7430B7-6020-4F90-9547-A469334322C0}" srcOrd="1" destOrd="0" presId="urn:microsoft.com/office/officeart/2005/8/layout/orgChart1"/>
    <dgm:cxn modelId="{9F7C8AF7-FE6F-4B78-A15F-37C642D7EA10}" type="presParOf" srcId="{35D02955-AC79-41D4-833B-3F3FBDB425D5}" destId="{75B94395-0307-4A15-BB90-BFF38D6D326E}" srcOrd="1" destOrd="0" presId="urn:microsoft.com/office/officeart/2005/8/layout/orgChart1"/>
    <dgm:cxn modelId="{4060C1A7-6BF9-486D-99F2-8946DBBA5DF3}" type="presParOf" srcId="{35D02955-AC79-41D4-833B-3F3FBDB425D5}" destId="{7A2E6A06-157D-4AE0-92CA-4A0227EA2844}" srcOrd="2" destOrd="0" presId="urn:microsoft.com/office/officeart/2005/8/layout/orgChart1"/>
    <dgm:cxn modelId="{6CFACC6E-0F69-4968-8247-D37DF4EECA77}" type="presParOf" srcId="{95583558-182A-48DA-9895-5D53DC901321}" destId="{213B3735-9EBB-4403-891F-B731E383E1E5}" srcOrd="4" destOrd="0" presId="urn:microsoft.com/office/officeart/2005/8/layout/orgChart1"/>
    <dgm:cxn modelId="{0E1AEECB-8062-43BA-892B-F57722F1C4C7}" type="presParOf" srcId="{95583558-182A-48DA-9895-5D53DC901321}" destId="{897AE0AC-17F6-4C9D-9724-7F0E4AA3D7EF}" srcOrd="5" destOrd="0" presId="urn:microsoft.com/office/officeart/2005/8/layout/orgChart1"/>
    <dgm:cxn modelId="{264AC330-1955-4B51-8843-04FB6D8390EC}" type="presParOf" srcId="{897AE0AC-17F6-4C9D-9724-7F0E4AA3D7EF}" destId="{2AFF5917-6F0C-401B-8421-C0FEBE5D31D4}" srcOrd="0" destOrd="0" presId="urn:microsoft.com/office/officeart/2005/8/layout/orgChart1"/>
    <dgm:cxn modelId="{3282FB10-38F0-4CF5-A94A-1CA1EEF1DBCF}" type="presParOf" srcId="{2AFF5917-6F0C-401B-8421-C0FEBE5D31D4}" destId="{0C073ED4-3C80-4CBB-BAE6-C37A71CC8365}" srcOrd="0" destOrd="0" presId="urn:microsoft.com/office/officeart/2005/8/layout/orgChart1"/>
    <dgm:cxn modelId="{77C21F7B-2237-4FA7-BDC6-183901C3D541}" type="presParOf" srcId="{2AFF5917-6F0C-401B-8421-C0FEBE5D31D4}" destId="{84F9B8C4-433E-4F3B-8D3D-9A05E309F4D8}" srcOrd="1" destOrd="0" presId="urn:microsoft.com/office/officeart/2005/8/layout/orgChart1"/>
    <dgm:cxn modelId="{264FD8DF-E58E-4F32-B7CB-22892BFD3C08}" type="presParOf" srcId="{897AE0AC-17F6-4C9D-9724-7F0E4AA3D7EF}" destId="{AB1AB2F4-D13A-4C65-9DC7-172FD252C34D}" srcOrd="1" destOrd="0" presId="urn:microsoft.com/office/officeart/2005/8/layout/orgChart1"/>
    <dgm:cxn modelId="{FFE31833-54EE-44A8-A33C-F232DA16CC2B}" type="presParOf" srcId="{897AE0AC-17F6-4C9D-9724-7F0E4AA3D7EF}" destId="{00728524-35DB-4F8A-B25E-43FCF11EC9C7}" srcOrd="2" destOrd="0" presId="urn:microsoft.com/office/officeart/2005/8/layout/orgChart1"/>
    <dgm:cxn modelId="{28856799-418D-48F3-AAA6-99DEA7A58672}" type="presParOf" srcId="{691931BF-9B51-494C-A6CD-2403A95FC280}" destId="{2B8D0C14-EEBA-4685-8348-23597B6AE76B}" srcOrd="2" destOrd="0" presId="urn:microsoft.com/office/officeart/2005/8/layout/orgChart1"/>
    <dgm:cxn modelId="{D1EC0B68-7B67-44CF-82CD-7C4BB4AFDCFB}" type="presParOf" srcId="{1E67E20A-49A7-4668-B5CB-C485E1DBB315}" destId="{AFA2A185-CC5E-46D5-AC20-10B2A65607F3}" srcOrd="2" destOrd="0" presId="urn:microsoft.com/office/officeart/2005/8/layout/orgChart1"/>
    <dgm:cxn modelId="{6199530F-0F1F-434C-AF39-EC4D65BF2584}" type="presParOf" srcId="{1E67E20A-49A7-4668-B5CB-C485E1DBB315}" destId="{9ACAA51F-B70A-4CF0-B3FC-F0C2DFC7AD33}" srcOrd="3" destOrd="0" presId="urn:microsoft.com/office/officeart/2005/8/layout/orgChart1"/>
    <dgm:cxn modelId="{75E22505-2E41-4AC9-B55C-FC295B6A0AA0}" type="presParOf" srcId="{9ACAA51F-B70A-4CF0-B3FC-F0C2DFC7AD33}" destId="{EC3BB01B-058E-4B68-9A90-BD92FA508C49}" srcOrd="0" destOrd="0" presId="urn:microsoft.com/office/officeart/2005/8/layout/orgChart1"/>
    <dgm:cxn modelId="{57D25615-B61D-4A1E-A048-2C435C9A1936}" type="presParOf" srcId="{EC3BB01B-058E-4B68-9A90-BD92FA508C49}" destId="{B02B1EEE-B0F9-4C6A-9B8F-1D97EB730498}" srcOrd="0" destOrd="0" presId="urn:microsoft.com/office/officeart/2005/8/layout/orgChart1"/>
    <dgm:cxn modelId="{EB1A5A3F-8622-4A0E-899C-6D20851029DF}" type="presParOf" srcId="{EC3BB01B-058E-4B68-9A90-BD92FA508C49}" destId="{46562D76-884F-4EFD-A0AC-322F8CA20092}" srcOrd="1" destOrd="0" presId="urn:microsoft.com/office/officeart/2005/8/layout/orgChart1"/>
    <dgm:cxn modelId="{06538D51-4000-43F2-87E8-43CA30C87B57}" type="presParOf" srcId="{9ACAA51F-B70A-4CF0-B3FC-F0C2DFC7AD33}" destId="{CCF55208-0E09-419D-9EA8-A95854B597F3}" srcOrd="1" destOrd="0" presId="urn:microsoft.com/office/officeart/2005/8/layout/orgChart1"/>
    <dgm:cxn modelId="{F978C7FB-3E58-4B19-99EF-4C6F16ACC780}" type="presParOf" srcId="{CCF55208-0E09-419D-9EA8-A95854B597F3}" destId="{A6B6ADAD-81E3-40CC-B5E7-7A90F4FC2E4E}" srcOrd="0" destOrd="0" presId="urn:microsoft.com/office/officeart/2005/8/layout/orgChart1"/>
    <dgm:cxn modelId="{B8BF32FA-9539-4C51-B273-83B828E03DD1}" type="presParOf" srcId="{CCF55208-0E09-419D-9EA8-A95854B597F3}" destId="{14CC5EDE-23D5-459E-B99B-A8B2F48CCA6E}" srcOrd="1" destOrd="0" presId="urn:microsoft.com/office/officeart/2005/8/layout/orgChart1"/>
    <dgm:cxn modelId="{99EBFB1F-55AE-4FE6-B509-07CC2E3AC3F0}" type="presParOf" srcId="{14CC5EDE-23D5-459E-B99B-A8B2F48CCA6E}" destId="{3755C49A-21B4-43CB-AD79-53659D8CB5D7}" srcOrd="0" destOrd="0" presId="urn:microsoft.com/office/officeart/2005/8/layout/orgChart1"/>
    <dgm:cxn modelId="{40821D64-8968-4BFE-8168-9B3E8707B9D1}" type="presParOf" srcId="{3755C49A-21B4-43CB-AD79-53659D8CB5D7}" destId="{88077EA2-2294-4201-B8DB-458E5AE31BB8}" srcOrd="0" destOrd="0" presId="urn:microsoft.com/office/officeart/2005/8/layout/orgChart1"/>
    <dgm:cxn modelId="{3EA8C246-9197-43DB-B34F-D1F267BF75D4}" type="presParOf" srcId="{3755C49A-21B4-43CB-AD79-53659D8CB5D7}" destId="{9C27CFFC-7F42-48F4-AABE-0974672424D6}" srcOrd="1" destOrd="0" presId="urn:microsoft.com/office/officeart/2005/8/layout/orgChart1"/>
    <dgm:cxn modelId="{60AEAD1E-DDE6-4528-A47F-5661C1E8B548}" type="presParOf" srcId="{14CC5EDE-23D5-459E-B99B-A8B2F48CCA6E}" destId="{54D77722-F9D6-4E87-A254-8A5DDE3800B0}" srcOrd="1" destOrd="0" presId="urn:microsoft.com/office/officeart/2005/8/layout/orgChart1"/>
    <dgm:cxn modelId="{A28EF706-D88D-4A45-8452-BF4ACC62853B}" type="presParOf" srcId="{14CC5EDE-23D5-459E-B99B-A8B2F48CCA6E}" destId="{2D022109-615D-415D-9FDB-0DD26853446F}" srcOrd="2" destOrd="0" presId="urn:microsoft.com/office/officeart/2005/8/layout/orgChart1"/>
    <dgm:cxn modelId="{5E5280D3-999D-4224-BC25-50A1D3088E3F}" type="presParOf" srcId="{CCF55208-0E09-419D-9EA8-A95854B597F3}" destId="{DF1C11EF-BAFE-4E6C-BBEA-478EB394EA63}" srcOrd="2" destOrd="0" presId="urn:microsoft.com/office/officeart/2005/8/layout/orgChart1"/>
    <dgm:cxn modelId="{59A51F5E-6E74-4A3B-B16C-067D6EF20A81}" type="presParOf" srcId="{CCF55208-0E09-419D-9EA8-A95854B597F3}" destId="{A168142A-5264-4E82-8205-F6A433C98B97}" srcOrd="3" destOrd="0" presId="urn:microsoft.com/office/officeart/2005/8/layout/orgChart1"/>
    <dgm:cxn modelId="{89876738-34AC-4AFB-8A10-77B16D855074}" type="presParOf" srcId="{A168142A-5264-4E82-8205-F6A433C98B97}" destId="{21EA56DE-C810-4260-8DF7-1E2B9F25B5AA}" srcOrd="0" destOrd="0" presId="urn:microsoft.com/office/officeart/2005/8/layout/orgChart1"/>
    <dgm:cxn modelId="{499553B2-DD13-4094-94DC-BF24D018D687}" type="presParOf" srcId="{21EA56DE-C810-4260-8DF7-1E2B9F25B5AA}" destId="{C0F5EF64-829B-49C6-AED8-2457D49F9F77}" srcOrd="0" destOrd="0" presId="urn:microsoft.com/office/officeart/2005/8/layout/orgChart1"/>
    <dgm:cxn modelId="{8D24B139-202F-402A-BF23-23BD2FF11FC6}" type="presParOf" srcId="{21EA56DE-C810-4260-8DF7-1E2B9F25B5AA}" destId="{91BB39E7-DFD0-4F97-94A3-5B8A157AFFC7}" srcOrd="1" destOrd="0" presId="urn:microsoft.com/office/officeart/2005/8/layout/orgChart1"/>
    <dgm:cxn modelId="{8BF78142-7C73-4C1A-8656-A0C0C6711D7C}" type="presParOf" srcId="{A168142A-5264-4E82-8205-F6A433C98B97}" destId="{36DAAE01-68DA-490B-A3C5-0EBD58CB6CE5}" srcOrd="1" destOrd="0" presId="urn:microsoft.com/office/officeart/2005/8/layout/orgChart1"/>
    <dgm:cxn modelId="{B52955E5-E017-4ECF-8E2D-C99BC7A08787}" type="presParOf" srcId="{A168142A-5264-4E82-8205-F6A433C98B97}" destId="{E0EAD802-A4D8-406D-9938-8FE36CC109F1}" srcOrd="2" destOrd="0" presId="urn:microsoft.com/office/officeart/2005/8/layout/orgChart1"/>
    <dgm:cxn modelId="{29783E2E-D688-41E3-96BA-D25DDDA13084}" type="presParOf" srcId="{CCF55208-0E09-419D-9EA8-A95854B597F3}" destId="{1C7CEBD1-0A44-44E4-B3D1-2324A040605F}" srcOrd="4" destOrd="0" presId="urn:microsoft.com/office/officeart/2005/8/layout/orgChart1"/>
    <dgm:cxn modelId="{D7B2E7EA-6AA8-412D-86E3-66BE1526D340}" type="presParOf" srcId="{CCF55208-0E09-419D-9EA8-A95854B597F3}" destId="{DD3077BB-B21E-4C0D-8FF1-BE694FDA706A}" srcOrd="5" destOrd="0" presId="urn:microsoft.com/office/officeart/2005/8/layout/orgChart1"/>
    <dgm:cxn modelId="{551934A1-5A72-471D-B358-4898C2C579D9}" type="presParOf" srcId="{DD3077BB-B21E-4C0D-8FF1-BE694FDA706A}" destId="{E9E4BA65-865E-4C44-BE30-CC3B4146597A}" srcOrd="0" destOrd="0" presId="urn:microsoft.com/office/officeart/2005/8/layout/orgChart1"/>
    <dgm:cxn modelId="{657AFAB5-790F-47DF-8C00-99E01640F854}" type="presParOf" srcId="{E9E4BA65-865E-4C44-BE30-CC3B4146597A}" destId="{565F5762-98C2-41A4-AC6B-D587EA41C601}" srcOrd="0" destOrd="0" presId="urn:microsoft.com/office/officeart/2005/8/layout/orgChart1"/>
    <dgm:cxn modelId="{92E0A958-3409-4971-99D6-CA7731896D22}" type="presParOf" srcId="{E9E4BA65-865E-4C44-BE30-CC3B4146597A}" destId="{B2C845C5-4F1F-4820-AE76-64DC0D5F9E95}" srcOrd="1" destOrd="0" presId="urn:microsoft.com/office/officeart/2005/8/layout/orgChart1"/>
    <dgm:cxn modelId="{BFF98B06-5035-42CE-A899-61324D0486B5}" type="presParOf" srcId="{DD3077BB-B21E-4C0D-8FF1-BE694FDA706A}" destId="{F3886313-5C31-41F9-A05F-01CC1FBF4369}" srcOrd="1" destOrd="0" presId="urn:microsoft.com/office/officeart/2005/8/layout/orgChart1"/>
    <dgm:cxn modelId="{1398ECF1-CC5E-41D3-B54B-629B629B1154}" type="presParOf" srcId="{DD3077BB-B21E-4C0D-8FF1-BE694FDA706A}" destId="{E1FC3A01-6351-4A79-AB6F-65D8FA6E5A27}" srcOrd="2" destOrd="0" presId="urn:microsoft.com/office/officeart/2005/8/layout/orgChart1"/>
    <dgm:cxn modelId="{9B8DA712-3F9C-4922-80FB-12C7859B38AE}" type="presParOf" srcId="{9ACAA51F-B70A-4CF0-B3FC-F0C2DFC7AD33}" destId="{666F42A8-543F-4E6A-9B72-A184F9DFDC66}" srcOrd="2" destOrd="0" presId="urn:microsoft.com/office/officeart/2005/8/layout/orgChart1"/>
    <dgm:cxn modelId="{5C9454AF-5BFF-4AD6-9BC6-4EB59C5768DE}" type="presParOf" srcId="{935ADFD9-8765-4D62-AC12-4E1FF862C976}" destId="{E4B0DB81-D2DD-48FD-9F9E-10D28059BB54}" srcOrd="2" destOrd="0" presId="urn:microsoft.com/office/officeart/2005/8/layout/orgChart1"/>
    <dgm:cxn modelId="{4E2AB855-2055-4C82-9589-021B650B7E9B}" type="presParOf" srcId="{896D0C0D-9225-47EF-8391-AC4EDFCDBC70}" destId="{6A48B230-0D4E-40E7-8BC5-7D65BA828A1B}" srcOrd="4" destOrd="0" presId="urn:microsoft.com/office/officeart/2005/8/layout/orgChart1"/>
    <dgm:cxn modelId="{0DC4DF5B-09E4-40C8-B8F4-C561E8E2CFA7}" type="presParOf" srcId="{896D0C0D-9225-47EF-8391-AC4EDFCDBC70}" destId="{B9546FDA-2249-4EA0-80AA-BEC443784E6D}" srcOrd="5" destOrd="0" presId="urn:microsoft.com/office/officeart/2005/8/layout/orgChart1"/>
    <dgm:cxn modelId="{766BD52A-7BB9-4BE4-8E02-F5FD580BA581}" type="presParOf" srcId="{B9546FDA-2249-4EA0-80AA-BEC443784E6D}" destId="{97EB6E99-796A-4A91-A5F4-4155E7DD34E4}" srcOrd="0" destOrd="0" presId="urn:microsoft.com/office/officeart/2005/8/layout/orgChart1"/>
    <dgm:cxn modelId="{913C82CC-8276-4450-8283-9A2EE6DBF81B}" type="presParOf" srcId="{97EB6E99-796A-4A91-A5F4-4155E7DD34E4}" destId="{A12C2BF1-8E91-4CC8-A5DB-7AFED360A664}" srcOrd="0" destOrd="0" presId="urn:microsoft.com/office/officeart/2005/8/layout/orgChart1"/>
    <dgm:cxn modelId="{1FA044E4-6172-422D-8E44-A09699FAD9B3}" type="presParOf" srcId="{97EB6E99-796A-4A91-A5F4-4155E7DD34E4}" destId="{2F08EC2C-20E6-4D55-8823-52310C7295DC}" srcOrd="1" destOrd="0" presId="urn:microsoft.com/office/officeart/2005/8/layout/orgChart1"/>
    <dgm:cxn modelId="{5FD989E2-43B3-4B12-9227-76B6AA3B6138}" type="presParOf" srcId="{B9546FDA-2249-4EA0-80AA-BEC443784E6D}" destId="{12930056-D766-4C3D-AA2E-003CDE4283D4}" srcOrd="1" destOrd="0" presId="urn:microsoft.com/office/officeart/2005/8/layout/orgChart1"/>
    <dgm:cxn modelId="{8BCD60BB-EE65-42FC-8CF5-D91501FBB668}" type="presParOf" srcId="{12930056-D766-4C3D-AA2E-003CDE4283D4}" destId="{100D4C10-2375-4FE0-8BFA-B26F0A81C746}" srcOrd="0" destOrd="0" presId="urn:microsoft.com/office/officeart/2005/8/layout/orgChart1"/>
    <dgm:cxn modelId="{9EEFF4C3-2FAC-4AE5-83CB-269C531CF8A1}" type="presParOf" srcId="{12930056-D766-4C3D-AA2E-003CDE4283D4}" destId="{A96DB78D-094A-41FD-B695-76990EFAB85C}" srcOrd="1" destOrd="0" presId="urn:microsoft.com/office/officeart/2005/8/layout/orgChart1"/>
    <dgm:cxn modelId="{B202BCA5-3728-4086-8D62-C3AA47D9FF59}" type="presParOf" srcId="{A96DB78D-094A-41FD-B695-76990EFAB85C}" destId="{4608BC17-A996-4BEF-9C02-B992BCFDD696}" srcOrd="0" destOrd="0" presId="urn:microsoft.com/office/officeart/2005/8/layout/orgChart1"/>
    <dgm:cxn modelId="{56693DE6-35C5-43FC-B8B9-8D1A8DC9B29C}" type="presParOf" srcId="{4608BC17-A996-4BEF-9C02-B992BCFDD696}" destId="{ED286EF9-336C-4E7C-AA85-8C037A5AE3DD}" srcOrd="0" destOrd="0" presId="urn:microsoft.com/office/officeart/2005/8/layout/orgChart1"/>
    <dgm:cxn modelId="{8E0B38C8-0913-4D00-BEE7-3E697A1486C7}" type="presParOf" srcId="{4608BC17-A996-4BEF-9C02-B992BCFDD696}" destId="{E5A33443-7396-4423-A91C-243F46AD5148}" srcOrd="1" destOrd="0" presId="urn:microsoft.com/office/officeart/2005/8/layout/orgChart1"/>
    <dgm:cxn modelId="{0BE2C8BB-1CEE-40C1-8FC5-3AD08B696426}" type="presParOf" srcId="{A96DB78D-094A-41FD-B695-76990EFAB85C}" destId="{075E7A8F-317B-4EF1-AF18-DC89DF4D91B4}" srcOrd="1" destOrd="0" presId="urn:microsoft.com/office/officeart/2005/8/layout/orgChart1"/>
    <dgm:cxn modelId="{532463E1-7C6B-4D8E-B738-C8F4F7E34ABE}" type="presParOf" srcId="{075E7A8F-317B-4EF1-AF18-DC89DF4D91B4}" destId="{7AF14FFD-CE2F-4763-A822-D48C59490BE7}" srcOrd="0" destOrd="0" presId="urn:microsoft.com/office/officeart/2005/8/layout/orgChart1"/>
    <dgm:cxn modelId="{0890ED50-E53A-4638-B90A-2B6BCC45ED98}" type="presParOf" srcId="{075E7A8F-317B-4EF1-AF18-DC89DF4D91B4}" destId="{A1BD338E-B5C6-45C5-9DFB-AB8CAADBB354}" srcOrd="1" destOrd="0" presId="urn:microsoft.com/office/officeart/2005/8/layout/orgChart1"/>
    <dgm:cxn modelId="{B9E5DBCD-346A-4F1B-8001-52245AA612CE}" type="presParOf" srcId="{A1BD338E-B5C6-45C5-9DFB-AB8CAADBB354}" destId="{8C3609CC-08C4-4B1A-AE37-9C7CFB7AE186}" srcOrd="0" destOrd="0" presId="urn:microsoft.com/office/officeart/2005/8/layout/orgChart1"/>
    <dgm:cxn modelId="{A147FC8F-6440-450B-87FA-363F825681C0}" type="presParOf" srcId="{8C3609CC-08C4-4B1A-AE37-9C7CFB7AE186}" destId="{81C02990-D7EC-48D5-83E6-26693B945ADD}" srcOrd="0" destOrd="0" presId="urn:microsoft.com/office/officeart/2005/8/layout/orgChart1"/>
    <dgm:cxn modelId="{071B16DB-6227-4239-8D79-DBEDBBA0A74B}" type="presParOf" srcId="{8C3609CC-08C4-4B1A-AE37-9C7CFB7AE186}" destId="{C4521046-CDA2-4BF6-A52F-9B442331B9E3}" srcOrd="1" destOrd="0" presId="urn:microsoft.com/office/officeart/2005/8/layout/orgChart1"/>
    <dgm:cxn modelId="{AE196676-0EE7-4FAD-AF44-DBC9C00AE1CF}" type="presParOf" srcId="{A1BD338E-B5C6-45C5-9DFB-AB8CAADBB354}" destId="{01481FA4-FE7E-4138-827F-4F3AC684B5DC}" srcOrd="1" destOrd="0" presId="urn:microsoft.com/office/officeart/2005/8/layout/orgChart1"/>
    <dgm:cxn modelId="{7F9A0C8B-6C6A-4636-B6D4-81073161D0EE}" type="presParOf" srcId="{A1BD338E-B5C6-45C5-9DFB-AB8CAADBB354}" destId="{E37529E3-93A4-4FFB-A59E-17EFAFE6FD89}" srcOrd="2" destOrd="0" presId="urn:microsoft.com/office/officeart/2005/8/layout/orgChart1"/>
    <dgm:cxn modelId="{58E22ECE-393B-4932-802B-F02BDD5EA046}" type="presParOf" srcId="{075E7A8F-317B-4EF1-AF18-DC89DF4D91B4}" destId="{3AEC5DD4-E254-477A-ABBD-6B56795F4206}" srcOrd="2" destOrd="0" presId="urn:microsoft.com/office/officeart/2005/8/layout/orgChart1"/>
    <dgm:cxn modelId="{1DEA5E6B-F8AD-4E68-B486-A28FE7277E60}" type="presParOf" srcId="{075E7A8F-317B-4EF1-AF18-DC89DF4D91B4}" destId="{A981C52A-F399-4A96-92E3-EA5CCFC37CC7}" srcOrd="3" destOrd="0" presId="urn:microsoft.com/office/officeart/2005/8/layout/orgChart1"/>
    <dgm:cxn modelId="{2C9D71DB-D715-4FFF-A0EC-98F9C4FB4F20}" type="presParOf" srcId="{A981C52A-F399-4A96-92E3-EA5CCFC37CC7}" destId="{C5D38B09-B884-463F-8D68-222D6D98E068}" srcOrd="0" destOrd="0" presId="urn:microsoft.com/office/officeart/2005/8/layout/orgChart1"/>
    <dgm:cxn modelId="{DF18353A-0286-49EA-B7F6-A189B557638C}" type="presParOf" srcId="{C5D38B09-B884-463F-8D68-222D6D98E068}" destId="{3BCBA979-5B48-44C0-A17B-A60E591B7231}" srcOrd="0" destOrd="0" presId="urn:microsoft.com/office/officeart/2005/8/layout/orgChart1"/>
    <dgm:cxn modelId="{FD017B67-779A-4D3F-B46D-6ED2BEB00B22}" type="presParOf" srcId="{C5D38B09-B884-463F-8D68-222D6D98E068}" destId="{6175CD15-6BD4-4849-87A0-C835EC499E3E}" srcOrd="1" destOrd="0" presId="urn:microsoft.com/office/officeart/2005/8/layout/orgChart1"/>
    <dgm:cxn modelId="{8607E7B2-9AA1-4E83-81AB-88EF24792EBE}" type="presParOf" srcId="{A981C52A-F399-4A96-92E3-EA5CCFC37CC7}" destId="{F1E97247-2C1D-46A6-A5FD-0D9C53943F11}" srcOrd="1" destOrd="0" presId="urn:microsoft.com/office/officeart/2005/8/layout/orgChart1"/>
    <dgm:cxn modelId="{7C3C723B-8CFA-4CC7-A792-9C625D0919AD}" type="presParOf" srcId="{A981C52A-F399-4A96-92E3-EA5CCFC37CC7}" destId="{9C37BCA9-59E2-4210-9DA9-69F236378CE9}" srcOrd="2" destOrd="0" presId="urn:microsoft.com/office/officeart/2005/8/layout/orgChart1"/>
    <dgm:cxn modelId="{1D906B98-4D18-4147-8CF4-F3D1757EB4F1}" type="presParOf" srcId="{A96DB78D-094A-41FD-B695-76990EFAB85C}" destId="{09A30645-DFBF-4421-8EF8-CFE9AF56722D}" srcOrd="2" destOrd="0" presId="urn:microsoft.com/office/officeart/2005/8/layout/orgChart1"/>
    <dgm:cxn modelId="{EA55FA2E-6540-4E5B-968D-7CBDED4BD67B}" type="presParOf" srcId="{B9546FDA-2249-4EA0-80AA-BEC443784E6D}" destId="{9AE7CE90-8D7B-4C48-9FAF-F36CCEDD47EA}" srcOrd="2" destOrd="0" presId="urn:microsoft.com/office/officeart/2005/8/layout/orgChart1"/>
    <dgm:cxn modelId="{00C109D0-81D5-4778-80BE-8122D17C83A6}" type="presParOf" srcId="{896D0C0D-9225-47EF-8391-AC4EDFCDBC70}" destId="{BE940A79-9F8D-49B9-B756-2BE6803F6AA8}" srcOrd="6" destOrd="0" presId="urn:microsoft.com/office/officeart/2005/8/layout/orgChart1"/>
    <dgm:cxn modelId="{D286BA7F-FBAE-4AD4-8F92-8E4B46FD4ABF}" type="presParOf" srcId="{896D0C0D-9225-47EF-8391-AC4EDFCDBC70}" destId="{54A0C1EB-737A-4C75-BBB7-CB4D5359F347}" srcOrd="7" destOrd="0" presId="urn:microsoft.com/office/officeart/2005/8/layout/orgChart1"/>
    <dgm:cxn modelId="{34A78BE7-2AB7-4E40-B588-3619639F8B97}" type="presParOf" srcId="{54A0C1EB-737A-4C75-BBB7-CB4D5359F347}" destId="{318BA82C-88D4-4B0F-B47B-BECB92B610A6}" srcOrd="0" destOrd="0" presId="urn:microsoft.com/office/officeart/2005/8/layout/orgChart1"/>
    <dgm:cxn modelId="{4438B149-7816-456B-B17F-68FC5CC9E0BA}" type="presParOf" srcId="{318BA82C-88D4-4B0F-B47B-BECB92B610A6}" destId="{71A3AB57-4AF0-4629-9A32-65D90E4F86A3}" srcOrd="0" destOrd="0" presId="urn:microsoft.com/office/officeart/2005/8/layout/orgChart1"/>
    <dgm:cxn modelId="{4696F964-2677-4B86-ABCC-C4280C547673}" type="presParOf" srcId="{318BA82C-88D4-4B0F-B47B-BECB92B610A6}" destId="{9D1D64F4-F82E-4EF2-97E1-FFE50CB5F2DC}" srcOrd="1" destOrd="0" presId="urn:microsoft.com/office/officeart/2005/8/layout/orgChart1"/>
    <dgm:cxn modelId="{9971AE73-A29D-49E7-8A37-187CC4D6B128}" type="presParOf" srcId="{54A0C1EB-737A-4C75-BBB7-CB4D5359F347}" destId="{CF805A88-480C-4E14-A11B-44C9B79CFB62}" srcOrd="1" destOrd="0" presId="urn:microsoft.com/office/officeart/2005/8/layout/orgChart1"/>
    <dgm:cxn modelId="{201F8A1A-ED08-49A1-B075-BC3239AAB6E5}" type="presParOf" srcId="{CF805A88-480C-4E14-A11B-44C9B79CFB62}" destId="{AB4D36DD-07BC-445D-BC4A-465BF31A6099}" srcOrd="0" destOrd="0" presId="urn:microsoft.com/office/officeart/2005/8/layout/orgChart1"/>
    <dgm:cxn modelId="{996ADCC9-B39C-4AD4-A55B-7945EA200210}" type="presParOf" srcId="{CF805A88-480C-4E14-A11B-44C9B79CFB62}" destId="{00DE717D-BB85-4486-A153-0851B9B10A42}" srcOrd="1" destOrd="0" presId="urn:microsoft.com/office/officeart/2005/8/layout/orgChart1"/>
    <dgm:cxn modelId="{8C554D1C-5FA4-400C-87B0-9E1514FA9397}" type="presParOf" srcId="{00DE717D-BB85-4486-A153-0851B9B10A42}" destId="{C29FD204-EF7E-4FFB-8010-51881E874805}" srcOrd="0" destOrd="0" presId="urn:microsoft.com/office/officeart/2005/8/layout/orgChart1"/>
    <dgm:cxn modelId="{7D3A26D1-3F9B-429F-BF5B-24D4E797D236}" type="presParOf" srcId="{C29FD204-EF7E-4FFB-8010-51881E874805}" destId="{6735860A-35A4-4752-B10A-9D81D2E04A34}" srcOrd="0" destOrd="0" presId="urn:microsoft.com/office/officeart/2005/8/layout/orgChart1"/>
    <dgm:cxn modelId="{5AEE31D0-AEA8-4AF1-9944-3FF95072AB50}" type="presParOf" srcId="{C29FD204-EF7E-4FFB-8010-51881E874805}" destId="{16ED1916-C806-459E-98A1-EEF5DD460B49}" srcOrd="1" destOrd="0" presId="urn:microsoft.com/office/officeart/2005/8/layout/orgChart1"/>
    <dgm:cxn modelId="{96D053EA-2BD6-42B8-BB41-8E1685DF7C95}" type="presParOf" srcId="{00DE717D-BB85-4486-A153-0851B9B10A42}" destId="{3F0607E0-387A-426A-A0EE-0A5AAE484ADE}" srcOrd="1" destOrd="0" presId="urn:microsoft.com/office/officeart/2005/8/layout/orgChart1"/>
    <dgm:cxn modelId="{9BBB5689-61ED-42D3-8752-DB82F5CF0F79}" type="presParOf" srcId="{00DE717D-BB85-4486-A153-0851B9B10A42}" destId="{6389C66B-6376-4893-877A-747722CA64B3}" srcOrd="2" destOrd="0" presId="urn:microsoft.com/office/officeart/2005/8/layout/orgChart1"/>
    <dgm:cxn modelId="{35DCC856-FBDF-4F9A-9DA7-7C02FB31D9F5}" type="presParOf" srcId="{CF805A88-480C-4E14-A11B-44C9B79CFB62}" destId="{53722B70-C50F-4984-82B1-CD876E8992B9}" srcOrd="2" destOrd="0" presId="urn:microsoft.com/office/officeart/2005/8/layout/orgChart1"/>
    <dgm:cxn modelId="{BD09370F-3535-48E5-A909-1C7A84AA8521}" type="presParOf" srcId="{CF805A88-480C-4E14-A11B-44C9B79CFB62}" destId="{B2DDC082-34CC-4804-8422-CC30514960EB}" srcOrd="3" destOrd="0" presId="urn:microsoft.com/office/officeart/2005/8/layout/orgChart1"/>
    <dgm:cxn modelId="{BEFEB5F2-2B67-4427-AC49-01CA45ECCE7B}" type="presParOf" srcId="{B2DDC082-34CC-4804-8422-CC30514960EB}" destId="{E476B227-2439-4A79-AF89-2857F657D2FC}" srcOrd="0" destOrd="0" presId="urn:microsoft.com/office/officeart/2005/8/layout/orgChart1"/>
    <dgm:cxn modelId="{894E2647-5492-412B-AA4A-F7188F9CEAE8}" type="presParOf" srcId="{E476B227-2439-4A79-AF89-2857F657D2FC}" destId="{BEDB4E48-DC30-4950-91B5-1641B5ED78C8}" srcOrd="0" destOrd="0" presId="urn:microsoft.com/office/officeart/2005/8/layout/orgChart1"/>
    <dgm:cxn modelId="{4808C7F0-D9F4-451C-A7AD-FDBA6C825CB4}" type="presParOf" srcId="{E476B227-2439-4A79-AF89-2857F657D2FC}" destId="{E1FA0554-C6BB-4F59-9F1A-F2D877DCB196}" srcOrd="1" destOrd="0" presId="urn:microsoft.com/office/officeart/2005/8/layout/orgChart1"/>
    <dgm:cxn modelId="{9A5C9BCC-ED9F-40FE-B570-C2C444C971E7}" type="presParOf" srcId="{B2DDC082-34CC-4804-8422-CC30514960EB}" destId="{269B861D-4640-49E0-8456-14CC64C69F99}" srcOrd="1" destOrd="0" presId="urn:microsoft.com/office/officeart/2005/8/layout/orgChart1"/>
    <dgm:cxn modelId="{5CB88141-BEF2-4010-B84E-623A25BAE041}" type="presParOf" srcId="{B2DDC082-34CC-4804-8422-CC30514960EB}" destId="{70550C41-1AF7-4A09-AD0A-EBAC2E45684F}" srcOrd="2" destOrd="0" presId="urn:microsoft.com/office/officeart/2005/8/layout/orgChart1"/>
    <dgm:cxn modelId="{6DC5B091-FDB8-4E74-80D8-34019BD90227}" type="presParOf" srcId="{CF805A88-480C-4E14-A11B-44C9B79CFB62}" destId="{F1D3AC57-381C-42F1-B180-AE7DAA9E15C2}" srcOrd="4" destOrd="0" presId="urn:microsoft.com/office/officeart/2005/8/layout/orgChart1"/>
    <dgm:cxn modelId="{4CF02D6B-A63A-452D-8180-28087F28EAE0}" type="presParOf" srcId="{CF805A88-480C-4E14-A11B-44C9B79CFB62}" destId="{DC4C6A7C-D9E0-470D-AFB0-C2B823C3F061}" srcOrd="5" destOrd="0" presId="urn:microsoft.com/office/officeart/2005/8/layout/orgChart1"/>
    <dgm:cxn modelId="{1C19C077-9575-4F65-909D-1A14AC38D438}" type="presParOf" srcId="{DC4C6A7C-D9E0-470D-AFB0-C2B823C3F061}" destId="{6546B4F7-683E-4FA7-951A-58E90A8CA924}" srcOrd="0" destOrd="0" presId="urn:microsoft.com/office/officeart/2005/8/layout/orgChart1"/>
    <dgm:cxn modelId="{C3858764-3D22-49EA-9558-5A853DC0F709}" type="presParOf" srcId="{6546B4F7-683E-4FA7-951A-58E90A8CA924}" destId="{3D3CD787-E874-4169-B3DC-AE6E9A0CC402}" srcOrd="0" destOrd="0" presId="urn:microsoft.com/office/officeart/2005/8/layout/orgChart1"/>
    <dgm:cxn modelId="{3C51EA1F-8626-47F3-AB38-90247B33A588}" type="presParOf" srcId="{6546B4F7-683E-4FA7-951A-58E90A8CA924}" destId="{9CAEDB46-9DC5-4DD0-8CE0-00190A9BAA75}" srcOrd="1" destOrd="0" presId="urn:microsoft.com/office/officeart/2005/8/layout/orgChart1"/>
    <dgm:cxn modelId="{D1B51857-5628-4545-B7B6-9784F6FB5339}" type="presParOf" srcId="{DC4C6A7C-D9E0-470D-AFB0-C2B823C3F061}" destId="{670F79D9-CCA2-4432-B591-12BDA57B8815}" srcOrd="1" destOrd="0" presId="urn:microsoft.com/office/officeart/2005/8/layout/orgChart1"/>
    <dgm:cxn modelId="{D8A5E29E-EF0C-4363-A24B-9F6CAE0A02CF}" type="presParOf" srcId="{DC4C6A7C-D9E0-470D-AFB0-C2B823C3F061}" destId="{5AD49F77-A4AB-43F0-A610-B5541133E47F}" srcOrd="2" destOrd="0" presId="urn:microsoft.com/office/officeart/2005/8/layout/orgChart1"/>
    <dgm:cxn modelId="{D52EF1DE-CDBA-4EE7-ACBF-8A14F501542E}" type="presParOf" srcId="{CF805A88-480C-4E14-A11B-44C9B79CFB62}" destId="{5217A18D-B5A9-489E-B810-B22FBFC994F0}" srcOrd="6" destOrd="0" presId="urn:microsoft.com/office/officeart/2005/8/layout/orgChart1"/>
    <dgm:cxn modelId="{6A8A3778-07F9-4158-A3DF-237B655D3587}" type="presParOf" srcId="{CF805A88-480C-4E14-A11B-44C9B79CFB62}" destId="{77A390DE-D6CF-4860-87D8-0894EA25A9D8}" srcOrd="7" destOrd="0" presId="urn:microsoft.com/office/officeart/2005/8/layout/orgChart1"/>
    <dgm:cxn modelId="{1D9F3DBF-5E38-44EF-A887-9C550DC4C956}" type="presParOf" srcId="{77A390DE-D6CF-4860-87D8-0894EA25A9D8}" destId="{3E815A02-FB35-4D90-AA08-DAC094B4EF0C}" srcOrd="0" destOrd="0" presId="urn:microsoft.com/office/officeart/2005/8/layout/orgChart1"/>
    <dgm:cxn modelId="{41CFE1D1-DB93-4DCE-9C5C-E23D70765FE4}" type="presParOf" srcId="{3E815A02-FB35-4D90-AA08-DAC094B4EF0C}" destId="{99FDD5D3-11E5-4B68-A50C-D554F92E0360}" srcOrd="0" destOrd="0" presId="urn:microsoft.com/office/officeart/2005/8/layout/orgChart1"/>
    <dgm:cxn modelId="{1D87FC1B-AC23-48C3-A477-4B4391F7E635}" type="presParOf" srcId="{3E815A02-FB35-4D90-AA08-DAC094B4EF0C}" destId="{71C69971-E429-4C09-9BAD-15E74120F9F4}" srcOrd="1" destOrd="0" presId="urn:microsoft.com/office/officeart/2005/8/layout/orgChart1"/>
    <dgm:cxn modelId="{47BE1D5E-03C4-49C4-AFAF-FBE891967A24}" type="presParOf" srcId="{77A390DE-D6CF-4860-87D8-0894EA25A9D8}" destId="{31ED7064-B952-4D0B-ABF5-1130095B8D72}" srcOrd="1" destOrd="0" presId="urn:microsoft.com/office/officeart/2005/8/layout/orgChart1"/>
    <dgm:cxn modelId="{39D38DDA-2CD2-4BDB-A908-7A2A17E43EEC}" type="presParOf" srcId="{77A390DE-D6CF-4860-87D8-0894EA25A9D8}" destId="{6EFE5487-F88B-4E40-947A-6158BB2CA87D}" srcOrd="2" destOrd="0" presId="urn:microsoft.com/office/officeart/2005/8/layout/orgChart1"/>
    <dgm:cxn modelId="{39D410C8-1E12-495F-BCC0-A3ABB7EE59FC}" type="presParOf" srcId="{54A0C1EB-737A-4C75-BBB7-CB4D5359F347}" destId="{23667B91-E4AD-4A55-961F-B2F24E1C9F04}" srcOrd="2" destOrd="0" presId="urn:microsoft.com/office/officeart/2005/8/layout/orgChart1"/>
    <dgm:cxn modelId="{0E9A49CD-73DC-4AFD-B4A1-BE9905B60F6A}" type="presParOf" srcId="{896D0C0D-9225-47EF-8391-AC4EDFCDBC70}" destId="{3920721F-E982-466B-9C56-4CDAFE15D88A}" srcOrd="8" destOrd="0" presId="urn:microsoft.com/office/officeart/2005/8/layout/orgChart1"/>
    <dgm:cxn modelId="{1D3E60DA-683C-42AE-8661-5DEB7A7A7566}" type="presParOf" srcId="{896D0C0D-9225-47EF-8391-AC4EDFCDBC70}" destId="{E9C3147D-4E88-4ABF-AF6E-2E1933DB0455}" srcOrd="9" destOrd="0" presId="urn:microsoft.com/office/officeart/2005/8/layout/orgChart1"/>
    <dgm:cxn modelId="{770CDDAF-4B08-4FFF-9FCF-4123F1DEABC4}" type="presParOf" srcId="{E9C3147D-4E88-4ABF-AF6E-2E1933DB0455}" destId="{C0CA91D9-5616-412F-B5E4-57A0900E33C2}" srcOrd="0" destOrd="0" presId="urn:microsoft.com/office/officeart/2005/8/layout/orgChart1"/>
    <dgm:cxn modelId="{9714CA3C-9F03-4528-9A77-360E521BC045}" type="presParOf" srcId="{C0CA91D9-5616-412F-B5E4-57A0900E33C2}" destId="{29D09EF7-7E4E-46EC-936A-610E46DC6148}" srcOrd="0" destOrd="0" presId="urn:microsoft.com/office/officeart/2005/8/layout/orgChart1"/>
    <dgm:cxn modelId="{5D532B87-A68E-4ACB-B60C-DF76550985E4}" type="presParOf" srcId="{C0CA91D9-5616-412F-B5E4-57A0900E33C2}" destId="{8484AF0E-CE3C-4C36-A45D-9086E190EE72}" srcOrd="1" destOrd="0" presId="urn:microsoft.com/office/officeart/2005/8/layout/orgChart1"/>
    <dgm:cxn modelId="{F9F709AA-EC06-43E6-962F-D86A63BCF775}" type="presParOf" srcId="{E9C3147D-4E88-4ABF-AF6E-2E1933DB0455}" destId="{8EE28912-3AD8-454B-AC74-B3A37741E554}" srcOrd="1" destOrd="0" presId="urn:microsoft.com/office/officeart/2005/8/layout/orgChart1"/>
    <dgm:cxn modelId="{3BED12E1-AD1C-45F2-9064-C1FDD94FE801}" type="presParOf" srcId="{8EE28912-3AD8-454B-AC74-B3A37741E554}" destId="{785CF002-8CDC-4FCE-AD1D-4092DA7EFB2F}" srcOrd="0" destOrd="0" presId="urn:microsoft.com/office/officeart/2005/8/layout/orgChart1"/>
    <dgm:cxn modelId="{B0386DB9-1078-47ED-81D6-AF3B4EDB128A}" type="presParOf" srcId="{8EE28912-3AD8-454B-AC74-B3A37741E554}" destId="{52F6F421-E8AF-4567-9E43-321B463C204D}" srcOrd="1" destOrd="0" presId="urn:microsoft.com/office/officeart/2005/8/layout/orgChart1"/>
    <dgm:cxn modelId="{BB6AF201-283D-4F8C-ABE9-45FB3EF337C4}" type="presParOf" srcId="{52F6F421-E8AF-4567-9E43-321B463C204D}" destId="{3C86A271-9BEA-44F5-ADDD-9A2237087530}" srcOrd="0" destOrd="0" presId="urn:microsoft.com/office/officeart/2005/8/layout/orgChart1"/>
    <dgm:cxn modelId="{306C15EE-81AF-45C5-BDD3-7B76FE4EC79D}" type="presParOf" srcId="{3C86A271-9BEA-44F5-ADDD-9A2237087530}" destId="{4F253E4B-8861-4FF6-BD07-1D32F11217FF}" srcOrd="0" destOrd="0" presId="urn:microsoft.com/office/officeart/2005/8/layout/orgChart1"/>
    <dgm:cxn modelId="{ECD93BE6-34AD-4C1C-9F80-84F92C269ABC}" type="presParOf" srcId="{3C86A271-9BEA-44F5-ADDD-9A2237087530}" destId="{84873E4A-5BC0-447F-8154-01AD2C8EA4BC}" srcOrd="1" destOrd="0" presId="urn:microsoft.com/office/officeart/2005/8/layout/orgChart1"/>
    <dgm:cxn modelId="{58256735-1516-46F7-ADEE-D381910F1D76}" type="presParOf" srcId="{52F6F421-E8AF-4567-9E43-321B463C204D}" destId="{51939174-A343-46AA-917E-AA0E3B8CF27E}" srcOrd="1" destOrd="0" presId="urn:microsoft.com/office/officeart/2005/8/layout/orgChart1"/>
    <dgm:cxn modelId="{D43A3E31-0EDE-4897-B45F-BBB2FA05FA55}" type="presParOf" srcId="{52F6F421-E8AF-4567-9E43-321B463C204D}" destId="{8687AAC1-DE8C-4F9E-9320-5B8D8D996E97}" srcOrd="2" destOrd="0" presId="urn:microsoft.com/office/officeart/2005/8/layout/orgChart1"/>
    <dgm:cxn modelId="{B36FD545-CF0C-4AE3-8248-EBDBFA04E746}" type="presParOf" srcId="{8EE28912-3AD8-454B-AC74-B3A37741E554}" destId="{B41ED340-7F0E-47DD-A9BA-B5847ED4381E}" srcOrd="2" destOrd="0" presId="urn:microsoft.com/office/officeart/2005/8/layout/orgChart1"/>
    <dgm:cxn modelId="{55F869A4-AA7B-4893-8B33-F92209C8997E}" type="presParOf" srcId="{8EE28912-3AD8-454B-AC74-B3A37741E554}" destId="{FEE54960-23E6-43C8-9247-45627DBC4B11}" srcOrd="3" destOrd="0" presId="urn:microsoft.com/office/officeart/2005/8/layout/orgChart1"/>
    <dgm:cxn modelId="{7E32EB51-6227-44EA-9465-5ED4EC149E5F}" type="presParOf" srcId="{FEE54960-23E6-43C8-9247-45627DBC4B11}" destId="{0290A13F-71F7-4980-B471-B4B007ECB6CB}" srcOrd="0" destOrd="0" presId="urn:microsoft.com/office/officeart/2005/8/layout/orgChart1"/>
    <dgm:cxn modelId="{1DF6F832-EDB5-476F-98A2-4E98FE69C40F}" type="presParOf" srcId="{0290A13F-71F7-4980-B471-B4B007ECB6CB}" destId="{F3D99FC0-38B3-4121-BEB9-66EA14B5BBEE}" srcOrd="0" destOrd="0" presId="urn:microsoft.com/office/officeart/2005/8/layout/orgChart1"/>
    <dgm:cxn modelId="{78A6C544-0791-4445-A73A-76014A130A7C}" type="presParOf" srcId="{0290A13F-71F7-4980-B471-B4B007ECB6CB}" destId="{4FCDD806-999F-41A7-90F0-34ACCA72C32C}" srcOrd="1" destOrd="0" presId="urn:microsoft.com/office/officeart/2005/8/layout/orgChart1"/>
    <dgm:cxn modelId="{83CD13CB-7640-4769-8014-F444916A4A50}" type="presParOf" srcId="{FEE54960-23E6-43C8-9247-45627DBC4B11}" destId="{6020F0FE-FA78-4935-B718-759D2A2175AB}" srcOrd="1" destOrd="0" presId="urn:microsoft.com/office/officeart/2005/8/layout/orgChart1"/>
    <dgm:cxn modelId="{9F65C447-CD3E-47B0-888A-70BE911F6FCF}" type="presParOf" srcId="{FEE54960-23E6-43C8-9247-45627DBC4B11}" destId="{E8E13B32-8D0B-46D3-94B6-87267C79F75A}" srcOrd="2" destOrd="0" presId="urn:microsoft.com/office/officeart/2005/8/layout/orgChart1"/>
    <dgm:cxn modelId="{D082A285-E732-46E6-B113-59965B77CBF8}" type="presParOf" srcId="{E9C3147D-4E88-4ABF-AF6E-2E1933DB0455}" destId="{3368807D-A2CF-4D05-8956-CB13F1119427}" srcOrd="2" destOrd="0" presId="urn:microsoft.com/office/officeart/2005/8/layout/orgChart1"/>
    <dgm:cxn modelId="{7D44E02D-651C-4AAD-9D5D-D9E881C9F417}" type="presParOf" srcId="{1A817F6C-DA98-4BE3-BA81-8F852CE39A84}" destId="{2CB3FBBA-95CB-474A-B743-473C83F63299}"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1ED340-7F0E-47DD-A9BA-B5847ED4381E}">
      <dsp:nvSpPr>
        <dsp:cNvPr id="0" name=""/>
        <dsp:cNvSpPr/>
      </dsp:nvSpPr>
      <dsp:spPr>
        <a:xfrm>
          <a:off x="4771585" y="830589"/>
          <a:ext cx="102844" cy="802190"/>
        </a:xfrm>
        <a:custGeom>
          <a:avLst/>
          <a:gdLst/>
          <a:ahLst/>
          <a:cxnLst/>
          <a:rect l="0" t="0" r="0" b="0"/>
          <a:pathLst>
            <a:path>
              <a:moveTo>
                <a:pt x="0" y="0"/>
              </a:moveTo>
              <a:lnTo>
                <a:pt x="0" y="802190"/>
              </a:lnTo>
              <a:lnTo>
                <a:pt x="102844" y="80219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5CF002-8CDC-4FCE-AD1D-4092DA7EFB2F}">
      <dsp:nvSpPr>
        <dsp:cNvPr id="0" name=""/>
        <dsp:cNvSpPr/>
      </dsp:nvSpPr>
      <dsp:spPr>
        <a:xfrm>
          <a:off x="4771585" y="830589"/>
          <a:ext cx="102844" cy="315390"/>
        </a:xfrm>
        <a:custGeom>
          <a:avLst/>
          <a:gdLst/>
          <a:ahLst/>
          <a:cxnLst/>
          <a:rect l="0" t="0" r="0" b="0"/>
          <a:pathLst>
            <a:path>
              <a:moveTo>
                <a:pt x="0" y="0"/>
              </a:moveTo>
              <a:lnTo>
                <a:pt x="0" y="315390"/>
              </a:lnTo>
              <a:lnTo>
                <a:pt x="102844" y="31539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0721F-E982-466B-9C56-4CDAFE15D88A}">
      <dsp:nvSpPr>
        <dsp:cNvPr id="0" name=""/>
        <dsp:cNvSpPr/>
      </dsp:nvSpPr>
      <dsp:spPr>
        <a:xfrm>
          <a:off x="2886095" y="343790"/>
          <a:ext cx="2159742" cy="143982"/>
        </a:xfrm>
        <a:custGeom>
          <a:avLst/>
          <a:gdLst/>
          <a:ahLst/>
          <a:cxnLst/>
          <a:rect l="0" t="0" r="0" b="0"/>
          <a:pathLst>
            <a:path>
              <a:moveTo>
                <a:pt x="0" y="0"/>
              </a:moveTo>
              <a:lnTo>
                <a:pt x="0" y="71991"/>
              </a:lnTo>
              <a:lnTo>
                <a:pt x="2159742" y="71991"/>
              </a:lnTo>
              <a:lnTo>
                <a:pt x="2159742" y="14398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17A18D-B5A9-489E-B810-B22FBFC994F0}">
      <dsp:nvSpPr>
        <dsp:cNvPr id="0" name=""/>
        <dsp:cNvSpPr/>
      </dsp:nvSpPr>
      <dsp:spPr>
        <a:xfrm>
          <a:off x="3941970" y="830589"/>
          <a:ext cx="102844" cy="1775788"/>
        </a:xfrm>
        <a:custGeom>
          <a:avLst/>
          <a:gdLst/>
          <a:ahLst/>
          <a:cxnLst/>
          <a:rect l="0" t="0" r="0" b="0"/>
          <a:pathLst>
            <a:path>
              <a:moveTo>
                <a:pt x="0" y="0"/>
              </a:moveTo>
              <a:lnTo>
                <a:pt x="0" y="1775788"/>
              </a:lnTo>
              <a:lnTo>
                <a:pt x="102844" y="17757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D3AC57-381C-42F1-B180-AE7DAA9E15C2}">
      <dsp:nvSpPr>
        <dsp:cNvPr id="0" name=""/>
        <dsp:cNvSpPr/>
      </dsp:nvSpPr>
      <dsp:spPr>
        <a:xfrm>
          <a:off x="3941970" y="830589"/>
          <a:ext cx="102844" cy="1288989"/>
        </a:xfrm>
        <a:custGeom>
          <a:avLst/>
          <a:gdLst/>
          <a:ahLst/>
          <a:cxnLst/>
          <a:rect l="0" t="0" r="0" b="0"/>
          <a:pathLst>
            <a:path>
              <a:moveTo>
                <a:pt x="0" y="0"/>
              </a:moveTo>
              <a:lnTo>
                <a:pt x="0" y="1288989"/>
              </a:lnTo>
              <a:lnTo>
                <a:pt x="102844" y="12889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22B70-C50F-4984-82B1-CD876E8992B9}">
      <dsp:nvSpPr>
        <dsp:cNvPr id="0" name=""/>
        <dsp:cNvSpPr/>
      </dsp:nvSpPr>
      <dsp:spPr>
        <a:xfrm>
          <a:off x="3941970" y="830589"/>
          <a:ext cx="102844" cy="802190"/>
        </a:xfrm>
        <a:custGeom>
          <a:avLst/>
          <a:gdLst/>
          <a:ahLst/>
          <a:cxnLst/>
          <a:rect l="0" t="0" r="0" b="0"/>
          <a:pathLst>
            <a:path>
              <a:moveTo>
                <a:pt x="0" y="0"/>
              </a:moveTo>
              <a:lnTo>
                <a:pt x="0" y="802190"/>
              </a:lnTo>
              <a:lnTo>
                <a:pt x="102844" y="80219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4D36DD-07BC-445D-BC4A-465BF31A6099}">
      <dsp:nvSpPr>
        <dsp:cNvPr id="0" name=""/>
        <dsp:cNvSpPr/>
      </dsp:nvSpPr>
      <dsp:spPr>
        <a:xfrm>
          <a:off x="3941970" y="830589"/>
          <a:ext cx="102844" cy="315390"/>
        </a:xfrm>
        <a:custGeom>
          <a:avLst/>
          <a:gdLst/>
          <a:ahLst/>
          <a:cxnLst/>
          <a:rect l="0" t="0" r="0" b="0"/>
          <a:pathLst>
            <a:path>
              <a:moveTo>
                <a:pt x="0" y="0"/>
              </a:moveTo>
              <a:lnTo>
                <a:pt x="0" y="315390"/>
              </a:lnTo>
              <a:lnTo>
                <a:pt x="102844" y="31539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40A79-9F8D-49B9-B756-2BE6803F6AA8}">
      <dsp:nvSpPr>
        <dsp:cNvPr id="0" name=""/>
        <dsp:cNvSpPr/>
      </dsp:nvSpPr>
      <dsp:spPr>
        <a:xfrm>
          <a:off x="2886095" y="343790"/>
          <a:ext cx="1330127" cy="143982"/>
        </a:xfrm>
        <a:custGeom>
          <a:avLst/>
          <a:gdLst/>
          <a:ahLst/>
          <a:cxnLst/>
          <a:rect l="0" t="0" r="0" b="0"/>
          <a:pathLst>
            <a:path>
              <a:moveTo>
                <a:pt x="0" y="0"/>
              </a:moveTo>
              <a:lnTo>
                <a:pt x="0" y="71991"/>
              </a:lnTo>
              <a:lnTo>
                <a:pt x="1330127" y="71991"/>
              </a:lnTo>
              <a:lnTo>
                <a:pt x="1330127" y="14398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EC5DD4-E254-477A-ABBD-6B56795F4206}">
      <dsp:nvSpPr>
        <dsp:cNvPr id="0" name=""/>
        <dsp:cNvSpPr/>
      </dsp:nvSpPr>
      <dsp:spPr>
        <a:xfrm>
          <a:off x="3112354" y="1317388"/>
          <a:ext cx="102844" cy="802190"/>
        </a:xfrm>
        <a:custGeom>
          <a:avLst/>
          <a:gdLst/>
          <a:ahLst/>
          <a:cxnLst/>
          <a:rect l="0" t="0" r="0" b="0"/>
          <a:pathLst>
            <a:path>
              <a:moveTo>
                <a:pt x="0" y="0"/>
              </a:moveTo>
              <a:lnTo>
                <a:pt x="0" y="802190"/>
              </a:lnTo>
              <a:lnTo>
                <a:pt x="102844" y="80219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F14FFD-CE2F-4763-A822-D48C59490BE7}">
      <dsp:nvSpPr>
        <dsp:cNvPr id="0" name=""/>
        <dsp:cNvSpPr/>
      </dsp:nvSpPr>
      <dsp:spPr>
        <a:xfrm>
          <a:off x="3112354" y="1317388"/>
          <a:ext cx="102844" cy="315390"/>
        </a:xfrm>
        <a:custGeom>
          <a:avLst/>
          <a:gdLst/>
          <a:ahLst/>
          <a:cxnLst/>
          <a:rect l="0" t="0" r="0" b="0"/>
          <a:pathLst>
            <a:path>
              <a:moveTo>
                <a:pt x="0" y="0"/>
              </a:moveTo>
              <a:lnTo>
                <a:pt x="0" y="315390"/>
              </a:lnTo>
              <a:lnTo>
                <a:pt x="102844" y="31539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0D4C10-2375-4FE0-8BFA-B26F0A81C746}">
      <dsp:nvSpPr>
        <dsp:cNvPr id="0" name=""/>
        <dsp:cNvSpPr/>
      </dsp:nvSpPr>
      <dsp:spPr>
        <a:xfrm>
          <a:off x="3340887" y="830589"/>
          <a:ext cx="91440" cy="143982"/>
        </a:xfrm>
        <a:custGeom>
          <a:avLst/>
          <a:gdLst/>
          <a:ahLst/>
          <a:cxnLst/>
          <a:rect l="0" t="0" r="0" b="0"/>
          <a:pathLst>
            <a:path>
              <a:moveTo>
                <a:pt x="45720" y="0"/>
              </a:moveTo>
              <a:lnTo>
                <a:pt x="45720" y="14398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48B230-0D4E-40E7-8BC5-7D65BA828A1B}">
      <dsp:nvSpPr>
        <dsp:cNvPr id="0" name=""/>
        <dsp:cNvSpPr/>
      </dsp:nvSpPr>
      <dsp:spPr>
        <a:xfrm>
          <a:off x="2886095" y="343790"/>
          <a:ext cx="500511" cy="143982"/>
        </a:xfrm>
        <a:custGeom>
          <a:avLst/>
          <a:gdLst/>
          <a:ahLst/>
          <a:cxnLst/>
          <a:rect l="0" t="0" r="0" b="0"/>
          <a:pathLst>
            <a:path>
              <a:moveTo>
                <a:pt x="0" y="0"/>
              </a:moveTo>
              <a:lnTo>
                <a:pt x="0" y="71991"/>
              </a:lnTo>
              <a:lnTo>
                <a:pt x="500511" y="71991"/>
              </a:lnTo>
              <a:lnTo>
                <a:pt x="500511" y="14398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7CEBD1-0A44-44E4-B3D1-2324A040605F}">
      <dsp:nvSpPr>
        <dsp:cNvPr id="0" name=""/>
        <dsp:cNvSpPr/>
      </dsp:nvSpPr>
      <dsp:spPr>
        <a:xfrm>
          <a:off x="2282739" y="1317388"/>
          <a:ext cx="102844" cy="1288989"/>
        </a:xfrm>
        <a:custGeom>
          <a:avLst/>
          <a:gdLst/>
          <a:ahLst/>
          <a:cxnLst/>
          <a:rect l="0" t="0" r="0" b="0"/>
          <a:pathLst>
            <a:path>
              <a:moveTo>
                <a:pt x="0" y="0"/>
              </a:moveTo>
              <a:lnTo>
                <a:pt x="0" y="1288989"/>
              </a:lnTo>
              <a:lnTo>
                <a:pt x="102844" y="128898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1C11EF-BAFE-4E6C-BBEA-478EB394EA63}">
      <dsp:nvSpPr>
        <dsp:cNvPr id="0" name=""/>
        <dsp:cNvSpPr/>
      </dsp:nvSpPr>
      <dsp:spPr>
        <a:xfrm>
          <a:off x="2282739" y="1317388"/>
          <a:ext cx="102844" cy="802190"/>
        </a:xfrm>
        <a:custGeom>
          <a:avLst/>
          <a:gdLst/>
          <a:ahLst/>
          <a:cxnLst/>
          <a:rect l="0" t="0" r="0" b="0"/>
          <a:pathLst>
            <a:path>
              <a:moveTo>
                <a:pt x="0" y="0"/>
              </a:moveTo>
              <a:lnTo>
                <a:pt x="0" y="802190"/>
              </a:lnTo>
              <a:lnTo>
                <a:pt x="102844" y="80219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6ADAD-81E3-40CC-B5E7-7A90F4FC2E4E}">
      <dsp:nvSpPr>
        <dsp:cNvPr id="0" name=""/>
        <dsp:cNvSpPr/>
      </dsp:nvSpPr>
      <dsp:spPr>
        <a:xfrm>
          <a:off x="2282739" y="1317388"/>
          <a:ext cx="102844" cy="315390"/>
        </a:xfrm>
        <a:custGeom>
          <a:avLst/>
          <a:gdLst/>
          <a:ahLst/>
          <a:cxnLst/>
          <a:rect l="0" t="0" r="0" b="0"/>
          <a:pathLst>
            <a:path>
              <a:moveTo>
                <a:pt x="0" y="0"/>
              </a:moveTo>
              <a:lnTo>
                <a:pt x="0" y="315390"/>
              </a:lnTo>
              <a:lnTo>
                <a:pt x="102844" y="31539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2A185-CC5E-46D5-AC20-10B2A65607F3}">
      <dsp:nvSpPr>
        <dsp:cNvPr id="0" name=""/>
        <dsp:cNvSpPr/>
      </dsp:nvSpPr>
      <dsp:spPr>
        <a:xfrm>
          <a:off x="2142184" y="830589"/>
          <a:ext cx="414807" cy="143982"/>
        </a:xfrm>
        <a:custGeom>
          <a:avLst/>
          <a:gdLst/>
          <a:ahLst/>
          <a:cxnLst/>
          <a:rect l="0" t="0" r="0" b="0"/>
          <a:pathLst>
            <a:path>
              <a:moveTo>
                <a:pt x="0" y="0"/>
              </a:moveTo>
              <a:lnTo>
                <a:pt x="0" y="71991"/>
              </a:lnTo>
              <a:lnTo>
                <a:pt x="414807" y="71991"/>
              </a:lnTo>
              <a:lnTo>
                <a:pt x="414807" y="14398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3B3735-9EBB-4403-891F-B731E383E1E5}">
      <dsp:nvSpPr>
        <dsp:cNvPr id="0" name=""/>
        <dsp:cNvSpPr/>
      </dsp:nvSpPr>
      <dsp:spPr>
        <a:xfrm>
          <a:off x="1453123" y="1317388"/>
          <a:ext cx="102844" cy="1288989"/>
        </a:xfrm>
        <a:custGeom>
          <a:avLst/>
          <a:gdLst/>
          <a:ahLst/>
          <a:cxnLst/>
          <a:rect l="0" t="0" r="0" b="0"/>
          <a:pathLst>
            <a:path>
              <a:moveTo>
                <a:pt x="0" y="0"/>
              </a:moveTo>
              <a:lnTo>
                <a:pt x="0" y="1288989"/>
              </a:lnTo>
              <a:lnTo>
                <a:pt x="102844" y="128898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BEB887-BBCF-43BC-A2FA-A5B95C6E6EDD}">
      <dsp:nvSpPr>
        <dsp:cNvPr id="0" name=""/>
        <dsp:cNvSpPr/>
      </dsp:nvSpPr>
      <dsp:spPr>
        <a:xfrm>
          <a:off x="1453123" y="1317388"/>
          <a:ext cx="102844" cy="802190"/>
        </a:xfrm>
        <a:custGeom>
          <a:avLst/>
          <a:gdLst/>
          <a:ahLst/>
          <a:cxnLst/>
          <a:rect l="0" t="0" r="0" b="0"/>
          <a:pathLst>
            <a:path>
              <a:moveTo>
                <a:pt x="0" y="0"/>
              </a:moveTo>
              <a:lnTo>
                <a:pt x="0" y="802190"/>
              </a:lnTo>
              <a:lnTo>
                <a:pt x="102844" y="80219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3F557C-DBED-45A5-AAC3-006AA6B62DBD}">
      <dsp:nvSpPr>
        <dsp:cNvPr id="0" name=""/>
        <dsp:cNvSpPr/>
      </dsp:nvSpPr>
      <dsp:spPr>
        <a:xfrm>
          <a:off x="1453123" y="1317388"/>
          <a:ext cx="102844" cy="315390"/>
        </a:xfrm>
        <a:custGeom>
          <a:avLst/>
          <a:gdLst/>
          <a:ahLst/>
          <a:cxnLst/>
          <a:rect l="0" t="0" r="0" b="0"/>
          <a:pathLst>
            <a:path>
              <a:moveTo>
                <a:pt x="0" y="0"/>
              </a:moveTo>
              <a:lnTo>
                <a:pt x="0" y="315390"/>
              </a:lnTo>
              <a:lnTo>
                <a:pt x="102844" y="31539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5D7DE7-E3B9-4A24-AD9E-19704BEA2F37}">
      <dsp:nvSpPr>
        <dsp:cNvPr id="0" name=""/>
        <dsp:cNvSpPr/>
      </dsp:nvSpPr>
      <dsp:spPr>
        <a:xfrm>
          <a:off x="1727376" y="830589"/>
          <a:ext cx="414807" cy="143982"/>
        </a:xfrm>
        <a:custGeom>
          <a:avLst/>
          <a:gdLst/>
          <a:ahLst/>
          <a:cxnLst/>
          <a:rect l="0" t="0" r="0" b="0"/>
          <a:pathLst>
            <a:path>
              <a:moveTo>
                <a:pt x="414807" y="0"/>
              </a:moveTo>
              <a:lnTo>
                <a:pt x="414807" y="71991"/>
              </a:lnTo>
              <a:lnTo>
                <a:pt x="0" y="71991"/>
              </a:lnTo>
              <a:lnTo>
                <a:pt x="0" y="14398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AAFEFF-35DB-4E33-A0A0-853665D826F9}">
      <dsp:nvSpPr>
        <dsp:cNvPr id="0" name=""/>
        <dsp:cNvSpPr/>
      </dsp:nvSpPr>
      <dsp:spPr>
        <a:xfrm>
          <a:off x="2142184" y="343790"/>
          <a:ext cx="743911" cy="143982"/>
        </a:xfrm>
        <a:custGeom>
          <a:avLst/>
          <a:gdLst/>
          <a:ahLst/>
          <a:cxnLst/>
          <a:rect l="0" t="0" r="0" b="0"/>
          <a:pathLst>
            <a:path>
              <a:moveTo>
                <a:pt x="743911" y="0"/>
              </a:moveTo>
              <a:lnTo>
                <a:pt x="743911" y="71991"/>
              </a:lnTo>
              <a:lnTo>
                <a:pt x="0" y="71991"/>
              </a:lnTo>
              <a:lnTo>
                <a:pt x="0" y="14398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2B29FD-838B-4085-951A-706EC609CD68}">
      <dsp:nvSpPr>
        <dsp:cNvPr id="0" name=""/>
        <dsp:cNvSpPr/>
      </dsp:nvSpPr>
      <dsp:spPr>
        <a:xfrm>
          <a:off x="452100" y="830589"/>
          <a:ext cx="102844" cy="1775788"/>
        </a:xfrm>
        <a:custGeom>
          <a:avLst/>
          <a:gdLst/>
          <a:ahLst/>
          <a:cxnLst/>
          <a:rect l="0" t="0" r="0" b="0"/>
          <a:pathLst>
            <a:path>
              <a:moveTo>
                <a:pt x="0" y="0"/>
              </a:moveTo>
              <a:lnTo>
                <a:pt x="0" y="1775788"/>
              </a:lnTo>
              <a:lnTo>
                <a:pt x="102844" y="17757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DA6AF5-6B6E-4832-B5F0-ACF0F054022B}">
      <dsp:nvSpPr>
        <dsp:cNvPr id="0" name=""/>
        <dsp:cNvSpPr/>
      </dsp:nvSpPr>
      <dsp:spPr>
        <a:xfrm>
          <a:off x="452100" y="830589"/>
          <a:ext cx="102844" cy="1288989"/>
        </a:xfrm>
        <a:custGeom>
          <a:avLst/>
          <a:gdLst/>
          <a:ahLst/>
          <a:cxnLst/>
          <a:rect l="0" t="0" r="0" b="0"/>
          <a:pathLst>
            <a:path>
              <a:moveTo>
                <a:pt x="0" y="0"/>
              </a:moveTo>
              <a:lnTo>
                <a:pt x="0" y="1288989"/>
              </a:lnTo>
              <a:lnTo>
                <a:pt x="102844" y="12889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210CF1-3319-4A38-80DE-71699E703016}">
      <dsp:nvSpPr>
        <dsp:cNvPr id="0" name=""/>
        <dsp:cNvSpPr/>
      </dsp:nvSpPr>
      <dsp:spPr>
        <a:xfrm>
          <a:off x="452100" y="830589"/>
          <a:ext cx="102844" cy="802190"/>
        </a:xfrm>
        <a:custGeom>
          <a:avLst/>
          <a:gdLst/>
          <a:ahLst/>
          <a:cxnLst/>
          <a:rect l="0" t="0" r="0" b="0"/>
          <a:pathLst>
            <a:path>
              <a:moveTo>
                <a:pt x="0" y="0"/>
              </a:moveTo>
              <a:lnTo>
                <a:pt x="0" y="802190"/>
              </a:lnTo>
              <a:lnTo>
                <a:pt x="102844" y="80219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A87BC1-7F2C-492E-9EB9-2157076A81AC}">
      <dsp:nvSpPr>
        <dsp:cNvPr id="0" name=""/>
        <dsp:cNvSpPr/>
      </dsp:nvSpPr>
      <dsp:spPr>
        <a:xfrm>
          <a:off x="452100" y="830589"/>
          <a:ext cx="102844" cy="315390"/>
        </a:xfrm>
        <a:custGeom>
          <a:avLst/>
          <a:gdLst/>
          <a:ahLst/>
          <a:cxnLst/>
          <a:rect l="0" t="0" r="0" b="0"/>
          <a:pathLst>
            <a:path>
              <a:moveTo>
                <a:pt x="0" y="0"/>
              </a:moveTo>
              <a:lnTo>
                <a:pt x="0" y="315390"/>
              </a:lnTo>
              <a:lnTo>
                <a:pt x="102844" y="31539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96C97-CE3C-4A0F-A598-B10A15241492}">
      <dsp:nvSpPr>
        <dsp:cNvPr id="0" name=""/>
        <dsp:cNvSpPr/>
      </dsp:nvSpPr>
      <dsp:spPr>
        <a:xfrm>
          <a:off x="726353" y="343790"/>
          <a:ext cx="2159742" cy="143982"/>
        </a:xfrm>
        <a:custGeom>
          <a:avLst/>
          <a:gdLst/>
          <a:ahLst/>
          <a:cxnLst/>
          <a:rect l="0" t="0" r="0" b="0"/>
          <a:pathLst>
            <a:path>
              <a:moveTo>
                <a:pt x="2159742" y="0"/>
              </a:moveTo>
              <a:lnTo>
                <a:pt x="2159742" y="71991"/>
              </a:lnTo>
              <a:lnTo>
                <a:pt x="0" y="71991"/>
              </a:lnTo>
              <a:lnTo>
                <a:pt x="0" y="14398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FB4F9A-7DF1-4446-960A-771E6ABD0F2E}">
      <dsp:nvSpPr>
        <dsp:cNvPr id="0" name=""/>
        <dsp:cNvSpPr/>
      </dsp:nvSpPr>
      <dsp:spPr>
        <a:xfrm>
          <a:off x="2543279" y="974"/>
          <a:ext cx="685632" cy="342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t>Windows Application</a:t>
          </a:r>
          <a:endParaRPr lang="en-US" sz="900" b="1" kern="1200" dirty="0"/>
        </a:p>
      </dsp:txBody>
      <dsp:txXfrm>
        <a:off x="2543279" y="974"/>
        <a:ext cx="685632" cy="342816"/>
      </dsp:txXfrm>
    </dsp:sp>
    <dsp:sp modelId="{FB7E1C7C-386D-41CC-B8B6-92FF9DD972BE}">
      <dsp:nvSpPr>
        <dsp:cNvPr id="0" name=""/>
        <dsp:cNvSpPr/>
      </dsp:nvSpPr>
      <dsp:spPr>
        <a:xfrm>
          <a:off x="383537" y="487773"/>
          <a:ext cx="685632" cy="34281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solidFill>
                <a:schemeClr val="tx1"/>
              </a:solidFill>
            </a:rPr>
            <a:t>Object Model</a:t>
          </a:r>
          <a:endParaRPr lang="en-US" sz="900" b="1" kern="1200" dirty="0">
            <a:solidFill>
              <a:schemeClr val="tx1"/>
            </a:solidFill>
          </a:endParaRPr>
        </a:p>
      </dsp:txBody>
      <dsp:txXfrm>
        <a:off x="383537" y="487773"/>
        <a:ext cx="685632" cy="342816"/>
      </dsp:txXfrm>
    </dsp:sp>
    <dsp:sp modelId="{3397A13B-A8F9-4CB8-BFC2-4805EE7A16A4}">
      <dsp:nvSpPr>
        <dsp:cNvPr id="0" name=""/>
        <dsp:cNvSpPr/>
      </dsp:nvSpPr>
      <dsp:spPr>
        <a:xfrm>
          <a:off x="554945" y="974572"/>
          <a:ext cx="685632" cy="34281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t>Classes</a:t>
          </a:r>
          <a:endParaRPr lang="en-US" sz="900" b="1" kern="1200" dirty="0"/>
        </a:p>
      </dsp:txBody>
      <dsp:txXfrm>
        <a:off x="554945" y="974572"/>
        <a:ext cx="685632" cy="342816"/>
      </dsp:txXfrm>
    </dsp:sp>
    <dsp:sp modelId="{6DC55F38-75D8-4966-8534-051709D41226}">
      <dsp:nvSpPr>
        <dsp:cNvPr id="0" name=""/>
        <dsp:cNvSpPr/>
      </dsp:nvSpPr>
      <dsp:spPr>
        <a:xfrm>
          <a:off x="554945" y="1461371"/>
          <a:ext cx="685632" cy="342816"/>
        </a:xfrm>
        <a:prstGeom prst="rec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t>Inheritance</a:t>
          </a:r>
          <a:endParaRPr lang="en-US" sz="900" b="1" kern="1200" dirty="0"/>
        </a:p>
      </dsp:txBody>
      <dsp:txXfrm>
        <a:off x="554945" y="1461371"/>
        <a:ext cx="685632" cy="342816"/>
      </dsp:txXfrm>
    </dsp:sp>
    <dsp:sp modelId="{F21828DF-D037-4B99-AB7C-AE15357B824F}">
      <dsp:nvSpPr>
        <dsp:cNvPr id="0" name=""/>
        <dsp:cNvSpPr/>
      </dsp:nvSpPr>
      <dsp:spPr>
        <a:xfrm>
          <a:off x="554945" y="1948170"/>
          <a:ext cx="849546" cy="342816"/>
        </a:xfrm>
        <a:prstGeom prst="rec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t>Polymorphism</a:t>
          </a:r>
          <a:endParaRPr lang="en-US" sz="900" b="1" kern="1200" dirty="0"/>
        </a:p>
      </dsp:txBody>
      <dsp:txXfrm>
        <a:off x="554945" y="1948170"/>
        <a:ext cx="849546" cy="342816"/>
      </dsp:txXfrm>
    </dsp:sp>
    <dsp:sp modelId="{468439D7-7A2B-4EC3-96F9-BEF5D0F11E3E}">
      <dsp:nvSpPr>
        <dsp:cNvPr id="0" name=""/>
        <dsp:cNvSpPr/>
      </dsp:nvSpPr>
      <dsp:spPr>
        <a:xfrm>
          <a:off x="554945" y="2434969"/>
          <a:ext cx="685632" cy="342816"/>
        </a:xfrm>
        <a:prstGeom prst="rect">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t>Lists</a:t>
          </a:r>
          <a:endParaRPr lang="en-US" sz="900" b="1" kern="1200" dirty="0"/>
        </a:p>
      </dsp:txBody>
      <dsp:txXfrm>
        <a:off x="554945" y="2434969"/>
        <a:ext cx="685632" cy="342816"/>
      </dsp:txXfrm>
    </dsp:sp>
    <dsp:sp modelId="{EB9E2CC0-F849-44A7-AD93-72ED322AC641}">
      <dsp:nvSpPr>
        <dsp:cNvPr id="0" name=""/>
        <dsp:cNvSpPr/>
      </dsp:nvSpPr>
      <dsp:spPr>
        <a:xfrm>
          <a:off x="1799368" y="487773"/>
          <a:ext cx="685632" cy="34281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solidFill>
                <a:schemeClr val="tx1"/>
              </a:solidFill>
            </a:rPr>
            <a:t>GUI</a:t>
          </a:r>
          <a:endParaRPr lang="en-US" sz="900" b="1" kern="1200" dirty="0">
            <a:solidFill>
              <a:schemeClr val="tx1"/>
            </a:solidFill>
          </a:endParaRPr>
        </a:p>
      </dsp:txBody>
      <dsp:txXfrm>
        <a:off x="1799368" y="487773"/>
        <a:ext cx="685632" cy="342816"/>
      </dsp:txXfrm>
    </dsp:sp>
    <dsp:sp modelId="{ADF3F7E3-7B6C-4B3F-9C40-25C9322E67E7}">
      <dsp:nvSpPr>
        <dsp:cNvPr id="0" name=""/>
        <dsp:cNvSpPr/>
      </dsp:nvSpPr>
      <dsp:spPr>
        <a:xfrm>
          <a:off x="1384560" y="974572"/>
          <a:ext cx="685632" cy="34281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t>Controls</a:t>
          </a:r>
          <a:endParaRPr lang="en-US" sz="900" b="1" kern="1200" dirty="0"/>
        </a:p>
      </dsp:txBody>
      <dsp:txXfrm>
        <a:off x="1384560" y="974572"/>
        <a:ext cx="685632" cy="342816"/>
      </dsp:txXfrm>
    </dsp:sp>
    <dsp:sp modelId="{19FAB37A-658A-4C97-B8A8-2A178B5CAC38}">
      <dsp:nvSpPr>
        <dsp:cNvPr id="0" name=""/>
        <dsp:cNvSpPr/>
      </dsp:nvSpPr>
      <dsp:spPr>
        <a:xfrm>
          <a:off x="1555968" y="1461371"/>
          <a:ext cx="685632" cy="34281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t>Basic Controls</a:t>
          </a:r>
          <a:endParaRPr lang="en-US" sz="900" b="1" kern="1200" dirty="0"/>
        </a:p>
      </dsp:txBody>
      <dsp:txXfrm>
        <a:off x="1555968" y="1461371"/>
        <a:ext cx="685632" cy="342816"/>
      </dsp:txXfrm>
    </dsp:sp>
    <dsp:sp modelId="{F6B527B5-A945-4383-A3ED-82DF3D134096}">
      <dsp:nvSpPr>
        <dsp:cNvPr id="0" name=""/>
        <dsp:cNvSpPr/>
      </dsp:nvSpPr>
      <dsp:spPr>
        <a:xfrm>
          <a:off x="1555968" y="1948170"/>
          <a:ext cx="685632" cy="34281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t>Menus</a:t>
          </a:r>
          <a:endParaRPr lang="en-US" sz="900" b="1" kern="1200" dirty="0"/>
        </a:p>
      </dsp:txBody>
      <dsp:txXfrm>
        <a:off x="1555968" y="1948170"/>
        <a:ext cx="685632" cy="342816"/>
      </dsp:txXfrm>
    </dsp:sp>
    <dsp:sp modelId="{0C073ED4-3C80-4CBB-BAE6-C37A71CC8365}">
      <dsp:nvSpPr>
        <dsp:cNvPr id="0" name=""/>
        <dsp:cNvSpPr/>
      </dsp:nvSpPr>
      <dsp:spPr>
        <a:xfrm>
          <a:off x="1555968" y="2434969"/>
          <a:ext cx="685632" cy="34281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t>List Views</a:t>
          </a:r>
          <a:endParaRPr lang="en-US" sz="900" b="1" kern="1200" dirty="0"/>
        </a:p>
      </dsp:txBody>
      <dsp:txXfrm>
        <a:off x="1555968" y="2434969"/>
        <a:ext cx="685632" cy="342816"/>
      </dsp:txXfrm>
    </dsp:sp>
    <dsp:sp modelId="{B02B1EEE-B0F9-4C6A-9B8F-1D97EB730498}">
      <dsp:nvSpPr>
        <dsp:cNvPr id="0" name=""/>
        <dsp:cNvSpPr/>
      </dsp:nvSpPr>
      <dsp:spPr>
        <a:xfrm>
          <a:off x="2214176" y="974572"/>
          <a:ext cx="685632" cy="34281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t>Event Handling</a:t>
          </a:r>
          <a:endParaRPr lang="en-US" sz="900" b="1" kern="1200" dirty="0"/>
        </a:p>
      </dsp:txBody>
      <dsp:txXfrm>
        <a:off x="2214176" y="974572"/>
        <a:ext cx="685632" cy="342816"/>
      </dsp:txXfrm>
    </dsp:sp>
    <dsp:sp modelId="{88077EA2-2294-4201-B8DB-458E5AE31BB8}">
      <dsp:nvSpPr>
        <dsp:cNvPr id="0" name=""/>
        <dsp:cNvSpPr/>
      </dsp:nvSpPr>
      <dsp:spPr>
        <a:xfrm>
          <a:off x="2385584" y="1461371"/>
          <a:ext cx="685632" cy="34281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t>Mouse Events</a:t>
          </a:r>
          <a:endParaRPr lang="en-US" sz="900" b="1" kern="1200" dirty="0"/>
        </a:p>
      </dsp:txBody>
      <dsp:txXfrm>
        <a:off x="2385584" y="1461371"/>
        <a:ext cx="685632" cy="342816"/>
      </dsp:txXfrm>
    </dsp:sp>
    <dsp:sp modelId="{C0F5EF64-829B-49C6-AED8-2457D49F9F77}">
      <dsp:nvSpPr>
        <dsp:cNvPr id="0" name=""/>
        <dsp:cNvSpPr/>
      </dsp:nvSpPr>
      <dsp:spPr>
        <a:xfrm>
          <a:off x="2385584" y="1948170"/>
          <a:ext cx="685632" cy="34281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t>Delegates</a:t>
          </a:r>
          <a:endParaRPr lang="en-US" sz="900" b="1" kern="1200" dirty="0"/>
        </a:p>
      </dsp:txBody>
      <dsp:txXfrm>
        <a:off x="2385584" y="1948170"/>
        <a:ext cx="685632" cy="342816"/>
      </dsp:txXfrm>
    </dsp:sp>
    <dsp:sp modelId="{565F5762-98C2-41A4-AC6B-D587EA41C601}">
      <dsp:nvSpPr>
        <dsp:cNvPr id="0" name=""/>
        <dsp:cNvSpPr/>
      </dsp:nvSpPr>
      <dsp:spPr>
        <a:xfrm>
          <a:off x="2385584" y="2434969"/>
          <a:ext cx="685632" cy="34281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a:t>Custom Events</a:t>
          </a:r>
        </a:p>
      </dsp:txBody>
      <dsp:txXfrm>
        <a:off x="2385584" y="2434969"/>
        <a:ext cx="685632" cy="342816"/>
      </dsp:txXfrm>
    </dsp:sp>
    <dsp:sp modelId="{A12C2BF1-8E91-4CC8-A5DB-7AFED360A664}">
      <dsp:nvSpPr>
        <dsp:cNvPr id="0" name=""/>
        <dsp:cNvSpPr/>
      </dsp:nvSpPr>
      <dsp:spPr>
        <a:xfrm>
          <a:off x="3043791" y="487773"/>
          <a:ext cx="685632" cy="34281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solidFill>
                <a:schemeClr val="tx1"/>
              </a:solidFill>
            </a:rPr>
            <a:t>File I/O</a:t>
          </a:r>
          <a:endParaRPr lang="en-US" sz="900" b="1" kern="1200" dirty="0">
            <a:solidFill>
              <a:schemeClr val="tx1"/>
            </a:solidFill>
          </a:endParaRPr>
        </a:p>
      </dsp:txBody>
      <dsp:txXfrm>
        <a:off x="3043791" y="487773"/>
        <a:ext cx="685632" cy="342816"/>
      </dsp:txXfrm>
    </dsp:sp>
    <dsp:sp modelId="{ED286EF9-336C-4E7C-AA85-8C037A5AE3DD}">
      <dsp:nvSpPr>
        <dsp:cNvPr id="0" name=""/>
        <dsp:cNvSpPr/>
      </dsp:nvSpPr>
      <dsp:spPr>
        <a:xfrm>
          <a:off x="3043791" y="974572"/>
          <a:ext cx="685632" cy="34281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t>Binary 	</a:t>
          </a:r>
          <a:endParaRPr lang="en-US" sz="900" b="1" kern="1200" dirty="0"/>
        </a:p>
      </dsp:txBody>
      <dsp:txXfrm>
        <a:off x="3043791" y="974572"/>
        <a:ext cx="685632" cy="342816"/>
      </dsp:txXfrm>
    </dsp:sp>
    <dsp:sp modelId="{81C02990-D7EC-48D5-83E6-26693B945ADD}">
      <dsp:nvSpPr>
        <dsp:cNvPr id="0" name=""/>
        <dsp:cNvSpPr/>
      </dsp:nvSpPr>
      <dsp:spPr>
        <a:xfrm>
          <a:off x="3215199" y="1461371"/>
          <a:ext cx="685632" cy="34281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t>Writing</a:t>
          </a:r>
          <a:endParaRPr lang="en-US" sz="900" b="1" kern="1200" dirty="0"/>
        </a:p>
      </dsp:txBody>
      <dsp:txXfrm>
        <a:off x="3215199" y="1461371"/>
        <a:ext cx="685632" cy="342816"/>
      </dsp:txXfrm>
    </dsp:sp>
    <dsp:sp modelId="{3BCBA979-5B48-44C0-A17B-A60E591B7231}">
      <dsp:nvSpPr>
        <dsp:cNvPr id="0" name=""/>
        <dsp:cNvSpPr/>
      </dsp:nvSpPr>
      <dsp:spPr>
        <a:xfrm>
          <a:off x="3215199" y="1948170"/>
          <a:ext cx="685632" cy="34281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t>Reading</a:t>
          </a:r>
          <a:endParaRPr lang="en-US" sz="900" b="1" kern="1200" dirty="0"/>
        </a:p>
      </dsp:txBody>
      <dsp:txXfrm>
        <a:off x="3215199" y="1948170"/>
        <a:ext cx="685632" cy="342816"/>
      </dsp:txXfrm>
    </dsp:sp>
    <dsp:sp modelId="{71A3AB57-4AF0-4629-9A32-65D90E4F86A3}">
      <dsp:nvSpPr>
        <dsp:cNvPr id="0" name=""/>
        <dsp:cNvSpPr/>
      </dsp:nvSpPr>
      <dsp:spPr>
        <a:xfrm>
          <a:off x="3873406" y="487773"/>
          <a:ext cx="685632" cy="34281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solidFill>
                <a:schemeClr val="tx1"/>
              </a:solidFill>
            </a:rPr>
            <a:t>Design</a:t>
          </a:r>
          <a:endParaRPr lang="en-US" sz="900" b="1" kern="1200" dirty="0">
            <a:solidFill>
              <a:schemeClr val="tx1"/>
            </a:solidFill>
          </a:endParaRPr>
        </a:p>
      </dsp:txBody>
      <dsp:txXfrm>
        <a:off x="3873406" y="487773"/>
        <a:ext cx="685632" cy="342816"/>
      </dsp:txXfrm>
    </dsp:sp>
    <dsp:sp modelId="{6735860A-35A4-4752-B10A-9D81D2E04A34}">
      <dsp:nvSpPr>
        <dsp:cNvPr id="0" name=""/>
        <dsp:cNvSpPr/>
      </dsp:nvSpPr>
      <dsp:spPr>
        <a:xfrm>
          <a:off x="4044814" y="974572"/>
          <a:ext cx="685632" cy="34281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t>Object Model</a:t>
          </a:r>
          <a:endParaRPr lang="en-US" sz="900" b="1" kern="1200" dirty="0"/>
        </a:p>
      </dsp:txBody>
      <dsp:txXfrm>
        <a:off x="4044814" y="974572"/>
        <a:ext cx="685632" cy="342816"/>
      </dsp:txXfrm>
    </dsp:sp>
    <dsp:sp modelId="{BEDB4E48-DC30-4950-91B5-1641B5ED78C8}">
      <dsp:nvSpPr>
        <dsp:cNvPr id="0" name=""/>
        <dsp:cNvSpPr/>
      </dsp:nvSpPr>
      <dsp:spPr>
        <a:xfrm>
          <a:off x="4044814" y="1461371"/>
          <a:ext cx="685632" cy="34281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t>GUI</a:t>
          </a:r>
          <a:endParaRPr lang="en-US" sz="900" b="1" kern="1200" dirty="0"/>
        </a:p>
      </dsp:txBody>
      <dsp:txXfrm>
        <a:off x="4044814" y="1461371"/>
        <a:ext cx="685632" cy="342816"/>
      </dsp:txXfrm>
    </dsp:sp>
    <dsp:sp modelId="{3D3CD787-E874-4169-B3DC-AE6E9A0CC402}">
      <dsp:nvSpPr>
        <dsp:cNvPr id="0" name=""/>
        <dsp:cNvSpPr/>
      </dsp:nvSpPr>
      <dsp:spPr>
        <a:xfrm>
          <a:off x="4044814" y="1948170"/>
          <a:ext cx="685632" cy="342816"/>
        </a:xfrm>
        <a:prstGeom prst="rect">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t>Logical Setup</a:t>
          </a:r>
          <a:endParaRPr lang="en-US" sz="900" b="1" kern="1200" dirty="0"/>
        </a:p>
      </dsp:txBody>
      <dsp:txXfrm>
        <a:off x="4044814" y="1948170"/>
        <a:ext cx="685632" cy="342816"/>
      </dsp:txXfrm>
    </dsp:sp>
    <dsp:sp modelId="{99FDD5D3-11E5-4B68-A50C-D554F92E0360}">
      <dsp:nvSpPr>
        <dsp:cNvPr id="0" name=""/>
        <dsp:cNvSpPr/>
      </dsp:nvSpPr>
      <dsp:spPr>
        <a:xfrm>
          <a:off x="4044814" y="2434969"/>
          <a:ext cx="685632" cy="34281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a:t>APIs</a:t>
          </a:r>
        </a:p>
      </dsp:txBody>
      <dsp:txXfrm>
        <a:off x="4044814" y="2434969"/>
        <a:ext cx="685632" cy="342816"/>
      </dsp:txXfrm>
    </dsp:sp>
    <dsp:sp modelId="{29D09EF7-7E4E-46EC-936A-610E46DC6148}">
      <dsp:nvSpPr>
        <dsp:cNvPr id="0" name=""/>
        <dsp:cNvSpPr/>
      </dsp:nvSpPr>
      <dsp:spPr>
        <a:xfrm>
          <a:off x="4703022" y="487773"/>
          <a:ext cx="685632" cy="34281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solidFill>
                <a:schemeClr val="tx1"/>
              </a:solidFill>
            </a:rPr>
            <a:t>Testing</a:t>
          </a:r>
          <a:endParaRPr lang="en-US" sz="900" b="1" kern="1200" dirty="0">
            <a:solidFill>
              <a:schemeClr val="tx1"/>
            </a:solidFill>
          </a:endParaRPr>
        </a:p>
      </dsp:txBody>
      <dsp:txXfrm>
        <a:off x="4703022" y="487773"/>
        <a:ext cx="685632" cy="342816"/>
      </dsp:txXfrm>
    </dsp:sp>
    <dsp:sp modelId="{4F253E4B-8861-4FF6-BD07-1D32F11217FF}">
      <dsp:nvSpPr>
        <dsp:cNvPr id="0" name=""/>
        <dsp:cNvSpPr/>
      </dsp:nvSpPr>
      <dsp:spPr>
        <a:xfrm>
          <a:off x="4874430" y="974572"/>
          <a:ext cx="685632" cy="34281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t>Test Plan</a:t>
          </a:r>
          <a:endParaRPr lang="en-US" sz="900" b="1" kern="1200" dirty="0"/>
        </a:p>
      </dsp:txBody>
      <dsp:txXfrm>
        <a:off x="4874430" y="974572"/>
        <a:ext cx="685632" cy="342816"/>
      </dsp:txXfrm>
    </dsp:sp>
    <dsp:sp modelId="{F3D99FC0-38B3-4121-BEB9-66EA14B5BBEE}">
      <dsp:nvSpPr>
        <dsp:cNvPr id="0" name=""/>
        <dsp:cNvSpPr/>
      </dsp:nvSpPr>
      <dsp:spPr>
        <a:xfrm>
          <a:off x="4874430" y="1461371"/>
          <a:ext cx="685632" cy="34281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dirty="0" smtClean="0"/>
            <a:t>Source Management</a:t>
          </a:r>
          <a:endParaRPr lang="en-US" sz="900" b="1" kern="1200" dirty="0"/>
        </a:p>
      </dsp:txBody>
      <dsp:txXfrm>
        <a:off x="4874430" y="1461371"/>
        <a:ext cx="685632" cy="3428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8294CE85.dotm</Template>
  <TotalTime>369</TotalTime>
  <Pages>6</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Altaf Ahmad</cp:lastModifiedBy>
  <cp:revision>19</cp:revision>
  <cp:lastPrinted>2017-01-17T03:10:00Z</cp:lastPrinted>
  <dcterms:created xsi:type="dcterms:W3CDTF">2017-02-15T21:28:00Z</dcterms:created>
  <dcterms:modified xsi:type="dcterms:W3CDTF">2017-10-31T00:32:00Z</dcterms:modified>
</cp:coreProperties>
</file>